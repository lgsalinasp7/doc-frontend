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FF3B" w14:textId="110619CD" w:rsidR="00C4563B" w:rsidRPr="00C71E34" w:rsidRDefault="00D33600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  <w:r w:rsidRPr="00C71E34">
        <w:rPr>
          <w:rFonts w:ascii="Arial" w:hAnsi="Arial" w:cs="Arial"/>
          <w:b/>
          <w:color w:val="595959" w:themeColor="text1" w:themeTint="A6"/>
        </w:rPr>
        <w:t>MANUAL T</w:t>
      </w:r>
      <w:r w:rsidR="00BD6B5E" w:rsidRPr="00C71E34">
        <w:rPr>
          <w:rFonts w:ascii="Arial" w:hAnsi="Arial" w:cs="Arial"/>
          <w:b/>
          <w:color w:val="595959" w:themeColor="text1" w:themeTint="A6"/>
        </w:rPr>
        <w:t>É</w:t>
      </w:r>
      <w:r w:rsidRPr="00C71E34">
        <w:rPr>
          <w:rFonts w:ascii="Arial" w:hAnsi="Arial" w:cs="Arial"/>
          <w:b/>
          <w:color w:val="595959" w:themeColor="text1" w:themeTint="A6"/>
        </w:rPr>
        <w:t>CNICO</w:t>
      </w:r>
      <w:r w:rsidR="00BD6B5E" w:rsidRPr="00C71E34">
        <w:rPr>
          <w:rFonts w:ascii="Arial" w:hAnsi="Arial" w:cs="Arial"/>
          <w:b/>
          <w:color w:val="595959" w:themeColor="text1" w:themeTint="A6"/>
        </w:rPr>
        <w:t xml:space="preserve">: </w:t>
      </w:r>
      <w:proofErr w:type="spellStart"/>
      <w:r w:rsidR="00E510E2" w:rsidRPr="00C71E34">
        <w:rPr>
          <w:rFonts w:ascii="Arial" w:hAnsi="Arial" w:cs="Arial"/>
          <w:b/>
        </w:rPr>
        <w:t>FrontEnd</w:t>
      </w:r>
      <w:proofErr w:type="spellEnd"/>
    </w:p>
    <w:p w14:paraId="35BAD6CE" w14:textId="48F5306D" w:rsidR="00BD6B5E" w:rsidRPr="00C71E34" w:rsidRDefault="00BD6B5E" w:rsidP="00C71E34">
      <w:pPr>
        <w:spacing w:line="360" w:lineRule="auto"/>
        <w:rPr>
          <w:rFonts w:ascii="Arial" w:hAnsi="Arial" w:cs="Arial"/>
          <w:b/>
          <w:color w:val="595959" w:themeColor="text1" w:themeTint="A6"/>
          <w:u w:val="single"/>
        </w:rPr>
      </w:pPr>
      <w:r w:rsidRPr="00C71E34">
        <w:rPr>
          <w:rFonts w:ascii="Arial" w:hAnsi="Arial" w:cs="Arial"/>
          <w:b/>
          <w:color w:val="595959" w:themeColor="text1" w:themeTint="A6"/>
        </w:rPr>
        <w:t xml:space="preserve">FECHA CREACION: </w:t>
      </w:r>
      <w:r w:rsidR="00CD75F8" w:rsidRPr="00C71E34">
        <w:rPr>
          <w:rFonts w:ascii="Arial" w:hAnsi="Arial" w:cs="Arial"/>
          <w:b/>
        </w:rPr>
        <w:t>25/05</w:t>
      </w:r>
      <w:r w:rsidR="00614282" w:rsidRPr="00C71E34">
        <w:rPr>
          <w:rFonts w:ascii="Arial" w:hAnsi="Arial" w:cs="Arial"/>
          <w:b/>
        </w:rPr>
        <w:t>/2020</w:t>
      </w:r>
      <w:r w:rsidRPr="00C71E34">
        <w:rPr>
          <w:rFonts w:ascii="Arial" w:hAnsi="Arial" w:cs="Arial"/>
          <w:b/>
        </w:rPr>
        <w:t xml:space="preserve"> </w:t>
      </w:r>
    </w:p>
    <w:p w14:paraId="5BCF7147" w14:textId="77777777" w:rsidR="00BD6B5E" w:rsidRPr="00C71E34" w:rsidRDefault="00BD6B5E" w:rsidP="00C71E34">
      <w:pPr>
        <w:spacing w:line="360" w:lineRule="auto"/>
        <w:rPr>
          <w:rFonts w:ascii="Arial" w:hAnsi="Arial" w:cs="Arial"/>
          <w:b/>
          <w:bCs/>
        </w:rPr>
      </w:pPr>
      <w:r w:rsidRPr="00C71E34">
        <w:rPr>
          <w:rFonts w:ascii="Arial" w:hAnsi="Arial" w:cs="Arial"/>
          <w:b/>
          <w:bCs/>
          <w:color w:val="595959"/>
        </w:rPr>
        <w:t>AUTOR (ES) CREACION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3"/>
        <w:gridCol w:w="2373"/>
        <w:gridCol w:w="1469"/>
        <w:gridCol w:w="2514"/>
      </w:tblGrid>
      <w:tr w:rsidR="00BD6B5E" w:rsidRPr="00C71E34" w14:paraId="71670DE6" w14:textId="77777777" w:rsidTr="00C874FF">
        <w:trPr>
          <w:trHeight w:val="306"/>
        </w:trPr>
        <w:tc>
          <w:tcPr>
            <w:tcW w:w="3026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A5D5" w14:textId="77777777" w:rsidR="00BD6B5E" w:rsidRPr="00C71E34" w:rsidRDefault="00BD6B5E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469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BAB93" w14:textId="77777777" w:rsidR="00BD6B5E" w:rsidRPr="00C71E34" w:rsidRDefault="00BD6B5E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GERENCIA</w:t>
            </w:r>
          </w:p>
        </w:tc>
        <w:tc>
          <w:tcPr>
            <w:tcW w:w="1485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22661" w14:textId="77777777" w:rsidR="00BD6B5E" w:rsidRPr="00C71E34" w:rsidRDefault="00BD6B5E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EMPRESA</w:t>
            </w:r>
          </w:p>
        </w:tc>
        <w:tc>
          <w:tcPr>
            <w:tcW w:w="2259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73A5F" w14:textId="77777777" w:rsidR="00BD6B5E" w:rsidRPr="00C71E34" w:rsidRDefault="00BD6B5E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FECHA(DD/MM/YYYY)</w:t>
            </w:r>
          </w:p>
        </w:tc>
      </w:tr>
      <w:tr w:rsidR="00A3664E" w:rsidRPr="00C71E34" w14:paraId="10F4768F" w14:textId="77777777" w:rsidTr="00C874FF">
        <w:trPr>
          <w:trHeight w:val="290"/>
        </w:trPr>
        <w:tc>
          <w:tcPr>
            <w:tcW w:w="3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D2406" w14:textId="6EBD5307" w:rsidR="00A3664E" w:rsidRPr="00C71E34" w:rsidRDefault="00CD75F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eastAsiaTheme="minorHAnsi" w:hAnsi="Arial" w:cs="Arial"/>
                <w:b/>
                <w:bCs/>
              </w:rPr>
              <w:t>Juan Manuel Valderrama</w:t>
            </w:r>
          </w:p>
        </w:tc>
        <w:tc>
          <w:tcPr>
            <w:tcW w:w="2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BAA35" w14:textId="34BFC4F0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eastAsiaTheme="minorHAnsi" w:hAnsi="Arial" w:cs="Arial"/>
                <w:b/>
                <w:bCs/>
              </w:rPr>
              <w:t>Medios de Pago</w:t>
            </w: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9DA8" w14:textId="35A716B5" w:rsidR="00A3664E" w:rsidRPr="00C71E34" w:rsidRDefault="00CD75F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eastAsiaTheme="minorHAnsi" w:hAnsi="Arial" w:cs="Arial"/>
                <w:b/>
                <w:bCs/>
              </w:rPr>
              <w:t>Accenture</w:t>
            </w: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5E6D0" w14:textId="0F4C28E1" w:rsidR="00A3664E" w:rsidRPr="00C71E34" w:rsidRDefault="00CD75F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eastAsiaTheme="minorHAnsi" w:hAnsi="Arial" w:cs="Arial"/>
                <w:b/>
                <w:bCs/>
              </w:rPr>
              <w:t>25</w:t>
            </w:r>
            <w:r w:rsidR="00A3664E" w:rsidRPr="00C71E34">
              <w:rPr>
                <w:rFonts w:ascii="Arial" w:eastAsiaTheme="minorHAnsi" w:hAnsi="Arial" w:cs="Arial"/>
                <w:b/>
                <w:bCs/>
              </w:rPr>
              <w:t>/05/2020</w:t>
            </w:r>
          </w:p>
        </w:tc>
      </w:tr>
      <w:tr w:rsidR="00A3664E" w:rsidRPr="00C71E34" w14:paraId="213F7062" w14:textId="77777777" w:rsidTr="00C874FF">
        <w:trPr>
          <w:trHeight w:val="306"/>
        </w:trPr>
        <w:tc>
          <w:tcPr>
            <w:tcW w:w="3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4F9E2" w14:textId="654AD3CC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313D7" w14:textId="0CB3B59C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F68D" w14:textId="03952B88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B31BA" w14:textId="364B58A9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</w:tr>
      <w:tr w:rsidR="00A3664E" w:rsidRPr="00C71E34" w14:paraId="2ACDA9B8" w14:textId="77777777" w:rsidTr="00C874FF">
        <w:trPr>
          <w:trHeight w:val="290"/>
        </w:trPr>
        <w:tc>
          <w:tcPr>
            <w:tcW w:w="3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721D7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FE77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3C80B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F2F0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</w:tr>
    </w:tbl>
    <w:p w14:paraId="7A1296FB" w14:textId="77777777" w:rsidR="00BD6B5E" w:rsidRPr="00C71E34" w:rsidRDefault="00BD6B5E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</w:p>
    <w:p w14:paraId="2346C696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bCs/>
        </w:rPr>
      </w:pPr>
      <w:r w:rsidRPr="00C71E34">
        <w:rPr>
          <w:rFonts w:ascii="Arial" w:hAnsi="Arial" w:cs="Arial"/>
          <w:b/>
          <w:bCs/>
          <w:color w:val="595959"/>
        </w:rPr>
        <w:t>REVISOR (ES) DE DOCUMENTO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379"/>
        <w:gridCol w:w="1470"/>
        <w:gridCol w:w="2514"/>
      </w:tblGrid>
      <w:tr w:rsidR="00C116C9" w:rsidRPr="00C71E34" w14:paraId="246509C6" w14:textId="77777777" w:rsidTr="00C874FF">
        <w:trPr>
          <w:trHeight w:val="306"/>
        </w:trPr>
        <w:tc>
          <w:tcPr>
            <w:tcW w:w="3026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D2D93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469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A4C5F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GERENCIA</w:t>
            </w:r>
          </w:p>
        </w:tc>
        <w:tc>
          <w:tcPr>
            <w:tcW w:w="1485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0CEFA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EMPRESA</w:t>
            </w:r>
          </w:p>
        </w:tc>
        <w:tc>
          <w:tcPr>
            <w:tcW w:w="2259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106F6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FECHA(DD/MM/YYYY)</w:t>
            </w:r>
          </w:p>
        </w:tc>
      </w:tr>
      <w:tr w:rsidR="00A3664E" w:rsidRPr="00C71E34" w14:paraId="690C9D69" w14:textId="77777777" w:rsidTr="00C874FF">
        <w:trPr>
          <w:trHeight w:val="290"/>
        </w:trPr>
        <w:tc>
          <w:tcPr>
            <w:tcW w:w="3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4B4D0" w14:textId="72B31EFE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7F22" w14:textId="6E55F55F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0097" w14:textId="74AB6531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64E09" w14:textId="77C8FD54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</w:tr>
      <w:tr w:rsidR="00A3664E" w:rsidRPr="00C71E34" w14:paraId="43F047B9" w14:textId="77777777" w:rsidTr="00C874FF">
        <w:trPr>
          <w:trHeight w:val="306"/>
        </w:trPr>
        <w:tc>
          <w:tcPr>
            <w:tcW w:w="3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FC5CC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3F83B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018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7F8E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</w:tr>
      <w:tr w:rsidR="00A3664E" w:rsidRPr="00C71E34" w14:paraId="43FB43B0" w14:textId="77777777" w:rsidTr="00C874FF">
        <w:trPr>
          <w:trHeight w:val="290"/>
        </w:trPr>
        <w:tc>
          <w:tcPr>
            <w:tcW w:w="3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C5594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BF2A5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882B9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BEACA" w14:textId="77777777" w:rsidR="00A3664E" w:rsidRPr="00C71E34" w:rsidRDefault="00A3664E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</w:tr>
    </w:tbl>
    <w:p w14:paraId="19609DE4" w14:textId="77777777" w:rsidR="00C116C9" w:rsidRPr="00C71E34" w:rsidRDefault="00C116C9" w:rsidP="00C71E34">
      <w:pPr>
        <w:spacing w:line="360" w:lineRule="auto"/>
        <w:rPr>
          <w:rFonts w:ascii="Arial" w:eastAsiaTheme="minorHAnsi" w:hAnsi="Arial" w:cs="Arial"/>
          <w:b/>
          <w:bCs/>
          <w:lang w:eastAsia="en-US"/>
        </w:rPr>
      </w:pPr>
    </w:p>
    <w:p w14:paraId="2A95FD56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bCs/>
        </w:rPr>
      </w:pPr>
      <w:r w:rsidRPr="00C71E34">
        <w:rPr>
          <w:rFonts w:ascii="Arial" w:hAnsi="Arial" w:cs="Arial"/>
          <w:b/>
          <w:bCs/>
          <w:color w:val="595959"/>
        </w:rPr>
        <w:t>APROBADOR (ES) DE DOCUMENTO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379"/>
        <w:gridCol w:w="1470"/>
        <w:gridCol w:w="2514"/>
      </w:tblGrid>
      <w:tr w:rsidR="00C116C9" w:rsidRPr="00C71E34" w14:paraId="0A7536B6" w14:textId="77777777" w:rsidTr="00C874FF">
        <w:trPr>
          <w:trHeight w:val="306"/>
        </w:trPr>
        <w:tc>
          <w:tcPr>
            <w:tcW w:w="3026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86FC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469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B5AF9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GERENCIA</w:t>
            </w:r>
          </w:p>
        </w:tc>
        <w:tc>
          <w:tcPr>
            <w:tcW w:w="1485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DCBBC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EMPRESA</w:t>
            </w:r>
          </w:p>
        </w:tc>
        <w:tc>
          <w:tcPr>
            <w:tcW w:w="2259" w:type="dxa"/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DDDDD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FECHA(DD/MM/YYYY)</w:t>
            </w:r>
          </w:p>
        </w:tc>
      </w:tr>
      <w:tr w:rsidR="00C116C9" w:rsidRPr="00C71E34" w14:paraId="3BF94B81" w14:textId="77777777" w:rsidTr="00C874FF">
        <w:trPr>
          <w:trHeight w:val="290"/>
        </w:trPr>
        <w:tc>
          <w:tcPr>
            <w:tcW w:w="3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AC46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DD032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F50B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699B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</w:tr>
      <w:tr w:rsidR="00C116C9" w:rsidRPr="00C71E34" w14:paraId="30BFCD43" w14:textId="77777777" w:rsidTr="00C874FF">
        <w:trPr>
          <w:trHeight w:val="306"/>
        </w:trPr>
        <w:tc>
          <w:tcPr>
            <w:tcW w:w="3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278CA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0D0EC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BCB05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85E1F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</w:tr>
      <w:tr w:rsidR="00C116C9" w:rsidRPr="00C71E34" w14:paraId="2A6FD34C" w14:textId="77777777" w:rsidTr="00C874FF">
        <w:trPr>
          <w:trHeight w:val="290"/>
        </w:trPr>
        <w:tc>
          <w:tcPr>
            <w:tcW w:w="30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2E0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4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F58E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4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41BAF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2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CCEA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</w:tr>
    </w:tbl>
    <w:p w14:paraId="09E9E38B" w14:textId="77777777" w:rsidR="00D0535F" w:rsidRDefault="00D0535F" w:rsidP="00C71E34">
      <w:pPr>
        <w:spacing w:line="360" w:lineRule="auto"/>
        <w:rPr>
          <w:rFonts w:ascii="Arial" w:hAnsi="Arial" w:cs="Arial"/>
          <w:b/>
          <w:bCs/>
          <w:color w:val="595959"/>
        </w:rPr>
      </w:pPr>
    </w:p>
    <w:p w14:paraId="4436D606" w14:textId="77777777" w:rsidR="00D0535F" w:rsidRDefault="00D0535F" w:rsidP="00C71E34">
      <w:pPr>
        <w:spacing w:line="360" w:lineRule="auto"/>
        <w:rPr>
          <w:rFonts w:ascii="Arial" w:hAnsi="Arial" w:cs="Arial"/>
          <w:b/>
          <w:bCs/>
          <w:color w:val="595959"/>
        </w:rPr>
      </w:pPr>
    </w:p>
    <w:p w14:paraId="27E866FE" w14:textId="6CCB0976" w:rsidR="00C116C9" w:rsidRPr="001A065F" w:rsidRDefault="001A065F" w:rsidP="00C71E34">
      <w:pPr>
        <w:spacing w:line="360" w:lineRule="auto"/>
        <w:rPr>
          <w:rFonts w:ascii="Arial" w:hAnsi="Arial" w:cs="Arial"/>
          <w:b/>
          <w:bCs/>
          <w:color w:val="595959"/>
        </w:rPr>
      </w:pPr>
      <w:r w:rsidRPr="001A065F">
        <w:rPr>
          <w:rFonts w:ascii="Arial" w:hAnsi="Arial" w:cs="Arial"/>
          <w:b/>
          <w:bCs/>
          <w:color w:val="595959"/>
        </w:rPr>
        <w:lastRenderedPageBreak/>
        <w:t>HISTORIA DEL DOCUMENTO</w:t>
      </w:r>
    </w:p>
    <w:tbl>
      <w:tblPr>
        <w:tblW w:w="9360" w:type="dxa"/>
        <w:tblInd w:w="-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134"/>
        <w:gridCol w:w="2268"/>
        <w:gridCol w:w="1811"/>
        <w:gridCol w:w="2430"/>
      </w:tblGrid>
      <w:tr w:rsidR="00C116C9" w:rsidRPr="00C71E34" w14:paraId="70EEE09D" w14:textId="77777777" w:rsidTr="00CD75F8">
        <w:trPr>
          <w:trHeight w:val="306"/>
        </w:trPr>
        <w:tc>
          <w:tcPr>
            <w:tcW w:w="1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3D845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44061"/>
          </w:tcPr>
          <w:p w14:paraId="094C992D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F91C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DESCRIPCION DEL CAMBIO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D95FD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PMO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FFD8D" w14:textId="77777777" w:rsidR="00C116C9" w:rsidRPr="00C71E34" w:rsidRDefault="00C116C9" w:rsidP="00C71E34">
            <w:pPr>
              <w:spacing w:line="360" w:lineRule="auto"/>
              <w:jc w:val="center"/>
              <w:rPr>
                <w:rFonts w:ascii="Arial" w:eastAsiaTheme="minorHAnsi" w:hAnsi="Arial" w:cs="Arial"/>
                <w:b/>
                <w:bCs/>
              </w:rPr>
            </w:pPr>
            <w:r w:rsidRPr="00C71E34">
              <w:rPr>
                <w:rFonts w:ascii="Arial" w:hAnsi="Arial" w:cs="Arial"/>
                <w:b/>
                <w:bCs/>
              </w:rPr>
              <w:t>FECHA(DD/MM/YYYY)</w:t>
            </w:r>
          </w:p>
        </w:tc>
      </w:tr>
      <w:tr w:rsidR="00C116C9" w:rsidRPr="00C71E34" w14:paraId="6B09C6B3" w14:textId="77777777" w:rsidTr="00CD75F8">
        <w:trPr>
          <w:trHeight w:val="360"/>
        </w:trPr>
        <w:tc>
          <w:tcPr>
            <w:tcW w:w="1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D170" w14:textId="4243CE80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>Documento Inicial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6678" w14:textId="75F28FC4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>1.0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DC696" w14:textId="539F4980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>Creación de documento</w:t>
            </w:r>
          </w:p>
        </w:tc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83CC9" w14:textId="4309F6D1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>31568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D21E" w14:textId="6A544873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>25/05/2020</w:t>
            </w:r>
          </w:p>
        </w:tc>
      </w:tr>
      <w:tr w:rsidR="00C116C9" w:rsidRPr="00C71E34" w14:paraId="73A4C5C8" w14:textId="77777777" w:rsidTr="00CD75F8">
        <w:trPr>
          <w:trHeight w:val="306"/>
        </w:trPr>
        <w:tc>
          <w:tcPr>
            <w:tcW w:w="1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8C041" w14:textId="414A0902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 xml:space="preserve">Cambio estructura de </w:t>
            </w:r>
            <w:r w:rsidR="00120239">
              <w:rPr>
                <w:rFonts w:ascii="Arial" w:eastAsiaTheme="minorHAnsi" w:hAnsi="Arial" w:cs="Arial"/>
                <w:b/>
                <w:bCs/>
              </w:rPr>
              <w:t>carpetas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467EF" w14:textId="21E80C2A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>2.0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43270" w14:textId="55203289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 xml:space="preserve">Se realiza actualización a la estructura de </w:t>
            </w:r>
            <w:r w:rsidR="00120239">
              <w:rPr>
                <w:rFonts w:ascii="Arial" w:eastAsiaTheme="minorHAnsi" w:hAnsi="Arial" w:cs="Arial"/>
                <w:b/>
                <w:bCs/>
              </w:rPr>
              <w:t>carpetas</w:t>
            </w:r>
            <w:r w:rsidR="00DE18B0">
              <w:rPr>
                <w:rFonts w:ascii="Arial" w:eastAsiaTheme="minorHAnsi" w:hAnsi="Arial" w:cs="Arial"/>
                <w:b/>
                <w:bCs/>
              </w:rPr>
              <w:t xml:space="preserve"> y nuevas funcionalidades</w:t>
            </w:r>
          </w:p>
        </w:tc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FBAC5" w14:textId="1044B15F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>31568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E75D" w14:textId="10897907" w:rsidR="00C116C9" w:rsidRPr="00C71E34" w:rsidRDefault="00FF0C28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  <w:r>
              <w:rPr>
                <w:rFonts w:ascii="Arial" w:eastAsiaTheme="minorHAnsi" w:hAnsi="Arial" w:cs="Arial"/>
                <w:b/>
                <w:bCs/>
              </w:rPr>
              <w:t>2</w:t>
            </w:r>
            <w:r w:rsidR="00120239">
              <w:rPr>
                <w:rFonts w:ascii="Arial" w:eastAsiaTheme="minorHAnsi" w:hAnsi="Arial" w:cs="Arial"/>
                <w:b/>
                <w:bCs/>
              </w:rPr>
              <w:t>0</w:t>
            </w:r>
            <w:r>
              <w:rPr>
                <w:rFonts w:ascii="Arial" w:eastAsiaTheme="minorHAnsi" w:hAnsi="Arial" w:cs="Arial"/>
                <w:b/>
                <w:bCs/>
              </w:rPr>
              <w:t>/0</w:t>
            </w:r>
            <w:r w:rsidR="00120239">
              <w:rPr>
                <w:rFonts w:ascii="Arial" w:eastAsiaTheme="minorHAnsi" w:hAnsi="Arial" w:cs="Arial"/>
                <w:b/>
                <w:bCs/>
              </w:rPr>
              <w:t>9</w:t>
            </w:r>
            <w:r>
              <w:rPr>
                <w:rFonts w:ascii="Arial" w:eastAsiaTheme="minorHAnsi" w:hAnsi="Arial" w:cs="Arial"/>
                <w:b/>
                <w:bCs/>
              </w:rPr>
              <w:t>/2020</w:t>
            </w:r>
          </w:p>
        </w:tc>
      </w:tr>
      <w:tr w:rsidR="00C116C9" w:rsidRPr="00C71E34" w14:paraId="40FB669C" w14:textId="77777777" w:rsidTr="00CD75F8">
        <w:trPr>
          <w:trHeight w:val="290"/>
        </w:trPr>
        <w:tc>
          <w:tcPr>
            <w:tcW w:w="1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4722F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D3789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6108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1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36B8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D6E9" w14:textId="77777777" w:rsidR="00C116C9" w:rsidRPr="00C71E34" w:rsidRDefault="00C116C9" w:rsidP="00C71E34">
            <w:pPr>
              <w:spacing w:line="360" w:lineRule="auto"/>
              <w:rPr>
                <w:rFonts w:ascii="Arial" w:eastAsiaTheme="minorHAnsi" w:hAnsi="Arial" w:cs="Arial"/>
                <w:b/>
                <w:bCs/>
              </w:rPr>
            </w:pPr>
          </w:p>
        </w:tc>
      </w:tr>
    </w:tbl>
    <w:p w14:paraId="079C50D5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</w:p>
    <w:p w14:paraId="12D5ACE9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</w:p>
    <w:p w14:paraId="2A571C98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</w:p>
    <w:p w14:paraId="6AF0C4AA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</w:p>
    <w:p w14:paraId="31B5989B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</w:p>
    <w:p w14:paraId="1EAC4D0D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</w:p>
    <w:p w14:paraId="53149DEC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</w:p>
    <w:p w14:paraId="58FB5B66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</w:p>
    <w:p w14:paraId="3DEE2AC7" w14:textId="77777777" w:rsidR="00C116C9" w:rsidRPr="00C71E34" w:rsidRDefault="00C116C9" w:rsidP="00C71E34">
      <w:pPr>
        <w:spacing w:line="360" w:lineRule="auto"/>
        <w:rPr>
          <w:rFonts w:ascii="Arial" w:hAnsi="Arial" w:cs="Arial"/>
          <w:b/>
          <w:color w:val="595959" w:themeColor="text1" w:themeTint="A6"/>
        </w:rPr>
      </w:pPr>
      <w:r w:rsidRPr="00C71E34">
        <w:rPr>
          <w:rFonts w:ascii="Arial" w:hAnsi="Arial" w:cs="Arial"/>
          <w:b/>
          <w:color w:val="595959" w:themeColor="text1" w:themeTint="A6"/>
        </w:rPr>
        <w:br w:type="page"/>
      </w:r>
    </w:p>
    <w:bookmarkStart w:id="0" w:name="_Hlk44074738" w:displacedByCustomXml="next"/>
    <w:sdt>
      <w:sdtPr>
        <w:rPr>
          <w:rFonts w:ascii="Arial" w:eastAsiaTheme="minorEastAsia" w:hAnsi="Arial" w:cs="Arial"/>
          <w:color w:val="auto"/>
          <w:sz w:val="22"/>
          <w:szCs w:val="22"/>
          <w:lang w:val="es-ES"/>
        </w:rPr>
        <w:id w:val="1007868629"/>
        <w:docPartObj>
          <w:docPartGallery w:val="Table of Contents"/>
          <w:docPartUnique/>
        </w:docPartObj>
      </w:sdtPr>
      <w:sdtContent>
        <w:p w14:paraId="79BD423F" w14:textId="09E723A3" w:rsidR="00C04FC1" w:rsidRPr="00AD7160" w:rsidRDefault="001A065F" w:rsidP="00AD7160">
          <w:pPr>
            <w:pStyle w:val="TtuloTDC"/>
            <w:spacing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2"/>
              <w:szCs w:val="22"/>
            </w:rPr>
          </w:pPr>
          <w:r>
            <w:rPr>
              <w:rFonts w:ascii="Arial" w:eastAsiaTheme="minorEastAsia" w:hAnsi="Arial" w:cs="Arial"/>
              <w:b/>
              <w:bCs/>
              <w:color w:val="auto"/>
              <w:sz w:val="22"/>
              <w:szCs w:val="22"/>
              <w:lang w:val="es-ES"/>
            </w:rPr>
            <w:t xml:space="preserve">TABLA DE </w:t>
          </w:r>
          <w:r w:rsidR="00AD7160" w:rsidRPr="00AD7160">
            <w:rPr>
              <w:rFonts w:ascii="Arial" w:hAnsi="Arial" w:cs="Arial"/>
              <w:b/>
              <w:bCs/>
              <w:color w:val="000000" w:themeColor="text1"/>
              <w:sz w:val="22"/>
              <w:szCs w:val="22"/>
              <w:lang w:val="es-ES"/>
            </w:rPr>
            <w:t>CONTENIDO</w:t>
          </w:r>
        </w:p>
        <w:p w14:paraId="5CD83BEE" w14:textId="09C46390" w:rsidR="00111B6E" w:rsidRPr="00111B6E" w:rsidRDefault="00C04FC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2"/>
              <w:lang w:val="es-CO" w:eastAsia="es-CO"/>
            </w:rPr>
          </w:pPr>
          <w:r w:rsidRPr="00111B6E">
            <w:rPr>
              <w:rFonts w:cs="Arial"/>
              <w:b w:val="0"/>
              <w:bCs w:val="0"/>
              <w:i w:val="0"/>
              <w:iCs w:val="0"/>
              <w:color w:val="000000" w:themeColor="text1"/>
              <w:szCs w:val="22"/>
            </w:rPr>
            <w:fldChar w:fldCharType="begin"/>
          </w:r>
          <w:r w:rsidRPr="00111B6E">
            <w:rPr>
              <w:rFonts w:cs="Arial"/>
              <w:b w:val="0"/>
              <w:bCs w:val="0"/>
              <w:i w:val="0"/>
              <w:iCs w:val="0"/>
              <w:color w:val="000000" w:themeColor="text1"/>
              <w:szCs w:val="22"/>
            </w:rPr>
            <w:instrText xml:space="preserve"> TOC \o "1-3" \h \z \u </w:instrText>
          </w:r>
          <w:r w:rsidRPr="00111B6E">
            <w:rPr>
              <w:rFonts w:cs="Arial"/>
              <w:b w:val="0"/>
              <w:bCs w:val="0"/>
              <w:i w:val="0"/>
              <w:iCs w:val="0"/>
              <w:color w:val="000000" w:themeColor="text1"/>
              <w:szCs w:val="22"/>
            </w:rPr>
            <w:fldChar w:fldCharType="separate"/>
          </w:r>
          <w:hyperlink w:anchor="_Toc44064021" w:history="1"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1.</w:t>
            </w:r>
            <w:r w:rsidR="00111B6E" w:rsidRPr="00111B6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2"/>
                <w:lang w:val="es-CO" w:eastAsia="es-CO"/>
              </w:rPr>
              <w:tab/>
            </w:r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Descripción del módulo</w:t>
            </w:r>
            <w:r w:rsidR="00111B6E" w:rsidRPr="00111B6E">
              <w:rPr>
                <w:b w:val="0"/>
                <w:bCs w:val="0"/>
                <w:noProof/>
                <w:webHidden/>
              </w:rPr>
              <w:tab/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begin"/>
            </w:r>
            <w:r w:rsidR="00111B6E" w:rsidRPr="00111B6E">
              <w:rPr>
                <w:b w:val="0"/>
                <w:bCs w:val="0"/>
                <w:noProof/>
                <w:webHidden/>
              </w:rPr>
              <w:instrText xml:space="preserve"> PAGEREF _Toc44064021 \h </w:instrText>
            </w:r>
            <w:r w:rsidR="00111B6E" w:rsidRPr="00111B6E">
              <w:rPr>
                <w:b w:val="0"/>
                <w:bCs w:val="0"/>
                <w:noProof/>
                <w:webHidden/>
              </w:rPr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separate"/>
            </w:r>
            <w:r w:rsidR="00111B6E" w:rsidRPr="00111B6E">
              <w:rPr>
                <w:b w:val="0"/>
                <w:bCs w:val="0"/>
                <w:noProof/>
                <w:webHidden/>
              </w:rPr>
              <w:t>6</w:t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7FFB17" w14:textId="1F4E55FD" w:rsidR="00111B6E" w:rsidRPr="00111B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2"/>
              <w:lang w:val="es-CO" w:eastAsia="es-CO"/>
            </w:rPr>
          </w:pPr>
          <w:hyperlink w:anchor="_Toc44064022" w:history="1"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2.</w:t>
            </w:r>
            <w:r w:rsidR="00111B6E" w:rsidRPr="00111B6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2"/>
                <w:lang w:val="es-CO" w:eastAsia="es-CO"/>
              </w:rPr>
              <w:tab/>
            </w:r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Generalidades técnicas del proyecto</w:t>
            </w:r>
            <w:r w:rsidR="00111B6E" w:rsidRPr="00111B6E">
              <w:rPr>
                <w:b w:val="0"/>
                <w:bCs w:val="0"/>
                <w:noProof/>
                <w:webHidden/>
              </w:rPr>
              <w:tab/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begin"/>
            </w:r>
            <w:r w:rsidR="00111B6E" w:rsidRPr="00111B6E">
              <w:rPr>
                <w:b w:val="0"/>
                <w:bCs w:val="0"/>
                <w:noProof/>
                <w:webHidden/>
              </w:rPr>
              <w:instrText xml:space="preserve"> PAGEREF _Toc44064022 \h </w:instrText>
            </w:r>
            <w:r w:rsidR="00111B6E" w:rsidRPr="00111B6E">
              <w:rPr>
                <w:b w:val="0"/>
                <w:bCs w:val="0"/>
                <w:noProof/>
                <w:webHidden/>
              </w:rPr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separate"/>
            </w:r>
            <w:r w:rsidR="00111B6E" w:rsidRPr="00111B6E">
              <w:rPr>
                <w:b w:val="0"/>
                <w:bCs w:val="0"/>
                <w:noProof/>
                <w:webHidden/>
              </w:rPr>
              <w:t>6</w:t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D09532" w14:textId="7B1AD61E" w:rsidR="00111B6E" w:rsidRPr="00111B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2"/>
              <w:lang w:val="es-CO" w:eastAsia="es-CO"/>
            </w:rPr>
          </w:pPr>
          <w:hyperlink w:anchor="_Toc44064023" w:history="1"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3.</w:t>
            </w:r>
            <w:r w:rsidR="00111B6E" w:rsidRPr="00111B6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2"/>
                <w:lang w:val="es-CO" w:eastAsia="es-CO"/>
              </w:rPr>
              <w:tab/>
            </w:r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Herramientas necesarias para ejecutar el proyecto</w:t>
            </w:r>
            <w:r w:rsidR="00111B6E" w:rsidRPr="00111B6E">
              <w:rPr>
                <w:b w:val="0"/>
                <w:bCs w:val="0"/>
                <w:noProof/>
                <w:webHidden/>
              </w:rPr>
              <w:tab/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begin"/>
            </w:r>
            <w:r w:rsidR="00111B6E" w:rsidRPr="00111B6E">
              <w:rPr>
                <w:b w:val="0"/>
                <w:bCs w:val="0"/>
                <w:noProof/>
                <w:webHidden/>
              </w:rPr>
              <w:instrText xml:space="preserve"> PAGEREF _Toc44064023 \h </w:instrText>
            </w:r>
            <w:r w:rsidR="00111B6E" w:rsidRPr="00111B6E">
              <w:rPr>
                <w:b w:val="0"/>
                <w:bCs w:val="0"/>
                <w:noProof/>
                <w:webHidden/>
              </w:rPr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separate"/>
            </w:r>
            <w:r w:rsidR="00111B6E" w:rsidRPr="00111B6E">
              <w:rPr>
                <w:b w:val="0"/>
                <w:bCs w:val="0"/>
                <w:noProof/>
                <w:webHidden/>
              </w:rPr>
              <w:t>7</w:t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F8721C" w14:textId="13A0F197" w:rsidR="00111B6E" w:rsidRPr="00111B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2"/>
              <w:lang w:val="es-CO" w:eastAsia="es-CO"/>
            </w:rPr>
          </w:pPr>
          <w:hyperlink w:anchor="_Toc44064024" w:history="1"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4.</w:t>
            </w:r>
            <w:r w:rsidR="00111B6E" w:rsidRPr="00111B6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2"/>
                <w:lang w:val="es-CO" w:eastAsia="es-CO"/>
              </w:rPr>
              <w:tab/>
            </w:r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Estructura general del proyecto, archivos de configuración y librerías</w:t>
            </w:r>
            <w:r w:rsidR="00111B6E" w:rsidRPr="00111B6E">
              <w:rPr>
                <w:b w:val="0"/>
                <w:bCs w:val="0"/>
                <w:noProof/>
                <w:webHidden/>
              </w:rPr>
              <w:tab/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begin"/>
            </w:r>
            <w:r w:rsidR="00111B6E" w:rsidRPr="00111B6E">
              <w:rPr>
                <w:b w:val="0"/>
                <w:bCs w:val="0"/>
                <w:noProof/>
                <w:webHidden/>
              </w:rPr>
              <w:instrText xml:space="preserve"> PAGEREF _Toc44064024 \h </w:instrText>
            </w:r>
            <w:r w:rsidR="00111B6E" w:rsidRPr="00111B6E">
              <w:rPr>
                <w:b w:val="0"/>
                <w:bCs w:val="0"/>
                <w:noProof/>
                <w:webHidden/>
              </w:rPr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separate"/>
            </w:r>
            <w:r w:rsidR="00111B6E" w:rsidRPr="00111B6E">
              <w:rPr>
                <w:b w:val="0"/>
                <w:bCs w:val="0"/>
                <w:noProof/>
                <w:webHidden/>
              </w:rPr>
              <w:t>7</w:t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3E78EE" w14:textId="5F75880C" w:rsidR="00111B6E" w:rsidRPr="00111B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2"/>
              <w:lang w:val="es-CO" w:eastAsia="es-CO"/>
            </w:rPr>
          </w:pPr>
          <w:hyperlink w:anchor="_Toc44064025" w:history="1"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bdr w:val="none" w:sz="0" w:space="0" w:color="auto" w:frame="1"/>
              </w:rPr>
              <w:t>5.</w:t>
            </w:r>
            <w:r w:rsidR="00111B6E" w:rsidRPr="00111B6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2"/>
                <w:lang w:val="es-CO" w:eastAsia="es-CO"/>
              </w:rPr>
              <w:tab/>
            </w:r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Detalle por componente</w:t>
            </w:r>
            <w:r w:rsidR="00111B6E" w:rsidRPr="00111B6E">
              <w:rPr>
                <w:b w:val="0"/>
                <w:bCs w:val="0"/>
                <w:noProof/>
                <w:webHidden/>
              </w:rPr>
              <w:tab/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begin"/>
            </w:r>
            <w:r w:rsidR="00111B6E" w:rsidRPr="00111B6E">
              <w:rPr>
                <w:b w:val="0"/>
                <w:bCs w:val="0"/>
                <w:noProof/>
                <w:webHidden/>
              </w:rPr>
              <w:instrText xml:space="preserve"> PAGEREF _Toc44064025 \h </w:instrText>
            </w:r>
            <w:r w:rsidR="00111B6E" w:rsidRPr="00111B6E">
              <w:rPr>
                <w:b w:val="0"/>
                <w:bCs w:val="0"/>
                <w:noProof/>
                <w:webHidden/>
              </w:rPr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separate"/>
            </w:r>
            <w:r w:rsidR="00111B6E" w:rsidRPr="00111B6E">
              <w:rPr>
                <w:b w:val="0"/>
                <w:bCs w:val="0"/>
                <w:noProof/>
                <w:webHidden/>
              </w:rPr>
              <w:t>16</w:t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B23DB8" w14:textId="795D1F0C" w:rsidR="00111B6E" w:rsidRPr="00111B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2"/>
              <w:lang w:val="es-CO" w:eastAsia="es-CO"/>
            </w:rPr>
          </w:pPr>
          <w:hyperlink w:anchor="_Toc44064026" w:history="1"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6.</w:t>
            </w:r>
            <w:r w:rsidR="00111B6E" w:rsidRPr="00111B6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2"/>
                <w:lang w:val="es-CO" w:eastAsia="es-CO"/>
              </w:rPr>
              <w:tab/>
            </w:r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Consumo de servicios</w:t>
            </w:r>
            <w:r w:rsidR="00111B6E" w:rsidRPr="00111B6E">
              <w:rPr>
                <w:b w:val="0"/>
                <w:bCs w:val="0"/>
                <w:noProof/>
                <w:webHidden/>
              </w:rPr>
              <w:tab/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begin"/>
            </w:r>
            <w:r w:rsidR="00111B6E" w:rsidRPr="00111B6E">
              <w:rPr>
                <w:b w:val="0"/>
                <w:bCs w:val="0"/>
                <w:noProof/>
                <w:webHidden/>
              </w:rPr>
              <w:instrText xml:space="preserve"> PAGEREF _Toc44064026 \h </w:instrText>
            </w:r>
            <w:r w:rsidR="00111B6E" w:rsidRPr="00111B6E">
              <w:rPr>
                <w:b w:val="0"/>
                <w:bCs w:val="0"/>
                <w:noProof/>
                <w:webHidden/>
              </w:rPr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separate"/>
            </w:r>
            <w:r w:rsidR="00111B6E" w:rsidRPr="00111B6E">
              <w:rPr>
                <w:b w:val="0"/>
                <w:bCs w:val="0"/>
                <w:noProof/>
                <w:webHidden/>
              </w:rPr>
              <w:t>25</w:t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BF68E09" w14:textId="2F043E3E" w:rsidR="00111B6E" w:rsidRPr="00111B6E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2"/>
              <w:lang w:val="es-CO" w:eastAsia="es-CO"/>
            </w:rPr>
          </w:pPr>
          <w:hyperlink w:anchor="_Toc44064027" w:history="1"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7.</w:t>
            </w:r>
            <w:r w:rsidR="00111B6E" w:rsidRPr="00111B6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2"/>
                <w:lang w:val="es-CO" w:eastAsia="es-CO"/>
              </w:rPr>
              <w:tab/>
            </w:r>
            <w:r w:rsidR="00111B6E" w:rsidRPr="00111B6E">
              <w:rPr>
                <w:rStyle w:val="Hipervnculo"/>
                <w:rFonts w:cs="Arial"/>
                <w:b w:val="0"/>
                <w:bCs w:val="0"/>
                <w:noProof/>
                <w:lang w:val="es-CO"/>
              </w:rPr>
              <w:t>Implementación pruebas unitarias</w:t>
            </w:r>
            <w:r w:rsidR="00111B6E" w:rsidRPr="00111B6E">
              <w:rPr>
                <w:b w:val="0"/>
                <w:bCs w:val="0"/>
                <w:noProof/>
                <w:webHidden/>
              </w:rPr>
              <w:tab/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begin"/>
            </w:r>
            <w:r w:rsidR="00111B6E" w:rsidRPr="00111B6E">
              <w:rPr>
                <w:b w:val="0"/>
                <w:bCs w:val="0"/>
                <w:noProof/>
                <w:webHidden/>
              </w:rPr>
              <w:instrText xml:space="preserve"> PAGEREF _Toc44064027 \h </w:instrText>
            </w:r>
            <w:r w:rsidR="00111B6E" w:rsidRPr="00111B6E">
              <w:rPr>
                <w:b w:val="0"/>
                <w:bCs w:val="0"/>
                <w:noProof/>
                <w:webHidden/>
              </w:rPr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separate"/>
            </w:r>
            <w:r w:rsidR="00111B6E" w:rsidRPr="00111B6E">
              <w:rPr>
                <w:b w:val="0"/>
                <w:bCs w:val="0"/>
                <w:noProof/>
                <w:webHidden/>
              </w:rPr>
              <w:t>27</w:t>
            </w:r>
            <w:r w:rsidR="00111B6E" w:rsidRPr="00111B6E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CA352E3" w14:textId="786F31D9" w:rsidR="00C04FC1" w:rsidRPr="00111B6E" w:rsidRDefault="00C04FC1" w:rsidP="00C71E34">
          <w:pPr>
            <w:spacing w:line="360" w:lineRule="auto"/>
            <w:rPr>
              <w:rFonts w:ascii="Arial" w:hAnsi="Arial" w:cs="Arial"/>
            </w:rPr>
          </w:pPr>
          <w:r w:rsidRPr="00111B6E">
            <w:rPr>
              <w:rFonts w:ascii="Arial" w:hAnsi="Arial" w:cs="Arial"/>
              <w:color w:val="000000" w:themeColor="text1"/>
              <w:lang w:val="es-ES"/>
            </w:rPr>
            <w:fldChar w:fldCharType="end"/>
          </w:r>
        </w:p>
      </w:sdtContent>
    </w:sdt>
    <w:bookmarkEnd w:id="0" w:displacedByCustomXml="prev"/>
    <w:p w14:paraId="1C8F84EC" w14:textId="77777777" w:rsidR="00C04FC1" w:rsidRPr="00111B6E" w:rsidRDefault="00C04FC1" w:rsidP="00C71E34">
      <w:pPr>
        <w:spacing w:line="360" w:lineRule="auto"/>
        <w:rPr>
          <w:rFonts w:ascii="Arial" w:hAnsi="Arial" w:cs="Arial"/>
          <w:color w:val="595959" w:themeColor="text1" w:themeTint="A6"/>
        </w:rPr>
      </w:pPr>
    </w:p>
    <w:p w14:paraId="1C0AAA7D" w14:textId="5C8422E6" w:rsidR="001E0155" w:rsidRDefault="001E0155">
      <w:pPr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br w:type="page"/>
      </w:r>
    </w:p>
    <w:p w14:paraId="543BB2F6" w14:textId="771DB767" w:rsidR="00CE44BA" w:rsidRPr="001E0155" w:rsidRDefault="001E0155" w:rsidP="001E0155">
      <w:pPr>
        <w:spacing w:line="360" w:lineRule="auto"/>
        <w:jc w:val="center"/>
        <w:rPr>
          <w:rFonts w:ascii="Arial" w:hAnsi="Arial" w:cs="Arial"/>
          <w:b/>
        </w:rPr>
      </w:pPr>
      <w:r w:rsidRPr="001E0155">
        <w:rPr>
          <w:rFonts w:ascii="Arial" w:hAnsi="Arial" w:cs="Arial"/>
          <w:b/>
        </w:rPr>
        <w:lastRenderedPageBreak/>
        <w:t>IMÁGENES</w:t>
      </w:r>
    </w:p>
    <w:p w14:paraId="38D83C58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1. Estructura del proyecto frontend.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8</w:t>
      </w:r>
    </w:p>
    <w:p w14:paraId="5A8FE132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2. Estructura archivo Package.json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9</w:t>
      </w:r>
    </w:p>
    <w:p w14:paraId="5CBF2436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3. Estructura archivo Angular.json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11</w:t>
      </w:r>
    </w:p>
    <w:p w14:paraId="2BDD1EC9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4. Estructura carpeta assets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13</w:t>
      </w:r>
    </w:p>
    <w:p w14:paraId="5CF2BF76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5. Estructura archivo environment.ts.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14</w:t>
      </w:r>
    </w:p>
    <w:p w14:paraId="67A805C7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6. Estructura archivo environment.dev.ts.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14</w:t>
      </w:r>
    </w:p>
    <w:p w14:paraId="33F2A36C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7. Estructura archivo environment.cert.ts.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15</w:t>
      </w:r>
    </w:p>
    <w:p w14:paraId="7E7430EF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8. Estructura archivo environment.prod.ts.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15</w:t>
      </w:r>
    </w:p>
    <w:p w14:paraId="4A8644B3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9. Estructura carpeta config.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16</w:t>
      </w:r>
    </w:p>
    <w:p w14:paraId="1C0654E1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10. Estructura carpeta guards.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16</w:t>
      </w:r>
    </w:p>
    <w:p w14:paraId="39F30B03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11. Estructura carpeta interceptors.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17</w:t>
      </w:r>
    </w:p>
    <w:p w14:paraId="3BFA52AC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12. Estructura carpeta providers.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17</w:t>
      </w:r>
    </w:p>
    <w:p w14:paraId="0D426F7F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13. Estructura carpeta services.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18</w:t>
      </w:r>
    </w:p>
    <w:p w14:paraId="48BC1AE7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14. Estructura carpeta layout.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18</w:t>
      </w:r>
    </w:p>
    <w:p w14:paraId="7360D97F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15. Estructura carpeta modules.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19</w:t>
      </w:r>
    </w:p>
    <w:p w14:paraId="6584C536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16. Estructura carpeta boton-bancolombia.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20</w:t>
      </w:r>
    </w:p>
    <w:p w14:paraId="318E8DFF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17. Estructura carpeta code-qr.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20</w:t>
      </w:r>
    </w:p>
    <w:p w14:paraId="44EA4042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18. Estructura carpeta home.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21</w:t>
      </w:r>
    </w:p>
    <w:p w14:paraId="69B00EE6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19. Estructura carpeta query-logs.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21</w:t>
      </w:r>
    </w:p>
    <w:p w14:paraId="22386F1D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20. Estructura carpeta query-trx.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21</w:t>
      </w:r>
    </w:p>
    <w:p w14:paraId="6A0B720A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21. Estructura carpeta shared.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22</w:t>
      </w:r>
    </w:p>
    <w:p w14:paraId="5422E6E9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22. Estructura carpeta animatios.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22</w:t>
      </w:r>
    </w:p>
    <w:p w14:paraId="5A016D75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23. Estructura carpeta components.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23</w:t>
      </w:r>
    </w:p>
    <w:p w14:paraId="03D1022A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24. Estructura carpeta constants.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23</w:t>
      </w:r>
    </w:p>
    <w:p w14:paraId="044CC4E0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25. Estructura carpeta directives.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24</w:t>
      </w:r>
    </w:p>
    <w:p w14:paraId="10298105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26. Estructura carpeta model.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25</w:t>
      </w:r>
    </w:p>
    <w:p w14:paraId="234766C6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27. Estructura carpeta utils.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26</w:t>
      </w:r>
    </w:p>
    <w:p w14:paraId="053E7820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28. Prueba unitaria login component.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32</w:t>
      </w:r>
    </w:p>
    <w:p w14:paraId="48930DF6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29. Configuración karma.config.js.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33</w:t>
      </w:r>
    </w:p>
    <w:p w14:paraId="4C8B61E5" w14:textId="77777777" w:rsidR="00C224AB" w:rsidRPr="00C224AB" w:rsidRDefault="00C224AB" w:rsidP="00C224AB">
      <w:pPr>
        <w:tabs>
          <w:tab w:val="left" w:pos="440"/>
          <w:tab w:val="right" w:leader="dot" w:pos="8828"/>
        </w:tabs>
        <w:spacing w:before="120" w:after="0" w:line="240" w:lineRule="auto"/>
        <w:rPr>
          <w:rFonts w:ascii="Arial" w:eastAsia="Times New Roman" w:hAnsi="Arial" w:cs="Times New Roman"/>
          <w:noProof/>
          <w:webHidden/>
          <w:szCs w:val="28"/>
          <w:lang w:val="es-ES" w:eastAsia="es-ES"/>
        </w:rPr>
      </w:pPr>
      <w:r w:rsidRPr="00C224AB">
        <w:rPr>
          <w:rFonts w:ascii="Arial" w:eastAsia="Times New Roman" w:hAnsi="Arial" w:cs="Arial"/>
          <w:noProof/>
          <w:szCs w:val="28"/>
          <w:lang w:eastAsia="es-ES"/>
        </w:rPr>
        <w:t>Imagen 30. Resultado pruebas unitarias.</w:t>
      </w:r>
      <w:r w:rsidRPr="00C224AB">
        <w:rPr>
          <w:rFonts w:ascii="Arial" w:eastAsia="Times New Roman" w:hAnsi="Arial" w:cs="Times New Roman"/>
          <w:noProof/>
          <w:webHidden/>
          <w:szCs w:val="28"/>
          <w:lang w:val="es-ES" w:eastAsia="es-ES"/>
        </w:rPr>
        <w:tab/>
        <w:t>34</w:t>
      </w:r>
    </w:p>
    <w:p w14:paraId="5257A29E" w14:textId="77777777" w:rsidR="001E0155" w:rsidRPr="001E0155" w:rsidRDefault="001E0155" w:rsidP="001E0155">
      <w:pPr>
        <w:rPr>
          <w:webHidden/>
          <w:lang w:val="es-ES" w:eastAsia="es-ES"/>
        </w:rPr>
      </w:pPr>
    </w:p>
    <w:p w14:paraId="36442BD2" w14:textId="2156419E" w:rsidR="001E0155" w:rsidRPr="001E0155" w:rsidRDefault="001E0155" w:rsidP="001E0155">
      <w:pPr>
        <w:pStyle w:val="TDC1"/>
        <w:tabs>
          <w:tab w:val="left" w:pos="440"/>
          <w:tab w:val="right" w:leader="dot" w:pos="8828"/>
        </w:tabs>
        <w:rPr>
          <w:rStyle w:val="Hipervnculo"/>
          <w:rFonts w:cs="Arial"/>
          <w:b w:val="0"/>
          <w:bCs w:val="0"/>
          <w:i w:val="0"/>
          <w:iCs w:val="0"/>
          <w:noProof/>
          <w:color w:val="auto"/>
          <w:u w:val="none"/>
          <w:lang w:val="es-CO"/>
        </w:rPr>
      </w:pPr>
    </w:p>
    <w:p w14:paraId="16094117" w14:textId="77777777" w:rsidR="001E0155" w:rsidRDefault="001E0155" w:rsidP="001E0155">
      <w:pPr>
        <w:spacing w:line="360" w:lineRule="auto"/>
        <w:jc w:val="both"/>
        <w:rPr>
          <w:rFonts w:ascii="Arial" w:hAnsi="Arial" w:cs="Arial"/>
          <w:b/>
          <w:color w:val="595959" w:themeColor="text1" w:themeTint="A6"/>
        </w:rPr>
      </w:pPr>
    </w:p>
    <w:p w14:paraId="53A6ABBF" w14:textId="6097450A" w:rsidR="001E0155" w:rsidRDefault="001E0155" w:rsidP="001E0155">
      <w:pPr>
        <w:spacing w:line="360" w:lineRule="auto"/>
        <w:jc w:val="center"/>
        <w:rPr>
          <w:rFonts w:ascii="Arial" w:hAnsi="Arial" w:cs="Arial"/>
          <w:b/>
          <w:color w:val="595959" w:themeColor="text1" w:themeTint="A6"/>
        </w:rPr>
      </w:pPr>
      <w:bookmarkStart w:id="1" w:name="_Hlk51923410"/>
      <w:r w:rsidRPr="001E0155">
        <w:rPr>
          <w:rFonts w:ascii="Arial" w:hAnsi="Arial" w:cs="Arial"/>
          <w:b/>
        </w:rPr>
        <w:t>TABLAS</w:t>
      </w:r>
    </w:p>
    <w:p w14:paraId="79A255ED" w14:textId="77777777" w:rsidR="005801E8" w:rsidRDefault="005801E8" w:rsidP="005801E8">
      <w:pPr>
        <w:pStyle w:val="TDC1"/>
        <w:tabs>
          <w:tab w:val="left" w:pos="440"/>
          <w:tab w:val="right" w:leader="dot" w:pos="8828"/>
        </w:tabs>
        <w:rPr>
          <w:b w:val="0"/>
          <w:bCs w:val="0"/>
          <w:i w:val="0"/>
          <w:iCs w:val="0"/>
          <w:noProof/>
          <w:webHidden/>
        </w:rPr>
      </w:pPr>
      <w:r>
        <w:rPr>
          <w:rStyle w:val="Hipervnculo"/>
          <w:rFonts w:cs="Arial"/>
          <w:b w:val="0"/>
          <w:bCs w:val="0"/>
          <w:i w:val="0"/>
          <w:iCs w:val="0"/>
          <w:noProof/>
          <w:color w:val="auto"/>
          <w:u w:val="none"/>
          <w:lang w:val="es-CO"/>
        </w:rPr>
        <w:t xml:space="preserve">Tabla 1. </w:t>
      </w:r>
      <w:proofErr w:type="spellStart"/>
      <w:r w:rsidRPr="00F23273">
        <w:rPr>
          <w:rFonts w:cs="Arial"/>
          <w:b w:val="0"/>
          <w:bCs w:val="0"/>
          <w:i w:val="0"/>
          <w:iCs w:val="0"/>
          <w:color w:val="000000" w:themeColor="text1"/>
          <w:bdr w:val="none" w:sz="0" w:space="0" w:color="auto" w:frame="1"/>
        </w:rPr>
        <w:t>Login.service.ts</w:t>
      </w:r>
      <w:proofErr w:type="spellEnd"/>
      <w:r w:rsidRPr="001E0155">
        <w:rPr>
          <w:b w:val="0"/>
          <w:bCs w:val="0"/>
          <w:i w:val="0"/>
          <w:iCs w:val="0"/>
          <w:noProof/>
          <w:webHidden/>
        </w:rPr>
        <w:tab/>
      </w:r>
      <w:r>
        <w:rPr>
          <w:b w:val="0"/>
          <w:bCs w:val="0"/>
          <w:i w:val="0"/>
          <w:iCs w:val="0"/>
          <w:noProof/>
          <w:webHidden/>
        </w:rPr>
        <w:t>26</w:t>
      </w:r>
    </w:p>
    <w:p w14:paraId="63C75CE8" w14:textId="77777777" w:rsidR="005801E8" w:rsidRPr="00F23273" w:rsidRDefault="005801E8" w:rsidP="005801E8">
      <w:pPr>
        <w:pStyle w:val="TDC1"/>
        <w:tabs>
          <w:tab w:val="left" w:pos="440"/>
          <w:tab w:val="right" w:leader="dot" w:pos="8828"/>
        </w:tabs>
        <w:rPr>
          <w:b w:val="0"/>
          <w:bCs w:val="0"/>
          <w:i w:val="0"/>
          <w:iCs w:val="0"/>
          <w:noProof/>
          <w:webHidden/>
        </w:rPr>
      </w:pPr>
      <w:r>
        <w:rPr>
          <w:rStyle w:val="Hipervnculo"/>
          <w:rFonts w:cs="Arial"/>
          <w:b w:val="0"/>
          <w:bCs w:val="0"/>
          <w:i w:val="0"/>
          <w:iCs w:val="0"/>
          <w:noProof/>
          <w:color w:val="auto"/>
          <w:u w:val="none"/>
          <w:lang w:val="es-CO"/>
        </w:rPr>
        <w:t xml:space="preserve">Tabla 2. </w:t>
      </w:r>
      <w:proofErr w:type="spellStart"/>
      <w:r w:rsidRPr="00F23273">
        <w:rPr>
          <w:rFonts w:cs="Arial"/>
          <w:b w:val="0"/>
          <w:bCs w:val="0"/>
          <w:i w:val="0"/>
          <w:iCs w:val="0"/>
          <w:color w:val="000000" w:themeColor="text1"/>
          <w:bdr w:val="none" w:sz="0" w:space="0" w:color="auto" w:frame="1"/>
        </w:rPr>
        <w:t>Transactions.service.ts</w:t>
      </w:r>
      <w:proofErr w:type="spellEnd"/>
      <w:r w:rsidRPr="00F23273">
        <w:rPr>
          <w:b w:val="0"/>
          <w:bCs w:val="0"/>
          <w:i w:val="0"/>
          <w:iCs w:val="0"/>
          <w:noProof/>
          <w:webHidden/>
        </w:rPr>
        <w:tab/>
      </w:r>
      <w:r>
        <w:rPr>
          <w:b w:val="0"/>
          <w:bCs w:val="0"/>
          <w:i w:val="0"/>
          <w:iCs w:val="0"/>
          <w:noProof/>
          <w:webHidden/>
        </w:rPr>
        <w:t>27</w:t>
      </w:r>
    </w:p>
    <w:p w14:paraId="72441B34" w14:textId="77777777" w:rsidR="005801E8" w:rsidRDefault="005801E8" w:rsidP="005801E8">
      <w:pPr>
        <w:pStyle w:val="TDC1"/>
        <w:tabs>
          <w:tab w:val="left" w:pos="440"/>
          <w:tab w:val="right" w:leader="dot" w:pos="8828"/>
        </w:tabs>
        <w:rPr>
          <w:b w:val="0"/>
          <w:bCs w:val="0"/>
          <w:i w:val="0"/>
          <w:iCs w:val="0"/>
          <w:noProof/>
          <w:webHidden/>
        </w:rPr>
      </w:pPr>
      <w:r>
        <w:rPr>
          <w:rStyle w:val="Hipervnculo"/>
          <w:rFonts w:cs="Arial"/>
          <w:b w:val="0"/>
          <w:bCs w:val="0"/>
          <w:i w:val="0"/>
          <w:iCs w:val="0"/>
          <w:noProof/>
          <w:color w:val="auto"/>
          <w:u w:val="none"/>
          <w:lang w:val="es-CO"/>
        </w:rPr>
        <w:t xml:space="preserve">Tabla 4. </w:t>
      </w:r>
      <w:proofErr w:type="spellStart"/>
      <w:r>
        <w:rPr>
          <w:rFonts w:cs="Arial"/>
          <w:b w:val="0"/>
          <w:bCs w:val="0"/>
          <w:i w:val="0"/>
          <w:iCs w:val="0"/>
          <w:color w:val="000000" w:themeColor="text1"/>
          <w:bdr w:val="none" w:sz="0" w:space="0" w:color="auto" w:frame="1"/>
        </w:rPr>
        <w:t>Logs</w:t>
      </w:r>
      <w:r w:rsidRPr="00F23273">
        <w:rPr>
          <w:rFonts w:cs="Arial"/>
          <w:b w:val="0"/>
          <w:bCs w:val="0"/>
          <w:i w:val="0"/>
          <w:iCs w:val="0"/>
          <w:color w:val="000000" w:themeColor="text1"/>
          <w:bdr w:val="none" w:sz="0" w:space="0" w:color="auto" w:frame="1"/>
        </w:rPr>
        <w:t>.service.ts</w:t>
      </w:r>
      <w:proofErr w:type="spellEnd"/>
      <w:r w:rsidRPr="001E0155">
        <w:rPr>
          <w:b w:val="0"/>
          <w:bCs w:val="0"/>
          <w:i w:val="0"/>
          <w:iCs w:val="0"/>
          <w:noProof/>
          <w:webHidden/>
        </w:rPr>
        <w:tab/>
      </w:r>
      <w:r>
        <w:rPr>
          <w:b w:val="0"/>
          <w:bCs w:val="0"/>
          <w:i w:val="0"/>
          <w:iCs w:val="0"/>
          <w:noProof/>
          <w:webHidden/>
        </w:rPr>
        <w:t>27</w:t>
      </w:r>
    </w:p>
    <w:p w14:paraId="39D47B73" w14:textId="77777777" w:rsidR="005801E8" w:rsidRDefault="005801E8" w:rsidP="005801E8">
      <w:pPr>
        <w:pStyle w:val="TDC1"/>
        <w:tabs>
          <w:tab w:val="left" w:pos="440"/>
          <w:tab w:val="right" w:leader="dot" w:pos="8828"/>
        </w:tabs>
        <w:rPr>
          <w:b w:val="0"/>
          <w:bCs w:val="0"/>
          <w:i w:val="0"/>
          <w:iCs w:val="0"/>
          <w:noProof/>
          <w:webHidden/>
        </w:rPr>
      </w:pPr>
      <w:r>
        <w:rPr>
          <w:rStyle w:val="Hipervnculo"/>
          <w:rFonts w:cs="Arial"/>
          <w:b w:val="0"/>
          <w:bCs w:val="0"/>
          <w:i w:val="0"/>
          <w:iCs w:val="0"/>
          <w:noProof/>
          <w:color w:val="auto"/>
          <w:u w:val="none"/>
          <w:lang w:val="es-CO"/>
        </w:rPr>
        <w:t xml:space="preserve">Tabla 5. </w:t>
      </w:r>
      <w:proofErr w:type="spellStart"/>
      <w:r>
        <w:rPr>
          <w:rFonts w:cs="Arial"/>
          <w:b w:val="0"/>
          <w:bCs w:val="0"/>
          <w:i w:val="0"/>
          <w:iCs w:val="0"/>
          <w:color w:val="000000" w:themeColor="text1"/>
          <w:bdr w:val="none" w:sz="0" w:space="0" w:color="auto" w:frame="1"/>
        </w:rPr>
        <w:t>Logs</w:t>
      </w:r>
      <w:r w:rsidRPr="00F23273">
        <w:rPr>
          <w:rFonts w:cs="Arial"/>
          <w:b w:val="0"/>
          <w:bCs w:val="0"/>
          <w:i w:val="0"/>
          <w:iCs w:val="0"/>
          <w:color w:val="000000" w:themeColor="text1"/>
          <w:bdr w:val="none" w:sz="0" w:space="0" w:color="auto" w:frame="1"/>
        </w:rPr>
        <w:t>.service.ts</w:t>
      </w:r>
      <w:proofErr w:type="spellEnd"/>
      <w:r>
        <w:rPr>
          <w:rFonts w:cs="Arial"/>
          <w:b w:val="0"/>
          <w:bCs w:val="0"/>
          <w:i w:val="0"/>
          <w:iCs w:val="0"/>
          <w:color w:val="000000" w:themeColor="text1"/>
          <w:bdr w:val="none" w:sz="0" w:space="0" w:color="auto" w:frame="1"/>
        </w:rPr>
        <w:t>, Insertar log</w:t>
      </w:r>
      <w:r w:rsidRPr="001E0155">
        <w:rPr>
          <w:b w:val="0"/>
          <w:bCs w:val="0"/>
          <w:i w:val="0"/>
          <w:iCs w:val="0"/>
          <w:noProof/>
          <w:webHidden/>
        </w:rPr>
        <w:tab/>
      </w:r>
      <w:r>
        <w:rPr>
          <w:b w:val="0"/>
          <w:bCs w:val="0"/>
          <w:i w:val="0"/>
          <w:iCs w:val="0"/>
          <w:noProof/>
          <w:webHidden/>
        </w:rPr>
        <w:t>29</w:t>
      </w:r>
    </w:p>
    <w:p w14:paraId="2790B170" w14:textId="77777777" w:rsidR="005801E8" w:rsidRDefault="005801E8" w:rsidP="005801E8">
      <w:pPr>
        <w:pStyle w:val="TDC1"/>
        <w:tabs>
          <w:tab w:val="left" w:pos="440"/>
          <w:tab w:val="right" w:leader="dot" w:pos="8828"/>
        </w:tabs>
        <w:rPr>
          <w:b w:val="0"/>
          <w:bCs w:val="0"/>
          <w:i w:val="0"/>
          <w:iCs w:val="0"/>
          <w:noProof/>
          <w:webHidden/>
        </w:rPr>
      </w:pPr>
      <w:r>
        <w:rPr>
          <w:rStyle w:val="Hipervnculo"/>
          <w:rFonts w:cs="Arial"/>
          <w:b w:val="0"/>
          <w:bCs w:val="0"/>
          <w:i w:val="0"/>
          <w:iCs w:val="0"/>
          <w:noProof/>
          <w:color w:val="auto"/>
          <w:u w:val="none"/>
          <w:lang w:val="es-CO"/>
        </w:rPr>
        <w:t xml:space="preserve">Tabla 6. </w:t>
      </w:r>
      <w:proofErr w:type="spellStart"/>
      <w:r w:rsidRPr="00BB06CB">
        <w:rPr>
          <w:rFonts w:cs="Arial"/>
          <w:b w:val="0"/>
          <w:bCs w:val="0"/>
          <w:color w:val="000000"/>
          <w:szCs w:val="22"/>
          <w:bdr w:val="none" w:sz="0" w:space="0" w:color="auto" w:frame="1"/>
          <w:lang w:val="es-CO" w:eastAsia="es-CO"/>
        </w:rPr>
        <w:t>Code-</w:t>
      </w:r>
      <w:proofErr w:type="gramStart"/>
      <w:r w:rsidRPr="00BB06CB">
        <w:rPr>
          <w:rFonts w:cs="Arial"/>
          <w:b w:val="0"/>
          <w:bCs w:val="0"/>
          <w:color w:val="000000"/>
          <w:szCs w:val="22"/>
          <w:bdr w:val="none" w:sz="0" w:space="0" w:color="auto" w:frame="1"/>
          <w:lang w:val="es-CO" w:eastAsia="es-CO"/>
        </w:rPr>
        <w:t>qr.service</w:t>
      </w:r>
      <w:proofErr w:type="gramEnd"/>
      <w:r w:rsidRPr="00BB06CB">
        <w:rPr>
          <w:rFonts w:cs="Arial"/>
          <w:b w:val="0"/>
          <w:bCs w:val="0"/>
          <w:color w:val="000000"/>
          <w:szCs w:val="22"/>
          <w:bdr w:val="none" w:sz="0" w:space="0" w:color="auto" w:frame="1"/>
          <w:lang w:val="es-CO" w:eastAsia="es-CO"/>
        </w:rPr>
        <w:t>.ts</w:t>
      </w:r>
      <w:proofErr w:type="spellEnd"/>
      <w:r w:rsidRPr="00BB06CB">
        <w:rPr>
          <w:rFonts w:cs="Arial"/>
          <w:b w:val="0"/>
          <w:bCs w:val="0"/>
          <w:color w:val="000000"/>
          <w:szCs w:val="22"/>
          <w:bdr w:val="none" w:sz="0" w:space="0" w:color="auto" w:frame="1"/>
          <w:lang w:val="es-CO" w:eastAsia="es-CO"/>
        </w:rPr>
        <w:t xml:space="preserve">, consulta </w:t>
      </w:r>
      <w:proofErr w:type="spellStart"/>
      <w:r w:rsidRPr="00BB06CB">
        <w:rPr>
          <w:rFonts w:cs="Arial"/>
          <w:b w:val="0"/>
          <w:bCs w:val="0"/>
          <w:color w:val="000000"/>
          <w:szCs w:val="22"/>
          <w:bdr w:val="none" w:sz="0" w:space="0" w:color="auto" w:frame="1"/>
          <w:lang w:val="es-CO" w:eastAsia="es-CO"/>
        </w:rPr>
        <w:t>qr</w:t>
      </w:r>
      <w:proofErr w:type="spellEnd"/>
      <w:r w:rsidRPr="001E0155">
        <w:rPr>
          <w:b w:val="0"/>
          <w:bCs w:val="0"/>
          <w:i w:val="0"/>
          <w:iCs w:val="0"/>
          <w:noProof/>
          <w:webHidden/>
        </w:rPr>
        <w:tab/>
      </w:r>
      <w:r>
        <w:rPr>
          <w:b w:val="0"/>
          <w:bCs w:val="0"/>
          <w:i w:val="0"/>
          <w:iCs w:val="0"/>
          <w:noProof/>
          <w:webHidden/>
        </w:rPr>
        <w:t>30</w:t>
      </w:r>
    </w:p>
    <w:p w14:paraId="74F3D42D" w14:textId="77777777" w:rsidR="005801E8" w:rsidRDefault="005801E8" w:rsidP="005801E8">
      <w:pPr>
        <w:pStyle w:val="TDC1"/>
        <w:tabs>
          <w:tab w:val="left" w:pos="440"/>
          <w:tab w:val="right" w:leader="dot" w:pos="8828"/>
        </w:tabs>
        <w:rPr>
          <w:b w:val="0"/>
          <w:bCs w:val="0"/>
          <w:i w:val="0"/>
          <w:iCs w:val="0"/>
          <w:noProof/>
          <w:webHidden/>
        </w:rPr>
      </w:pPr>
      <w:r>
        <w:rPr>
          <w:rStyle w:val="Hipervnculo"/>
          <w:rFonts w:cs="Arial"/>
          <w:b w:val="0"/>
          <w:bCs w:val="0"/>
          <w:i w:val="0"/>
          <w:iCs w:val="0"/>
          <w:noProof/>
          <w:color w:val="auto"/>
          <w:u w:val="none"/>
          <w:lang w:val="es-CO"/>
        </w:rPr>
        <w:t xml:space="preserve">Tabla 7. </w:t>
      </w:r>
      <w:proofErr w:type="spellStart"/>
      <w:r w:rsidRPr="00BB06CB">
        <w:rPr>
          <w:rFonts w:cs="Arial"/>
          <w:b w:val="0"/>
          <w:bCs w:val="0"/>
          <w:color w:val="000000"/>
          <w:szCs w:val="22"/>
          <w:bdr w:val="none" w:sz="0" w:space="0" w:color="auto" w:frame="1"/>
          <w:lang w:val="es-CO" w:eastAsia="es-CO"/>
        </w:rPr>
        <w:t>Code-</w:t>
      </w:r>
      <w:proofErr w:type="gramStart"/>
      <w:r w:rsidRPr="00BB06CB">
        <w:rPr>
          <w:rFonts w:cs="Arial"/>
          <w:b w:val="0"/>
          <w:bCs w:val="0"/>
          <w:color w:val="000000"/>
          <w:szCs w:val="22"/>
          <w:bdr w:val="none" w:sz="0" w:space="0" w:color="auto" w:frame="1"/>
          <w:lang w:val="es-CO" w:eastAsia="es-CO"/>
        </w:rPr>
        <w:t>qr.service</w:t>
      </w:r>
      <w:proofErr w:type="gramEnd"/>
      <w:r w:rsidRPr="00BB06CB">
        <w:rPr>
          <w:rFonts w:cs="Arial"/>
          <w:b w:val="0"/>
          <w:bCs w:val="0"/>
          <w:color w:val="000000"/>
          <w:szCs w:val="22"/>
          <w:bdr w:val="none" w:sz="0" w:space="0" w:color="auto" w:frame="1"/>
          <w:lang w:val="es-CO" w:eastAsia="es-CO"/>
        </w:rPr>
        <w:t>.ts</w:t>
      </w:r>
      <w:proofErr w:type="spellEnd"/>
      <w:r w:rsidRPr="00BB06CB">
        <w:rPr>
          <w:rFonts w:cs="Arial"/>
          <w:b w:val="0"/>
          <w:bCs w:val="0"/>
          <w:color w:val="000000"/>
          <w:szCs w:val="22"/>
          <w:bdr w:val="none" w:sz="0" w:space="0" w:color="auto" w:frame="1"/>
          <w:lang w:val="es-CO" w:eastAsia="es-CO"/>
        </w:rPr>
        <w:t>, Editar delegado.</w:t>
      </w:r>
      <w:r w:rsidRPr="001E0155">
        <w:rPr>
          <w:b w:val="0"/>
          <w:bCs w:val="0"/>
          <w:i w:val="0"/>
          <w:iCs w:val="0"/>
          <w:noProof/>
          <w:webHidden/>
        </w:rPr>
        <w:tab/>
      </w:r>
      <w:r>
        <w:rPr>
          <w:b w:val="0"/>
          <w:bCs w:val="0"/>
          <w:i w:val="0"/>
          <w:iCs w:val="0"/>
          <w:noProof/>
          <w:webHidden/>
        </w:rPr>
        <w:t>30</w:t>
      </w:r>
    </w:p>
    <w:p w14:paraId="63241084" w14:textId="539C62D1" w:rsidR="001E0155" w:rsidRDefault="001E0155">
      <w:pPr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br w:type="page"/>
      </w:r>
    </w:p>
    <w:bookmarkEnd w:id="1"/>
    <w:p w14:paraId="3187BFEC" w14:textId="77777777" w:rsidR="001E0155" w:rsidRDefault="001E0155">
      <w:pPr>
        <w:rPr>
          <w:rFonts w:ascii="Arial" w:hAnsi="Arial" w:cs="Arial"/>
          <w:b/>
          <w:color w:val="595959" w:themeColor="text1" w:themeTint="A6"/>
        </w:rPr>
      </w:pPr>
    </w:p>
    <w:p w14:paraId="6F33EABC" w14:textId="3F419D13" w:rsidR="000E6CD8" w:rsidRDefault="00411604" w:rsidP="00C71E34">
      <w:pPr>
        <w:pStyle w:val="Ttulo1"/>
        <w:numPr>
          <w:ilvl w:val="0"/>
          <w:numId w:val="4"/>
        </w:numPr>
        <w:spacing w:line="360" w:lineRule="auto"/>
        <w:jc w:val="left"/>
        <w:rPr>
          <w:rFonts w:ascii="Arial" w:hAnsi="Arial" w:cs="Arial"/>
          <w:sz w:val="22"/>
          <w:szCs w:val="22"/>
          <w:lang w:val="es-CO"/>
        </w:rPr>
      </w:pPr>
      <w:bookmarkStart w:id="2" w:name="_Toc418759185"/>
      <w:bookmarkStart w:id="3" w:name="_Toc44064021"/>
      <w:r w:rsidRPr="00C71E34">
        <w:rPr>
          <w:rFonts w:ascii="Arial" w:hAnsi="Arial" w:cs="Arial"/>
          <w:sz w:val="22"/>
          <w:szCs w:val="22"/>
          <w:lang w:val="es-CO"/>
        </w:rPr>
        <w:t xml:space="preserve">Descripción </w:t>
      </w:r>
      <w:r w:rsidR="00B35249" w:rsidRPr="00C71E34">
        <w:rPr>
          <w:rFonts w:ascii="Arial" w:hAnsi="Arial" w:cs="Arial"/>
          <w:sz w:val="22"/>
          <w:szCs w:val="22"/>
          <w:lang w:val="es-CO"/>
        </w:rPr>
        <w:t xml:space="preserve">del </w:t>
      </w:r>
      <w:bookmarkEnd w:id="2"/>
      <w:r w:rsidR="000A4260" w:rsidRPr="00C71E34">
        <w:rPr>
          <w:rFonts w:ascii="Arial" w:hAnsi="Arial" w:cs="Arial"/>
          <w:sz w:val="22"/>
          <w:szCs w:val="22"/>
          <w:lang w:val="es-CO"/>
        </w:rPr>
        <w:t>módulo</w:t>
      </w:r>
      <w:bookmarkEnd w:id="3"/>
    </w:p>
    <w:p w14:paraId="45E90805" w14:textId="15D0A079" w:rsidR="00114F7B" w:rsidRPr="00C71E34" w:rsidRDefault="00B92F14" w:rsidP="00C71E34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En este </w:t>
      </w:r>
      <w:r w:rsidR="004974AE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artículo se definirán las especificaciones técnicas requeridas y necesarias para el funcionamiento de la aplicación cliente </w:t>
      </w:r>
      <w:proofErr w:type="spellStart"/>
      <w:r w:rsidR="004974AE" w:rsidRPr="00C71E34">
        <w:rPr>
          <w:rFonts w:ascii="Arial" w:hAnsi="Arial" w:cs="Arial"/>
          <w:color w:val="000000" w:themeColor="text1"/>
          <w:bdr w:val="none" w:sz="0" w:space="0" w:color="auto" w:frame="1"/>
        </w:rPr>
        <w:t>frontend</w:t>
      </w:r>
      <w:proofErr w:type="spellEnd"/>
      <w:r w:rsidR="004974AE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para los usuarios internos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del Banco</w:t>
      </w:r>
      <w:r w:rsidR="004974AE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. Al igual se detalla los componentes realizados en este aplicativo y cada una de sus funciones. </w:t>
      </w:r>
    </w:p>
    <w:p w14:paraId="7D18F6C2" w14:textId="04B302CF" w:rsidR="009A6FF0" w:rsidRDefault="00E510E2" w:rsidP="00C71E34">
      <w:pPr>
        <w:pStyle w:val="Ttulo1"/>
        <w:numPr>
          <w:ilvl w:val="0"/>
          <w:numId w:val="4"/>
        </w:numPr>
        <w:spacing w:line="360" w:lineRule="auto"/>
        <w:jc w:val="left"/>
        <w:rPr>
          <w:rFonts w:ascii="Arial" w:hAnsi="Arial" w:cs="Arial"/>
          <w:sz w:val="22"/>
          <w:szCs w:val="22"/>
          <w:lang w:val="es-CO"/>
        </w:rPr>
      </w:pPr>
      <w:bookmarkStart w:id="4" w:name="_Toc44064022"/>
      <w:r w:rsidRPr="00C71E34">
        <w:rPr>
          <w:rFonts w:ascii="Arial" w:hAnsi="Arial" w:cs="Arial"/>
          <w:sz w:val="22"/>
          <w:szCs w:val="22"/>
          <w:lang w:val="es-CO"/>
        </w:rPr>
        <w:t>Generalidades técnicas del proyecto</w:t>
      </w:r>
      <w:bookmarkEnd w:id="4"/>
    </w:p>
    <w:p w14:paraId="3222818A" w14:textId="60F13B07" w:rsidR="005C069F" w:rsidRPr="00C71E34" w:rsidRDefault="00CA67D3" w:rsidP="00C71E34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La tecnología implementada para el desarrollo del </w:t>
      </w:r>
      <w:proofErr w:type="spellStart"/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frontend</w:t>
      </w:r>
      <w:proofErr w:type="spellEnd"/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5C069F" w:rsidRPr="00C71E34">
        <w:rPr>
          <w:rFonts w:ascii="Arial" w:hAnsi="Arial" w:cs="Arial"/>
          <w:color w:val="000000" w:themeColor="text1"/>
          <w:bdr w:val="none" w:sz="0" w:space="0" w:color="auto" w:frame="1"/>
        </w:rPr>
        <w:t>es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Angular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>,</w:t>
      </w:r>
      <w:r w:rsidR="005C069F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un </w:t>
      </w:r>
      <w:proofErr w:type="spellStart"/>
      <w:r w:rsidR="005C069F" w:rsidRPr="00C71E34">
        <w:rPr>
          <w:rFonts w:ascii="Arial" w:hAnsi="Arial" w:cs="Arial"/>
          <w:color w:val="000000" w:themeColor="text1"/>
          <w:bdr w:val="none" w:sz="0" w:space="0" w:color="auto" w:frame="1"/>
        </w:rPr>
        <w:t>framework</w:t>
      </w:r>
      <w:proofErr w:type="spellEnd"/>
      <w:r w:rsidR="005C069F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que facilita </w:t>
      </w:r>
      <w:r w:rsidR="005C069F" w:rsidRPr="00C71E34">
        <w:rPr>
          <w:rFonts w:ascii="Arial" w:hAnsi="Arial" w:cs="Arial"/>
          <w:color w:val="000000" w:themeColor="text1"/>
          <w:bdr w:val="none" w:sz="0" w:space="0" w:color="auto" w:frame="1"/>
        </w:rPr>
        <w:t>la creación y programación de aplicaciones web de una sola página, asegurando los desarrollos con rapidez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y</w:t>
      </w:r>
      <w:r w:rsidR="005C069F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a la vez que posibilita modificaciones y actualizaciones.</w:t>
      </w:r>
    </w:p>
    <w:p w14:paraId="7BA95C61" w14:textId="77777777" w:rsidR="00C71E34" w:rsidRDefault="005C069F" w:rsidP="00C71E34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Este </w:t>
      </w:r>
      <w:proofErr w:type="spellStart"/>
      <w:r w:rsidR="00CA67D3" w:rsidRPr="00C71E34">
        <w:rPr>
          <w:rFonts w:ascii="Arial" w:hAnsi="Arial" w:cs="Arial"/>
          <w:color w:val="000000" w:themeColor="text1"/>
          <w:bdr w:val="none" w:sz="0" w:space="0" w:color="auto" w:frame="1"/>
        </w:rPr>
        <w:t>framework</w:t>
      </w:r>
      <w:proofErr w:type="spellEnd"/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es modular y escalable adaptándose a 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las 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necesidades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basado en el estándar de componentes web con un conjunto de interfaz de programación de aplicaciones (API)</w:t>
      </w:r>
      <w:r w:rsidR="00CA67D3" w:rsidRPr="00C71E34">
        <w:rPr>
          <w:rFonts w:ascii="Arial" w:hAnsi="Arial" w:cs="Arial"/>
          <w:color w:val="000000" w:themeColor="text1"/>
          <w:bdr w:val="none" w:sz="0" w:space="0" w:color="auto" w:frame="1"/>
        </w:rPr>
        <w:t>.</w:t>
      </w:r>
      <w:r w:rsidR="00707C4B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</w:p>
    <w:p w14:paraId="7B0E357E" w14:textId="5F886098" w:rsidR="005C069F" w:rsidRPr="00C71E34" w:rsidRDefault="00C71E34" w:rsidP="00C71E34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bdr w:val="none" w:sz="0" w:space="0" w:color="auto" w:frame="1"/>
        </w:rPr>
        <w:t>E</w:t>
      </w:r>
      <w:r w:rsidR="00707C4B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l desarrollo del proyecto se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realizó bajo la </w:t>
      </w:r>
      <w:r w:rsidR="00707C4B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versión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8</w:t>
      </w:r>
      <w:r w:rsidR="00707C4B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del </w:t>
      </w:r>
      <w:proofErr w:type="spellStart"/>
      <w:r w:rsidR="00707C4B" w:rsidRPr="00C71E34">
        <w:rPr>
          <w:rFonts w:ascii="Arial" w:hAnsi="Arial" w:cs="Arial"/>
          <w:color w:val="000000" w:themeColor="text1"/>
          <w:bdr w:val="none" w:sz="0" w:space="0" w:color="auto" w:frame="1"/>
        </w:rPr>
        <w:t>framework</w:t>
      </w:r>
      <w:proofErr w:type="spellEnd"/>
      <w:r>
        <w:rPr>
          <w:rFonts w:ascii="Arial" w:hAnsi="Arial" w:cs="Arial"/>
          <w:color w:val="000000" w:themeColor="text1"/>
          <w:bdr w:val="none" w:sz="0" w:space="0" w:color="auto" w:frame="1"/>
        </w:rPr>
        <w:t>, lineamiento especificado por el Banco.</w:t>
      </w:r>
    </w:p>
    <w:p w14:paraId="23665CA5" w14:textId="4FFF1555" w:rsidR="0012448E" w:rsidRPr="00C71E34" w:rsidRDefault="0012448E" w:rsidP="00C71E34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Adicionalmente a esto, entre las principales librerías implementadas en el proyecto se tienen las siguientes con sus respectivas versiones:</w:t>
      </w:r>
    </w:p>
    <w:p w14:paraId="66608639" w14:textId="77777777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animations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"~8.2.14"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200A3803" w14:textId="7306AF5C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cdk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"~8.2.3"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431395DE" w14:textId="41D3C903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common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"~8.2.14"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61694A20" w14:textId="6F8CCE63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compiler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"~8.2.14"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1F4D9DB8" w14:textId="70890069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core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"~8.2.14"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7FA86B7D" w14:textId="59A56990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forms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"~8.2.14"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7B309DD5" w14:textId="7CC01765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"@angular/material"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"~8.2.3"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1323E54D" w14:textId="2C464E04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platform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-browser"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"~8.2.14"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63206442" w14:textId="05A8522E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platform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-browser-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dynamic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"~8.2.14"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6CB31509" w14:textId="2305B1DC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"@angular/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router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"~8.2.14"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2D3AEB0A" w14:textId="144F2531" w:rsidR="00120239" w:rsidRPr="00DE18B0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  <w:lang w:val="en-US"/>
        </w:rPr>
      </w:pPr>
      <w:r w:rsidRPr="00DE18B0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proofErr w:type="gramStart"/>
      <w:r w:rsidRPr="00DE18B0">
        <w:rPr>
          <w:rFonts w:ascii="Arial" w:eastAsia="Times New Roman" w:hAnsi="Arial" w:cs="Arial"/>
          <w:i/>
          <w:iCs/>
          <w:color w:val="66D9EF"/>
          <w:lang w:val="en-US"/>
        </w:rPr>
        <w:t>adal</w:t>
      </w:r>
      <w:proofErr w:type="gramEnd"/>
      <w:r w:rsidRPr="00DE18B0">
        <w:rPr>
          <w:rFonts w:ascii="Arial" w:eastAsia="Times New Roman" w:hAnsi="Arial" w:cs="Arial"/>
          <w:i/>
          <w:iCs/>
          <w:color w:val="66D9EF"/>
          <w:lang w:val="en-US"/>
        </w:rPr>
        <w:t>-angular4"</w:t>
      </w:r>
      <w:r w:rsidRPr="00DE18B0">
        <w:rPr>
          <w:rFonts w:ascii="Arial" w:eastAsia="Times New Roman" w:hAnsi="Arial" w:cs="Arial"/>
          <w:color w:val="DDDDDD"/>
          <w:lang w:val="en-US"/>
        </w:rPr>
        <w:t>: </w:t>
      </w:r>
      <w:r w:rsidRPr="00DE18B0">
        <w:rPr>
          <w:rFonts w:ascii="Arial" w:eastAsia="Times New Roman" w:hAnsi="Arial" w:cs="Arial"/>
          <w:color w:val="CFCFC2"/>
          <w:lang w:val="en-US"/>
        </w:rPr>
        <w:t>"^4.0.12"</w:t>
      </w:r>
      <w:r w:rsidRPr="00DE18B0">
        <w:rPr>
          <w:rFonts w:ascii="Arial" w:eastAsia="Times New Roman" w:hAnsi="Arial" w:cs="Arial"/>
          <w:color w:val="DDDDDD"/>
          <w:lang w:val="en-US"/>
        </w:rPr>
        <w:t>,</w:t>
      </w:r>
    </w:p>
    <w:p w14:paraId="4857A058" w14:textId="02F94E56" w:rsidR="00120239" w:rsidRPr="00DE18B0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  <w:lang w:val="en-US"/>
        </w:rPr>
      </w:pPr>
      <w:r w:rsidRPr="00DE18B0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proofErr w:type="spellStart"/>
      <w:r w:rsidRPr="00DE18B0">
        <w:rPr>
          <w:rFonts w:ascii="Arial" w:eastAsia="Times New Roman" w:hAnsi="Arial" w:cs="Arial"/>
          <w:i/>
          <w:iCs/>
          <w:color w:val="66D9EF"/>
          <w:lang w:val="en-US"/>
        </w:rPr>
        <w:t>hammerjs</w:t>
      </w:r>
      <w:proofErr w:type="spellEnd"/>
      <w:r w:rsidRPr="00DE18B0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r w:rsidRPr="00DE18B0">
        <w:rPr>
          <w:rFonts w:ascii="Arial" w:eastAsia="Times New Roman" w:hAnsi="Arial" w:cs="Arial"/>
          <w:color w:val="DDDDDD"/>
          <w:lang w:val="en-US"/>
        </w:rPr>
        <w:t>: </w:t>
      </w:r>
      <w:r w:rsidRPr="00DE18B0">
        <w:rPr>
          <w:rFonts w:ascii="Arial" w:eastAsia="Times New Roman" w:hAnsi="Arial" w:cs="Arial"/>
          <w:color w:val="CFCFC2"/>
          <w:lang w:val="en-US"/>
        </w:rPr>
        <w:t>"^2.0.8"</w:t>
      </w:r>
      <w:r w:rsidRPr="00DE18B0">
        <w:rPr>
          <w:rFonts w:ascii="Arial" w:eastAsia="Times New Roman" w:hAnsi="Arial" w:cs="Arial"/>
          <w:color w:val="DDDDDD"/>
          <w:lang w:val="en-US"/>
        </w:rPr>
        <w:t>,</w:t>
      </w:r>
    </w:p>
    <w:p w14:paraId="64AF3545" w14:textId="385E9B9A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  <w:lang w:val="en-US"/>
        </w:rPr>
      </w:pPr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proofErr w:type="gramStart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material</w:t>
      </w:r>
      <w:proofErr w:type="gramEnd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-design-icons"</w:t>
      </w:r>
      <w:r w:rsidRPr="00120239">
        <w:rPr>
          <w:rFonts w:ascii="Arial" w:eastAsia="Times New Roman" w:hAnsi="Arial" w:cs="Arial"/>
          <w:color w:val="DDDDDD"/>
          <w:lang w:val="en-US"/>
        </w:rPr>
        <w:t>: </w:t>
      </w:r>
      <w:r w:rsidRPr="00120239">
        <w:rPr>
          <w:rFonts w:ascii="Arial" w:eastAsia="Times New Roman" w:hAnsi="Arial" w:cs="Arial"/>
          <w:color w:val="CFCFC2"/>
          <w:lang w:val="en-US"/>
        </w:rPr>
        <w:t>"^3.0.1"</w:t>
      </w:r>
      <w:r w:rsidRPr="00120239">
        <w:rPr>
          <w:rFonts w:ascii="Arial" w:eastAsia="Times New Roman" w:hAnsi="Arial" w:cs="Arial"/>
          <w:color w:val="DDDDDD"/>
          <w:lang w:val="en-US"/>
        </w:rPr>
        <w:t>,</w:t>
      </w:r>
    </w:p>
    <w:p w14:paraId="309B8816" w14:textId="303BA1B4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  <w:lang w:val="en-US"/>
        </w:rPr>
      </w:pPr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proofErr w:type="spellStart"/>
      <w:proofErr w:type="gramStart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ngx</w:t>
      </w:r>
      <w:proofErr w:type="spellEnd"/>
      <w:proofErr w:type="gramEnd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-cookie-service"</w:t>
      </w:r>
      <w:r w:rsidRPr="00120239">
        <w:rPr>
          <w:rFonts w:ascii="Arial" w:eastAsia="Times New Roman" w:hAnsi="Arial" w:cs="Arial"/>
          <w:color w:val="DDDDDD"/>
          <w:lang w:val="en-US"/>
        </w:rPr>
        <w:t>: </w:t>
      </w:r>
      <w:r w:rsidRPr="00120239">
        <w:rPr>
          <w:rFonts w:ascii="Arial" w:eastAsia="Times New Roman" w:hAnsi="Arial" w:cs="Arial"/>
          <w:color w:val="CFCFC2"/>
          <w:lang w:val="en-US"/>
        </w:rPr>
        <w:t>"^10.0.1"</w:t>
      </w:r>
      <w:r w:rsidRPr="00120239">
        <w:rPr>
          <w:rFonts w:ascii="Arial" w:eastAsia="Times New Roman" w:hAnsi="Arial" w:cs="Arial"/>
          <w:color w:val="DDDDDD"/>
          <w:lang w:val="en-US"/>
        </w:rPr>
        <w:t>,</w:t>
      </w:r>
    </w:p>
    <w:p w14:paraId="59C07CAC" w14:textId="4580FC75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  <w:lang w:val="en-US"/>
        </w:rPr>
      </w:pPr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rxjs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r w:rsidRPr="00120239">
        <w:rPr>
          <w:rFonts w:ascii="Arial" w:eastAsia="Times New Roman" w:hAnsi="Arial" w:cs="Arial"/>
          <w:color w:val="DDDDDD"/>
          <w:lang w:val="en-US"/>
        </w:rPr>
        <w:t>: </w:t>
      </w:r>
      <w:r w:rsidRPr="00120239">
        <w:rPr>
          <w:rFonts w:ascii="Arial" w:eastAsia="Times New Roman" w:hAnsi="Arial" w:cs="Arial"/>
          <w:color w:val="CFCFC2"/>
          <w:lang w:val="en-US"/>
        </w:rPr>
        <w:t>"~6.4.0"</w:t>
      </w:r>
      <w:r w:rsidRPr="00120239">
        <w:rPr>
          <w:rFonts w:ascii="Arial" w:eastAsia="Times New Roman" w:hAnsi="Arial" w:cs="Arial"/>
          <w:color w:val="DDDDDD"/>
          <w:lang w:val="en-US"/>
        </w:rPr>
        <w:t>,</w:t>
      </w:r>
    </w:p>
    <w:p w14:paraId="487BB3AB" w14:textId="1DAC2CD7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  <w:lang w:val="en-US"/>
        </w:rPr>
      </w:pPr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proofErr w:type="spellStart"/>
      <w:proofErr w:type="gramStart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rxjs</w:t>
      </w:r>
      <w:proofErr w:type="gramEnd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-compat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r w:rsidRPr="00120239">
        <w:rPr>
          <w:rFonts w:ascii="Arial" w:eastAsia="Times New Roman" w:hAnsi="Arial" w:cs="Arial"/>
          <w:color w:val="DDDDDD"/>
          <w:lang w:val="en-US"/>
        </w:rPr>
        <w:t>: </w:t>
      </w:r>
      <w:r w:rsidRPr="00120239">
        <w:rPr>
          <w:rFonts w:ascii="Arial" w:eastAsia="Times New Roman" w:hAnsi="Arial" w:cs="Arial"/>
          <w:color w:val="CFCFC2"/>
          <w:lang w:val="en-US"/>
        </w:rPr>
        <w:t>"^6.5.4"</w:t>
      </w:r>
      <w:r w:rsidRPr="00120239">
        <w:rPr>
          <w:rFonts w:ascii="Arial" w:eastAsia="Times New Roman" w:hAnsi="Arial" w:cs="Arial"/>
          <w:color w:val="DDDDDD"/>
          <w:lang w:val="en-US"/>
        </w:rPr>
        <w:t>,</w:t>
      </w:r>
    </w:p>
    <w:p w14:paraId="4CA87126" w14:textId="4DB4F30F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  <w:lang w:val="en-US"/>
        </w:rPr>
      </w:pPr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proofErr w:type="spellStart"/>
      <w:proofErr w:type="gramStart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saturn</w:t>
      </w:r>
      <w:proofErr w:type="gramEnd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-datepicker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  <w:lang w:val="en-US"/>
        </w:rPr>
        <w:t>"</w:t>
      </w:r>
      <w:r w:rsidRPr="00120239">
        <w:rPr>
          <w:rFonts w:ascii="Arial" w:eastAsia="Times New Roman" w:hAnsi="Arial" w:cs="Arial"/>
          <w:color w:val="DDDDDD"/>
          <w:lang w:val="en-US"/>
        </w:rPr>
        <w:t>: </w:t>
      </w:r>
      <w:r w:rsidRPr="00120239">
        <w:rPr>
          <w:rFonts w:ascii="Arial" w:eastAsia="Times New Roman" w:hAnsi="Arial" w:cs="Arial"/>
          <w:color w:val="CFCFC2"/>
          <w:lang w:val="en-US"/>
        </w:rPr>
        <w:t>"^8.0.5"</w:t>
      </w:r>
      <w:r w:rsidRPr="00120239">
        <w:rPr>
          <w:rFonts w:ascii="Arial" w:eastAsia="Times New Roman" w:hAnsi="Arial" w:cs="Arial"/>
          <w:color w:val="DDDDDD"/>
          <w:lang w:val="en-US"/>
        </w:rPr>
        <w:t>,</w:t>
      </w:r>
    </w:p>
    <w:p w14:paraId="33F68E8F" w14:textId="77777777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lastRenderedPageBreak/>
        <w:t>"</w:t>
      </w:r>
      <w:proofErr w:type="spellStart"/>
      <w:r w:rsidRPr="00120239">
        <w:rPr>
          <w:rFonts w:ascii="Arial" w:eastAsia="Times New Roman" w:hAnsi="Arial" w:cs="Arial"/>
          <w:i/>
          <w:iCs/>
          <w:color w:val="66D9EF"/>
        </w:rPr>
        <w:t>tslib</w:t>
      </w:r>
      <w:proofErr w:type="spellEnd"/>
      <w:r w:rsidRPr="00120239">
        <w:rPr>
          <w:rFonts w:ascii="Arial" w:eastAsia="Times New Roman" w:hAnsi="Arial" w:cs="Arial"/>
          <w:i/>
          <w:iCs/>
          <w:color w:val="66D9EF"/>
        </w:rPr>
        <w:t>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"^1.10.0"</w:t>
      </w:r>
      <w:r w:rsidRPr="00120239">
        <w:rPr>
          <w:rFonts w:ascii="Arial" w:eastAsia="Times New Roman" w:hAnsi="Arial" w:cs="Arial"/>
          <w:color w:val="DDDDDD"/>
        </w:rPr>
        <w:t>,</w:t>
      </w:r>
    </w:p>
    <w:p w14:paraId="0ED82518" w14:textId="532CB933" w:rsidR="00120239" w:rsidRPr="00120239" w:rsidRDefault="00120239" w:rsidP="00120239">
      <w:pPr>
        <w:shd w:val="clear" w:color="auto" w:fill="1F1F1F"/>
        <w:spacing w:after="0" w:line="285" w:lineRule="atLeast"/>
        <w:rPr>
          <w:rFonts w:ascii="Arial" w:eastAsia="Times New Roman" w:hAnsi="Arial" w:cs="Arial"/>
          <w:color w:val="DDDDDD"/>
        </w:rPr>
      </w:pPr>
      <w:r w:rsidRPr="00120239">
        <w:rPr>
          <w:rFonts w:ascii="Arial" w:eastAsia="Times New Roman" w:hAnsi="Arial" w:cs="Arial"/>
          <w:i/>
          <w:iCs/>
          <w:color w:val="66D9EF"/>
        </w:rPr>
        <w:t>"zone.js"</w:t>
      </w:r>
      <w:r w:rsidRPr="00120239">
        <w:rPr>
          <w:rFonts w:ascii="Arial" w:eastAsia="Times New Roman" w:hAnsi="Arial" w:cs="Arial"/>
          <w:color w:val="DDDDDD"/>
        </w:rPr>
        <w:t>: </w:t>
      </w:r>
      <w:r w:rsidRPr="00120239">
        <w:rPr>
          <w:rFonts w:ascii="Arial" w:eastAsia="Times New Roman" w:hAnsi="Arial" w:cs="Arial"/>
          <w:color w:val="CFCFC2"/>
        </w:rPr>
        <w:t>"~0.9.1"</w:t>
      </w:r>
    </w:p>
    <w:p w14:paraId="07E24A61" w14:textId="5AFC90EF" w:rsidR="0012448E" w:rsidRPr="00C71E34" w:rsidRDefault="0012448E" w:rsidP="00C71E34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27B7907C" w14:textId="4E39CA33" w:rsidR="00C0512C" w:rsidRDefault="00C71E34" w:rsidP="00C71E34">
      <w:pPr>
        <w:pStyle w:val="Ttulo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bookmarkStart w:id="5" w:name="_Toc44064023"/>
      <w:r w:rsidRPr="00C71E34">
        <w:rPr>
          <w:rFonts w:ascii="Arial" w:hAnsi="Arial" w:cs="Arial"/>
          <w:sz w:val="22"/>
          <w:szCs w:val="22"/>
          <w:lang w:val="es-CO"/>
        </w:rPr>
        <w:t>Herramientas</w:t>
      </w:r>
      <w:r>
        <w:rPr>
          <w:rFonts w:ascii="Arial" w:hAnsi="Arial" w:cs="Arial"/>
          <w:sz w:val="22"/>
          <w:szCs w:val="22"/>
          <w:lang w:val="es-CO"/>
        </w:rPr>
        <w:t xml:space="preserve"> necesarias</w:t>
      </w:r>
      <w:r w:rsidR="00E510E2" w:rsidRPr="00C71E34">
        <w:rPr>
          <w:rFonts w:ascii="Arial" w:hAnsi="Arial" w:cs="Arial"/>
          <w:sz w:val="22"/>
          <w:szCs w:val="22"/>
          <w:lang w:val="es-CO"/>
        </w:rPr>
        <w:t xml:space="preserve"> para ejecutar el proyecto</w:t>
      </w:r>
      <w:bookmarkEnd w:id="5"/>
    </w:p>
    <w:p w14:paraId="0D28E8F7" w14:textId="55281BE8" w:rsidR="00815A1B" w:rsidRPr="00C71E34" w:rsidRDefault="00DF08F2" w:rsidP="00C71E34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Las herramientas necesarias para la ejecución y correcto funcionamiento de la aplicación de </w:t>
      </w:r>
      <w:proofErr w:type="spellStart"/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Frontend</w:t>
      </w:r>
      <w:proofErr w:type="spellEnd"/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son las siguientes:</w:t>
      </w:r>
    </w:p>
    <w:p w14:paraId="4120E398" w14:textId="4E785A5B" w:rsidR="00492F3F" w:rsidRPr="001A065F" w:rsidRDefault="00A80B8F" w:rsidP="001A065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C71E34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NodeJs</w:t>
      </w:r>
      <w:proofErr w:type="spellEnd"/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: es un entorno de tiempo de ejecución de JavaScript, está diseñado para crear aplicaciones de red escalables y de alta mantenibilidad. La versión implementada para este proyecto es 12.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>13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.1.</w:t>
      </w:r>
    </w:p>
    <w:p w14:paraId="7F8718ED" w14:textId="63D4EA62" w:rsidR="00492F3F" w:rsidRPr="001A065F" w:rsidRDefault="00DF08F2" w:rsidP="001A065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C71E34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Npm</w:t>
      </w:r>
      <w:proofErr w:type="spellEnd"/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: es el administrador de paquetes para la plataforma </w:t>
      </w:r>
      <w:proofErr w:type="spellStart"/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Node</w:t>
      </w:r>
      <w:proofErr w:type="spellEnd"/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para el lenguaje JavaScript, su función es gestionar las dependencias de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l 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proyecto de forma inteligente. La versión que se implemento es la 6.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>4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.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>1</w:t>
      </w:r>
      <w:r w:rsidR="001A065F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1A01D126" w14:textId="03BA186A" w:rsidR="00492F3F" w:rsidRPr="001A065F" w:rsidRDefault="00A80B8F" w:rsidP="001A065F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C71E34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Angular CLI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: es la herramienta de línea de comandos estándar para crear, depurar y publicar aplicaciones Angular.</w:t>
      </w:r>
      <w:r w:rsidR="003577CD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La versión implementada para el proyecto es 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>8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.3.</w:t>
      </w:r>
      <w:r w:rsidR="00C71E34">
        <w:rPr>
          <w:rFonts w:ascii="Arial" w:hAnsi="Arial" w:cs="Arial"/>
          <w:color w:val="000000" w:themeColor="text1"/>
          <w:bdr w:val="none" w:sz="0" w:space="0" w:color="auto" w:frame="1"/>
        </w:rPr>
        <w:t>20</w:t>
      </w:r>
      <w:r w:rsidR="003577CD" w:rsidRPr="00C71E34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75F251B4" w14:textId="6840926B" w:rsidR="005F7D7D" w:rsidRPr="00C71E34" w:rsidRDefault="00C71E34" w:rsidP="00C71E34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2E459E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Angular Material</w:t>
      </w:r>
      <w:r w:rsidR="005F7D7D"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: </w:t>
      </w:r>
      <w:r w:rsidR="002E459E"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es una librería de estilos basada en la guía de diseño de Material </w:t>
      </w:r>
      <w:proofErr w:type="spellStart"/>
      <w:r w:rsidR="002E459E" w:rsidRPr="002E459E">
        <w:rPr>
          <w:rFonts w:ascii="Arial" w:hAnsi="Arial" w:cs="Arial"/>
          <w:color w:val="000000" w:themeColor="text1"/>
          <w:bdr w:val="none" w:sz="0" w:space="0" w:color="auto" w:frame="1"/>
        </w:rPr>
        <w:t>Design</w:t>
      </w:r>
      <w:proofErr w:type="spellEnd"/>
      <w:r w:rsidR="002E459E" w:rsidRPr="002E459E">
        <w:rPr>
          <w:rFonts w:ascii="Arial" w:hAnsi="Arial" w:cs="Arial"/>
          <w:color w:val="000000" w:themeColor="text1"/>
          <w:bdr w:val="none" w:sz="0" w:space="0" w:color="auto" w:frame="1"/>
        </w:rPr>
        <w:t>, realizado por el equipo de Angular para integrarse perfectamente con Angula</w:t>
      </w:r>
      <w:r w:rsid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r; </w:t>
      </w:r>
      <w:r w:rsidR="002E459E" w:rsidRPr="00C71E34">
        <w:rPr>
          <w:rFonts w:ascii="Arial" w:hAnsi="Arial" w:cs="Arial"/>
          <w:color w:val="000000" w:themeColor="text1"/>
          <w:bdr w:val="none" w:sz="0" w:space="0" w:color="auto" w:frame="1"/>
        </w:rPr>
        <w:t>permite crear interfaces web con CSS y JavaScript, cuya particularidad es la de adaptar la interfaz del sitio web de acuerdo con las necesidades del client</w:t>
      </w:r>
      <w:r w:rsidR="002E459E">
        <w:rPr>
          <w:rFonts w:ascii="Arial" w:hAnsi="Arial" w:cs="Arial"/>
          <w:color w:val="000000" w:themeColor="text1"/>
          <w:bdr w:val="none" w:sz="0" w:space="0" w:color="auto" w:frame="1"/>
        </w:rPr>
        <w:t>e.</w:t>
      </w:r>
    </w:p>
    <w:p w14:paraId="12ADAFBA" w14:textId="08179A45" w:rsidR="00FB4FB9" w:rsidRPr="00C71E34" w:rsidRDefault="00FB4FB9" w:rsidP="00C71E34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5F7DADC8" w14:textId="49F88E58" w:rsidR="00FB4FB9" w:rsidRDefault="000E6CD8" w:rsidP="00C71E34">
      <w:pPr>
        <w:pStyle w:val="Ttulo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es-CO"/>
        </w:rPr>
      </w:pPr>
      <w:bookmarkStart w:id="6" w:name="_Toc44064024"/>
      <w:r w:rsidRPr="00C71E34">
        <w:rPr>
          <w:rFonts w:ascii="Arial" w:hAnsi="Arial" w:cs="Arial"/>
          <w:sz w:val="22"/>
          <w:szCs w:val="22"/>
          <w:lang w:val="es-CO"/>
        </w:rPr>
        <w:t>Estructura general del proyecto</w:t>
      </w:r>
      <w:r w:rsidR="00462415" w:rsidRPr="00C71E34">
        <w:rPr>
          <w:rFonts w:ascii="Arial" w:hAnsi="Arial" w:cs="Arial"/>
          <w:sz w:val="22"/>
          <w:szCs w:val="22"/>
          <w:lang w:val="es-CO"/>
        </w:rPr>
        <w:t xml:space="preserve">, </w:t>
      </w:r>
      <w:r w:rsidRPr="00C71E34">
        <w:rPr>
          <w:rFonts w:ascii="Arial" w:hAnsi="Arial" w:cs="Arial"/>
          <w:sz w:val="22"/>
          <w:szCs w:val="22"/>
          <w:lang w:val="es-CO"/>
        </w:rPr>
        <w:t>archivos de configuración</w:t>
      </w:r>
      <w:r w:rsidR="00462415" w:rsidRPr="00C71E34">
        <w:rPr>
          <w:rFonts w:ascii="Arial" w:hAnsi="Arial" w:cs="Arial"/>
          <w:sz w:val="22"/>
          <w:szCs w:val="22"/>
          <w:lang w:val="es-CO"/>
        </w:rPr>
        <w:t xml:space="preserve"> y librerías</w:t>
      </w:r>
      <w:bookmarkEnd w:id="6"/>
    </w:p>
    <w:p w14:paraId="2E9586E4" w14:textId="6B00744B" w:rsidR="00FB4FB9" w:rsidRPr="00C71E34" w:rsidRDefault="00FB4FB9" w:rsidP="00C71E34">
      <w:pPr>
        <w:spacing w:line="360" w:lineRule="auto"/>
        <w:jc w:val="both"/>
        <w:rPr>
          <w:rFonts w:ascii="Arial" w:hAnsi="Arial" w:cs="Arial"/>
          <w:lang w:eastAsia="es-ES"/>
        </w:rPr>
      </w:pPr>
      <w:r w:rsidRPr="00C71E34">
        <w:rPr>
          <w:rFonts w:ascii="Arial" w:hAnsi="Arial" w:cs="Arial"/>
          <w:lang w:eastAsia="es-ES"/>
        </w:rPr>
        <w:t xml:space="preserve">A continuación, se detalla la estructura del proyecto y su composición para </w:t>
      </w:r>
      <w:r w:rsidR="002E459E">
        <w:rPr>
          <w:rFonts w:ascii="Arial" w:hAnsi="Arial" w:cs="Arial"/>
          <w:lang w:eastAsia="es-ES"/>
        </w:rPr>
        <w:t>la</w:t>
      </w:r>
      <w:r w:rsidRPr="00C71E34">
        <w:rPr>
          <w:rFonts w:ascii="Arial" w:hAnsi="Arial" w:cs="Arial"/>
          <w:lang w:eastAsia="es-ES"/>
        </w:rPr>
        <w:t xml:space="preserve"> correcta ejecución</w:t>
      </w:r>
      <w:r w:rsidR="002E459E">
        <w:rPr>
          <w:rFonts w:ascii="Arial" w:hAnsi="Arial" w:cs="Arial"/>
          <w:lang w:eastAsia="es-ES"/>
        </w:rPr>
        <w:t xml:space="preserve">, </w:t>
      </w:r>
      <w:r w:rsidRPr="00C71E34">
        <w:rPr>
          <w:rFonts w:ascii="Arial" w:hAnsi="Arial" w:cs="Arial"/>
          <w:lang w:eastAsia="es-ES"/>
        </w:rPr>
        <w:t xml:space="preserve">detallada por módulos y componentes generales </w:t>
      </w:r>
      <w:r w:rsidR="00492F3F" w:rsidRPr="00C71E34">
        <w:rPr>
          <w:rFonts w:ascii="Arial" w:hAnsi="Arial" w:cs="Arial"/>
          <w:lang w:eastAsia="es-ES"/>
        </w:rPr>
        <w:t xml:space="preserve">desarrollados </w:t>
      </w:r>
      <w:r w:rsidR="002E459E">
        <w:rPr>
          <w:rFonts w:ascii="Arial" w:hAnsi="Arial" w:cs="Arial"/>
          <w:lang w:eastAsia="es-ES"/>
        </w:rPr>
        <w:t xml:space="preserve">dentro del </w:t>
      </w:r>
      <w:r w:rsidR="002E459E" w:rsidRPr="00C71E34">
        <w:rPr>
          <w:rFonts w:ascii="Arial" w:hAnsi="Arial" w:cs="Arial"/>
          <w:lang w:eastAsia="es-ES"/>
        </w:rPr>
        <w:t>módulo</w:t>
      </w:r>
      <w:r w:rsidR="002E459E">
        <w:rPr>
          <w:rFonts w:ascii="Arial" w:hAnsi="Arial" w:cs="Arial"/>
          <w:lang w:eastAsia="es-ES"/>
        </w:rPr>
        <w:t xml:space="preserve"> administrativo.</w:t>
      </w:r>
      <w:r w:rsidR="001A065F">
        <w:rPr>
          <w:rFonts w:ascii="Arial" w:hAnsi="Arial" w:cs="Arial"/>
          <w:lang w:eastAsia="es-ES"/>
        </w:rPr>
        <w:t xml:space="preserve"> </w:t>
      </w:r>
      <w:r w:rsidR="002E459E">
        <w:rPr>
          <w:rFonts w:ascii="Arial" w:hAnsi="Arial" w:cs="Arial"/>
          <w:lang w:eastAsia="es-ES"/>
        </w:rPr>
        <w:t>E</w:t>
      </w:r>
      <w:r w:rsidR="00747CE8" w:rsidRPr="00C71E34">
        <w:rPr>
          <w:rFonts w:ascii="Arial" w:hAnsi="Arial" w:cs="Arial"/>
          <w:lang w:eastAsia="es-ES"/>
        </w:rPr>
        <w:t xml:space="preserve">n la siguiente imagen se </w:t>
      </w:r>
      <w:r w:rsidR="002E459E">
        <w:rPr>
          <w:rFonts w:ascii="Arial" w:hAnsi="Arial" w:cs="Arial"/>
          <w:lang w:eastAsia="es-ES"/>
        </w:rPr>
        <w:t>visualiza</w:t>
      </w:r>
      <w:r w:rsidR="00747CE8" w:rsidRPr="00C71E34">
        <w:rPr>
          <w:rFonts w:ascii="Arial" w:hAnsi="Arial" w:cs="Arial"/>
          <w:lang w:eastAsia="es-ES"/>
        </w:rPr>
        <w:t xml:space="preserve"> la estructura que conforma la aplicación de </w:t>
      </w:r>
      <w:proofErr w:type="spellStart"/>
      <w:r w:rsidR="00747CE8" w:rsidRPr="00C71E34">
        <w:rPr>
          <w:rFonts w:ascii="Arial" w:hAnsi="Arial" w:cs="Arial"/>
          <w:lang w:eastAsia="es-ES"/>
        </w:rPr>
        <w:t>frontend</w:t>
      </w:r>
      <w:proofErr w:type="spellEnd"/>
      <w:r w:rsidR="00747CE8" w:rsidRPr="00C71E34">
        <w:rPr>
          <w:rFonts w:ascii="Arial" w:hAnsi="Arial" w:cs="Arial"/>
          <w:lang w:eastAsia="es-ES"/>
        </w:rPr>
        <w:t xml:space="preserve"> para el </w:t>
      </w:r>
      <w:r w:rsidR="002E459E">
        <w:rPr>
          <w:rFonts w:ascii="Arial" w:hAnsi="Arial" w:cs="Arial"/>
          <w:lang w:eastAsia="es-ES"/>
        </w:rPr>
        <w:t>módulo administrativo</w:t>
      </w:r>
      <w:r w:rsidRPr="00C71E34">
        <w:rPr>
          <w:rFonts w:ascii="Arial" w:hAnsi="Arial" w:cs="Arial"/>
          <w:lang w:eastAsia="es-ES"/>
        </w:rPr>
        <w:t>:</w:t>
      </w:r>
    </w:p>
    <w:p w14:paraId="64EEEFA3" w14:textId="2C1C2209" w:rsidR="001C5FCE" w:rsidRDefault="00120239" w:rsidP="00C71E34">
      <w:pPr>
        <w:spacing w:line="360" w:lineRule="auto"/>
        <w:jc w:val="center"/>
        <w:rPr>
          <w:rFonts w:ascii="Arial" w:hAnsi="Arial" w:cs="Arial"/>
          <w:color w:val="FF000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E527D00" wp14:editId="35368B34">
            <wp:extent cx="2192095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34" cy="6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53FB" w14:textId="1F3BB352" w:rsidR="002E459E" w:rsidRPr="002E459E" w:rsidRDefault="002E459E" w:rsidP="002E459E">
      <w:pPr>
        <w:spacing w:line="360" w:lineRule="auto"/>
        <w:jc w:val="center"/>
        <w:rPr>
          <w:rFonts w:ascii="Arial" w:hAnsi="Arial" w:cs="Arial"/>
          <w:i/>
          <w:iCs/>
          <w:bdr w:val="none" w:sz="0" w:space="0" w:color="auto" w:frame="1"/>
        </w:rPr>
      </w:pPr>
      <w:r w:rsidRPr="002E459E">
        <w:rPr>
          <w:rFonts w:ascii="Arial" w:hAnsi="Arial" w:cs="Arial"/>
          <w:i/>
          <w:iCs/>
          <w:bdr w:val="none" w:sz="0" w:space="0" w:color="auto" w:frame="1"/>
        </w:rPr>
        <w:t xml:space="preserve">Imagen 1. Estructura del proyecto </w:t>
      </w:r>
      <w:proofErr w:type="spellStart"/>
      <w:r w:rsidRPr="002E459E">
        <w:rPr>
          <w:rFonts w:ascii="Arial" w:hAnsi="Arial" w:cs="Arial"/>
          <w:i/>
          <w:iCs/>
          <w:bdr w:val="none" w:sz="0" w:space="0" w:color="auto" w:frame="1"/>
        </w:rPr>
        <w:t>frontend</w:t>
      </w:r>
      <w:proofErr w:type="spellEnd"/>
      <w:r w:rsidRPr="002E459E">
        <w:rPr>
          <w:rFonts w:ascii="Arial" w:hAnsi="Arial" w:cs="Arial"/>
          <w:i/>
          <w:iCs/>
          <w:bdr w:val="none" w:sz="0" w:space="0" w:color="auto" w:frame="1"/>
        </w:rPr>
        <w:t>.</w:t>
      </w:r>
    </w:p>
    <w:p w14:paraId="7D940B4D" w14:textId="77777777" w:rsidR="005C2D65" w:rsidRDefault="005C2D65">
      <w:pPr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bdr w:val="none" w:sz="0" w:space="0" w:color="auto" w:frame="1"/>
        </w:rPr>
        <w:br w:type="page"/>
      </w:r>
    </w:p>
    <w:p w14:paraId="2A0AE919" w14:textId="3DDDB5CB" w:rsidR="002043A8" w:rsidRPr="00C71E34" w:rsidRDefault="002043A8" w:rsidP="00C71E34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lastRenderedPageBreak/>
        <w:t>Entre los archivos descriptos en la anterior imagen se puede destacar los archivos de configuración como lo son:</w:t>
      </w:r>
    </w:p>
    <w:p w14:paraId="36AE2EC1" w14:textId="4E7FC136" w:rsidR="002043A8" w:rsidRPr="002E459E" w:rsidRDefault="003067CA" w:rsidP="002E459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2E459E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Package.json</w:t>
      </w:r>
      <w:proofErr w:type="spellEnd"/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>: En este archivo podremos encontrar las librerías implementadas para el proyecto con sus respectivas versiones.</w:t>
      </w:r>
    </w:p>
    <w:p w14:paraId="16241F2B" w14:textId="5D939432" w:rsidR="003067CA" w:rsidRDefault="00926CBD" w:rsidP="002E459E">
      <w:pPr>
        <w:pStyle w:val="Prrafodelista"/>
        <w:spacing w:line="360" w:lineRule="auto"/>
        <w:jc w:val="center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1A93110" wp14:editId="50B9E78C">
            <wp:extent cx="3810000" cy="59140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166" cy="59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E753" w14:textId="50683663" w:rsidR="002E459E" w:rsidRPr="002E459E" w:rsidRDefault="002E459E" w:rsidP="002E459E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2. Estructura archivo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Package.json</w:t>
      </w:r>
      <w:proofErr w:type="spellEnd"/>
    </w:p>
    <w:p w14:paraId="3B1A03C3" w14:textId="2E2074F3" w:rsidR="003067CA" w:rsidRPr="002E459E" w:rsidRDefault="003067CA" w:rsidP="002E459E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En 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la anterior </w:t>
      </w: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imagen 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>se puede observar</w:t>
      </w: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>el</w:t>
      </w: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 detalle 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de </w:t>
      </w: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la configuración de algunos elementos </w:t>
      </w:r>
      <w:r w:rsidR="003C2CB0"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importantes </w:t>
      </w: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>como:</w:t>
      </w:r>
    </w:p>
    <w:p w14:paraId="080B99AB" w14:textId="283A26CE" w:rsidR="003067CA" w:rsidRDefault="003067CA" w:rsidP="00137775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2282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Scripts</w:t>
      </w:r>
      <w:r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: </w:t>
      </w:r>
      <w:r w:rsidR="00022828" w:rsidRPr="00022828">
        <w:rPr>
          <w:rFonts w:ascii="Arial" w:hAnsi="Arial" w:cs="Arial"/>
          <w:color w:val="000000" w:themeColor="text1"/>
          <w:bdr w:val="none" w:sz="0" w:space="0" w:color="auto" w:frame="1"/>
        </w:rPr>
        <w:t>s</w:t>
      </w:r>
      <w:r w:rsidRPr="00022828">
        <w:rPr>
          <w:rFonts w:ascii="Arial" w:hAnsi="Arial" w:cs="Arial"/>
          <w:color w:val="000000" w:themeColor="text1"/>
          <w:bdr w:val="none" w:sz="0" w:space="0" w:color="auto" w:frame="1"/>
        </w:rPr>
        <w:t>on la serie de comandos que ejecutaremos para iniciar y ejecutar el proyecto (</w:t>
      </w:r>
      <w:proofErr w:type="spellStart"/>
      <w:r w:rsidR="00022828"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npm</w:t>
      </w:r>
      <w:proofErr w:type="spellEnd"/>
      <w:r w:rsidR="00022828"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022828"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start</w:t>
      </w:r>
      <w:proofErr w:type="spellEnd"/>
      <w:r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). </w:t>
      </w:r>
      <w:proofErr w:type="spellStart"/>
      <w:r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build</w:t>
      </w:r>
      <w:proofErr w:type="spellEnd"/>
      <w:r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</w:t>
      </w:r>
      <w:proofErr w:type="spellStart"/>
      <w:r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develop</w:t>
      </w:r>
      <w:proofErr w:type="spellEnd"/>
      <w:r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,</w:t>
      </w:r>
      <w:r w:rsidR="005545F3"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rel</w:t>
      </w:r>
      <w:r w:rsidR="005545F3"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e</w:t>
      </w:r>
      <w:r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ase</w:t>
      </w:r>
      <w:proofErr w:type="spellEnd"/>
      <w:r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y </w:t>
      </w:r>
      <w:r w:rsidR="00352702" w:rsidRPr="00352702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máster</w:t>
      </w:r>
      <w:r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 sirve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>n</w:t>
      </w:r>
      <w:r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 para </w:t>
      </w:r>
      <w:r w:rsidR="005545F3" w:rsidRPr="00022828">
        <w:rPr>
          <w:rFonts w:ascii="Arial" w:hAnsi="Arial" w:cs="Arial"/>
          <w:color w:val="000000" w:themeColor="text1"/>
          <w:bdr w:val="none" w:sz="0" w:space="0" w:color="auto" w:frame="1"/>
        </w:rPr>
        <w:t>compilar y construir nuestro proyecto con sus respectivas configuraciones dependiendo del ambiente en el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 que se desee </w:t>
      </w:r>
      <w:r w:rsidR="005545F3" w:rsidRPr="00022828">
        <w:rPr>
          <w:rFonts w:ascii="Arial" w:hAnsi="Arial" w:cs="Arial"/>
          <w:color w:val="000000" w:themeColor="text1"/>
          <w:bdr w:val="none" w:sz="0" w:space="0" w:color="auto" w:frame="1"/>
        </w:rPr>
        <w:t>desplegar</w:t>
      </w:r>
      <w:r w:rsidR="001A7762"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, esto va en relación del archivo </w:t>
      </w:r>
      <w:proofErr w:type="spellStart"/>
      <w:proofErr w:type="gramStart"/>
      <w:r w:rsidR="001A7762" w:rsidRPr="00022828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angular.json</w:t>
      </w:r>
      <w:proofErr w:type="spellEnd"/>
      <w:proofErr w:type="gramEnd"/>
      <w:r w:rsidR="001A7762"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 donde se detalla la construcción de la aplicación de acuerdo a estos </w:t>
      </w:r>
      <w:r w:rsidR="00022828" w:rsidRPr="00022828">
        <w:rPr>
          <w:rFonts w:ascii="Arial" w:hAnsi="Arial" w:cs="Arial"/>
          <w:color w:val="000000" w:themeColor="text1"/>
          <w:bdr w:val="none" w:sz="0" w:space="0" w:color="auto" w:frame="1"/>
        </w:rPr>
        <w:t>parámetros</w:t>
      </w:r>
      <w:r w:rsidR="005545F3" w:rsidRPr="00022828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2C788E61" w14:textId="77777777" w:rsidR="00022828" w:rsidRPr="00022828" w:rsidRDefault="00022828" w:rsidP="00022828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4065FF9A" w14:textId="77777777" w:rsidR="00926CBD" w:rsidRDefault="00352702" w:rsidP="00926CBD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022828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Dependencias</w:t>
      </w:r>
      <w:r w:rsidR="003C2CB0"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: Aquí se encuentran las librerías y componentes necesarios para construir la aplicación, 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en este espacio se puede verificar la </w:t>
      </w:r>
      <w:r w:rsidR="003C2CB0"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versión 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>de</w:t>
      </w:r>
      <w:r w:rsidR="003C2CB0"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 w:rsidR="003C2CB0" w:rsidRPr="00022828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Angular</w:t>
      </w:r>
      <w:r w:rsidR="003C2CB0"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 que se </w:t>
      </w:r>
      <w:r w:rsidR="001A7762" w:rsidRPr="00022828">
        <w:rPr>
          <w:rFonts w:ascii="Arial" w:hAnsi="Arial" w:cs="Arial"/>
          <w:color w:val="000000" w:themeColor="text1"/>
          <w:bdr w:val="none" w:sz="0" w:space="0" w:color="auto" w:frame="1"/>
        </w:rPr>
        <w:t>está</w:t>
      </w:r>
      <w:r w:rsidR="003C2CB0" w:rsidRP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 implementando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 y otros </w:t>
      </w:r>
      <w:r w:rsidR="00B06D6A" w:rsidRPr="00022828">
        <w:rPr>
          <w:rFonts w:ascii="Arial" w:hAnsi="Arial" w:cs="Arial"/>
          <w:color w:val="000000" w:themeColor="text1"/>
          <w:bdr w:val="none" w:sz="0" w:space="0" w:color="auto" w:frame="1"/>
        </w:rPr>
        <w:t>complementos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 como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Adal</w:t>
      </w:r>
      <w:r w:rsidR="00022828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r w:rsidR="00022828">
        <w:rPr>
          <w:rFonts w:ascii="Arial" w:hAnsi="Arial" w:cs="Arial"/>
          <w:color w:val="000000" w:themeColor="text1"/>
          <w:bdr w:val="none" w:sz="0" w:space="0" w:color="auto" w:frame="1"/>
        </w:rPr>
        <w:t xml:space="preserve">que se utiliza para realizar el inicio de sesión con directorio activo de </w:t>
      </w:r>
      <w:r w:rsidR="00022828" w:rsidRPr="00022828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Windows</w:t>
      </w:r>
      <w:r w:rsidR="00B06D6A" w:rsidRPr="00022828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240B83AD" w14:textId="77777777" w:rsidR="00926CBD" w:rsidRPr="00926CBD" w:rsidRDefault="00926CBD" w:rsidP="00926CBD">
      <w:pPr>
        <w:pStyle w:val="Prrafodelista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</w:p>
    <w:p w14:paraId="00001D3C" w14:textId="0C7D5D03" w:rsidR="00137775" w:rsidRPr="00926CBD" w:rsidRDefault="00A635B8" w:rsidP="00926CBD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926CBD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Angular.json</w:t>
      </w:r>
      <w:proofErr w:type="spellEnd"/>
      <w:r w:rsidRPr="00926CBD">
        <w:rPr>
          <w:rFonts w:ascii="Arial" w:hAnsi="Arial" w:cs="Arial"/>
          <w:color w:val="000000" w:themeColor="text1"/>
          <w:bdr w:val="none" w:sz="0" w:space="0" w:color="auto" w:frame="1"/>
        </w:rPr>
        <w:t>:</w:t>
      </w:r>
      <w:r w:rsidR="0086177D" w:rsidRPr="00926CBD">
        <w:rPr>
          <w:rFonts w:ascii="Arial" w:hAnsi="Arial" w:cs="Arial"/>
          <w:color w:val="000000" w:themeColor="text1"/>
          <w:bdr w:val="none" w:sz="0" w:space="0" w:color="auto" w:frame="1"/>
        </w:rPr>
        <w:t xml:space="preserve"> La función de este archivo es servir de guía para </w:t>
      </w:r>
      <w:r w:rsidR="0086177D" w:rsidRPr="00926CB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Angular CLI</w:t>
      </w:r>
      <w:r w:rsidR="0086177D" w:rsidRPr="00926CBD">
        <w:rPr>
          <w:rFonts w:ascii="Arial" w:hAnsi="Arial" w:cs="Arial"/>
          <w:color w:val="000000" w:themeColor="text1"/>
          <w:bdr w:val="none" w:sz="0" w:space="0" w:color="auto" w:frame="1"/>
        </w:rPr>
        <w:t xml:space="preserve">, declarando una serie de atributos que permiten a esta herramienta realizar operaciones sobre </w:t>
      </w:r>
      <w:r w:rsidR="00022828" w:rsidRPr="00926CBD">
        <w:rPr>
          <w:rFonts w:ascii="Arial" w:hAnsi="Arial" w:cs="Arial"/>
          <w:color w:val="000000" w:themeColor="text1"/>
          <w:bdr w:val="none" w:sz="0" w:space="0" w:color="auto" w:frame="1"/>
        </w:rPr>
        <w:t>la</w:t>
      </w:r>
      <w:r w:rsidR="0086177D" w:rsidRPr="00926CBD">
        <w:rPr>
          <w:rFonts w:ascii="Arial" w:hAnsi="Arial" w:cs="Arial"/>
          <w:color w:val="000000" w:themeColor="text1"/>
          <w:bdr w:val="none" w:sz="0" w:space="0" w:color="auto" w:frame="1"/>
        </w:rPr>
        <w:t xml:space="preserve"> aplicación.</w:t>
      </w:r>
    </w:p>
    <w:p w14:paraId="4B80799C" w14:textId="1F6E2A17" w:rsidR="00137775" w:rsidRPr="00137775" w:rsidRDefault="00022828" w:rsidP="00137775">
      <w:pPr>
        <w:pStyle w:val="Prrafodelista"/>
        <w:spacing w:line="360" w:lineRule="auto"/>
        <w:jc w:val="center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B80724C" wp14:editId="1B7CF5D9">
            <wp:extent cx="3361229" cy="67290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"/>
                    <a:stretch/>
                  </pic:blipFill>
                  <pic:spPr bwMode="auto">
                    <a:xfrm>
                      <a:off x="0" y="0"/>
                      <a:ext cx="3374239" cy="6755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BE3B8" w14:textId="78B996F9" w:rsidR="00137775" w:rsidRPr="002E459E" w:rsidRDefault="00137775" w:rsidP="00137775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3. Estructura archivo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Angular.json</w:t>
      </w:r>
      <w:proofErr w:type="spellEnd"/>
    </w:p>
    <w:p w14:paraId="22EE55E4" w14:textId="77777777" w:rsidR="00137775" w:rsidRDefault="00137775" w:rsidP="00137775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En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la anterior </w:t>
      </w: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imagen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se puede observar</w:t>
      </w: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el</w:t>
      </w: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 xml:space="preserve"> detalle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de </w:t>
      </w:r>
      <w:r w:rsidRPr="002E459E">
        <w:rPr>
          <w:rFonts w:ascii="Arial" w:hAnsi="Arial" w:cs="Arial"/>
          <w:color w:val="000000" w:themeColor="text1"/>
          <w:bdr w:val="none" w:sz="0" w:space="0" w:color="auto" w:frame="1"/>
        </w:rPr>
        <w:t>la configuración de algunos elementos importantes como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:</w:t>
      </w:r>
    </w:p>
    <w:p w14:paraId="2EC0FF8D" w14:textId="77777777" w:rsidR="00137775" w:rsidRPr="00137775" w:rsidRDefault="0086177D" w:rsidP="00137775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Times New Roman" w:hAnsi="Arial" w:cs="Arial"/>
        </w:rPr>
      </w:pPr>
      <w:r w:rsidRPr="00137775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$</w:t>
      </w:r>
      <w:proofErr w:type="spellStart"/>
      <w:r w:rsidRPr="00137775">
        <w:rPr>
          <w:rFonts w:ascii="Arial" w:hAnsi="Arial" w:cs="Arial"/>
          <w:b/>
          <w:bCs/>
        </w:rPr>
        <w:t>schema</w:t>
      </w:r>
      <w:proofErr w:type="spellEnd"/>
      <w:r w:rsidRPr="00137775">
        <w:rPr>
          <w:rFonts w:ascii="Arial" w:hAnsi="Arial" w:cs="Arial"/>
          <w:b/>
          <w:bCs/>
        </w:rPr>
        <w:t>:</w:t>
      </w:r>
      <w:r w:rsidR="00137775">
        <w:rPr>
          <w:rFonts w:ascii="Arial" w:hAnsi="Arial" w:cs="Arial"/>
        </w:rPr>
        <w:t xml:space="preserve"> p</w:t>
      </w:r>
      <w:r w:rsidR="000E535C" w:rsidRPr="00137775">
        <w:rPr>
          <w:rFonts w:ascii="Arial" w:hAnsi="Arial" w:cs="Arial"/>
        </w:rPr>
        <w:t xml:space="preserve">ermite a </w:t>
      </w:r>
      <w:r w:rsidR="000E535C" w:rsidRPr="00137775">
        <w:rPr>
          <w:rFonts w:ascii="Arial" w:hAnsi="Arial" w:cs="Arial"/>
          <w:i/>
          <w:iCs/>
        </w:rPr>
        <w:t>Angular</w:t>
      </w:r>
      <w:r w:rsidR="00137775">
        <w:rPr>
          <w:rFonts w:ascii="Arial" w:hAnsi="Arial" w:cs="Arial"/>
        </w:rPr>
        <w:t xml:space="preserve"> </w:t>
      </w:r>
      <w:r w:rsidR="000E535C" w:rsidRPr="00137775">
        <w:rPr>
          <w:rFonts w:ascii="Arial" w:hAnsi="Arial" w:cs="Arial"/>
          <w:i/>
          <w:iCs/>
        </w:rPr>
        <w:t>CLI</w:t>
      </w:r>
      <w:r w:rsidR="000E535C" w:rsidRPr="00137775">
        <w:rPr>
          <w:rFonts w:ascii="Arial" w:hAnsi="Arial" w:cs="Arial"/>
        </w:rPr>
        <w:t xml:space="preserve"> respetar y asegurar la especificación de Angular</w:t>
      </w:r>
      <w:r w:rsidR="00137775" w:rsidRPr="00137775">
        <w:rPr>
          <w:rFonts w:ascii="Arial" w:hAnsi="Arial" w:cs="Arial"/>
        </w:rPr>
        <w:t xml:space="preserve"> </w:t>
      </w:r>
      <w:proofErr w:type="spellStart"/>
      <w:r w:rsidR="000E535C" w:rsidRPr="00137775">
        <w:rPr>
          <w:rFonts w:ascii="Arial" w:hAnsi="Arial" w:cs="Arial"/>
          <w:i/>
          <w:iCs/>
        </w:rPr>
        <w:t>Workspace</w:t>
      </w:r>
      <w:proofErr w:type="spellEnd"/>
      <w:r w:rsidR="00137775">
        <w:rPr>
          <w:rFonts w:ascii="Arial" w:hAnsi="Arial" w:cs="Arial"/>
        </w:rPr>
        <w:t>.</w:t>
      </w:r>
    </w:p>
    <w:p w14:paraId="05D0790C" w14:textId="77777777" w:rsidR="00137775" w:rsidRDefault="00D100FD" w:rsidP="00137775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Times New Roman" w:hAnsi="Arial" w:cs="Arial"/>
        </w:rPr>
      </w:pPr>
      <w:r w:rsidRPr="00137775">
        <w:rPr>
          <w:rFonts w:ascii="Arial" w:eastAsia="Times New Roman" w:hAnsi="Arial" w:cs="Arial"/>
          <w:b/>
          <w:bCs/>
        </w:rPr>
        <w:t xml:space="preserve">Versión: </w:t>
      </w:r>
      <w:r w:rsidR="00137775">
        <w:rPr>
          <w:rFonts w:ascii="Arial" w:eastAsia="Times New Roman" w:hAnsi="Arial" w:cs="Arial"/>
        </w:rPr>
        <w:t>n</w:t>
      </w:r>
      <w:r w:rsidRPr="00137775">
        <w:rPr>
          <w:rFonts w:ascii="Arial" w:eastAsia="Times New Roman" w:hAnsi="Arial" w:cs="Arial"/>
        </w:rPr>
        <w:t xml:space="preserve">úmero entero que declara cual es la versión actual de la especificación de Angular </w:t>
      </w:r>
      <w:proofErr w:type="spellStart"/>
      <w:r w:rsidRPr="00137775">
        <w:rPr>
          <w:rFonts w:ascii="Arial" w:eastAsia="Times New Roman" w:hAnsi="Arial" w:cs="Arial"/>
          <w:i/>
          <w:iCs/>
        </w:rPr>
        <w:t>Workspace</w:t>
      </w:r>
      <w:proofErr w:type="spellEnd"/>
      <w:r w:rsidR="004859D0" w:rsidRPr="00137775">
        <w:rPr>
          <w:rFonts w:ascii="Arial" w:eastAsia="Times New Roman" w:hAnsi="Arial" w:cs="Arial"/>
        </w:rPr>
        <w:t>.</w:t>
      </w:r>
    </w:p>
    <w:p w14:paraId="3ECE0479" w14:textId="4BEE9159" w:rsidR="004859D0" w:rsidRPr="00137775" w:rsidRDefault="00137775" w:rsidP="00137775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eastAsia="Times New Roman" w:hAnsi="Arial" w:cs="Arial"/>
        </w:rPr>
      </w:pPr>
      <w:proofErr w:type="spellStart"/>
      <w:r>
        <w:rPr>
          <w:rFonts w:ascii="Arial" w:hAnsi="Arial" w:cs="Arial"/>
          <w:b/>
          <w:bCs/>
        </w:rPr>
        <w:t>N</w:t>
      </w:r>
      <w:r w:rsidR="004E21EA" w:rsidRPr="00137775">
        <w:rPr>
          <w:rFonts w:ascii="Arial" w:hAnsi="Arial" w:cs="Arial"/>
          <w:b/>
          <w:bCs/>
        </w:rPr>
        <w:t>ewProjectRoot</w:t>
      </w:r>
      <w:proofErr w:type="spellEnd"/>
      <w:r w:rsidR="004E21EA" w:rsidRPr="00137775">
        <w:rPr>
          <w:rFonts w:ascii="Arial" w:hAnsi="Arial" w:cs="Arial"/>
        </w:rPr>
        <w:t xml:space="preserve">: corresponde al </w:t>
      </w:r>
      <w:proofErr w:type="spellStart"/>
      <w:r w:rsidR="004E21EA" w:rsidRPr="00137775">
        <w:rPr>
          <w:rFonts w:ascii="Arial" w:hAnsi="Arial" w:cs="Arial"/>
          <w:i/>
          <w:iCs/>
        </w:rPr>
        <w:t>path</w:t>
      </w:r>
      <w:proofErr w:type="spellEnd"/>
      <w:r w:rsidR="004E21EA" w:rsidRPr="00137775">
        <w:rPr>
          <w:rFonts w:ascii="Arial" w:hAnsi="Arial" w:cs="Arial"/>
          <w:i/>
          <w:iCs/>
        </w:rPr>
        <w:t xml:space="preserve"> </w:t>
      </w:r>
      <w:r w:rsidR="004E21EA" w:rsidRPr="00137775">
        <w:rPr>
          <w:rFonts w:ascii="Arial" w:hAnsi="Arial" w:cs="Arial"/>
        </w:rPr>
        <w:t xml:space="preserve">donde </w:t>
      </w:r>
      <w:r>
        <w:rPr>
          <w:rFonts w:ascii="Arial" w:hAnsi="Arial" w:cs="Arial"/>
        </w:rPr>
        <w:t xml:space="preserve">las </w:t>
      </w:r>
      <w:r w:rsidR="004E21EA" w:rsidRPr="00137775">
        <w:rPr>
          <w:rFonts w:ascii="Arial" w:hAnsi="Arial" w:cs="Arial"/>
        </w:rPr>
        <w:t>nuevas aplicaciones o librerías serán creadas.</w:t>
      </w:r>
    </w:p>
    <w:p w14:paraId="0F85D39F" w14:textId="3079838F" w:rsidR="004859D0" w:rsidRPr="00137775" w:rsidRDefault="00137775" w:rsidP="00137775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P</w:t>
      </w:r>
      <w:r w:rsidR="004859D0" w:rsidRPr="00137775">
        <w:rPr>
          <w:rFonts w:ascii="Arial" w:hAnsi="Arial" w:cs="Arial"/>
          <w:b/>
          <w:bCs/>
        </w:rPr>
        <w:t>rojects</w:t>
      </w:r>
      <w:proofErr w:type="spellEnd"/>
      <w:r w:rsidR="004859D0" w:rsidRPr="00137775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p</w:t>
      </w:r>
      <w:r w:rsidR="003A2AEF" w:rsidRPr="00137775">
        <w:rPr>
          <w:rFonts w:ascii="Arial" w:hAnsi="Arial" w:cs="Arial"/>
        </w:rPr>
        <w:t>ropiedad</w:t>
      </w:r>
      <w:r w:rsidR="004859D0" w:rsidRPr="00137775">
        <w:rPr>
          <w:rFonts w:ascii="Arial" w:hAnsi="Arial" w:cs="Arial"/>
        </w:rPr>
        <w:t xml:space="preserve"> que declara la configuración para cualquier proyecto en </w:t>
      </w:r>
      <w:r>
        <w:rPr>
          <w:rFonts w:ascii="Arial" w:hAnsi="Arial" w:cs="Arial"/>
        </w:rPr>
        <w:t xml:space="preserve">el </w:t>
      </w:r>
      <w:proofErr w:type="spellStart"/>
      <w:r w:rsidRPr="00137775">
        <w:rPr>
          <w:rFonts w:ascii="Arial" w:hAnsi="Arial" w:cs="Arial"/>
          <w:i/>
          <w:iCs/>
        </w:rPr>
        <w:t>Workspace</w:t>
      </w:r>
      <w:proofErr w:type="spellEnd"/>
      <w:r w:rsidR="004859D0" w:rsidRPr="00137775">
        <w:rPr>
          <w:rFonts w:ascii="Arial" w:hAnsi="Arial" w:cs="Arial"/>
        </w:rPr>
        <w:t>.</w:t>
      </w:r>
    </w:p>
    <w:p w14:paraId="1C1439A1" w14:textId="77777777" w:rsidR="004859D0" w:rsidRPr="00C71E34" w:rsidRDefault="004859D0" w:rsidP="00137775">
      <w:pPr>
        <w:spacing w:line="360" w:lineRule="auto"/>
        <w:jc w:val="both"/>
        <w:rPr>
          <w:rFonts w:ascii="Arial" w:hAnsi="Arial" w:cs="Arial"/>
        </w:rPr>
      </w:pPr>
      <w:r w:rsidRPr="00C71E34">
        <w:rPr>
          <w:rFonts w:ascii="Arial" w:hAnsi="Arial" w:cs="Arial"/>
        </w:rPr>
        <w:t>Cada proyecto es configurado con los siguientes atributos:</w:t>
      </w:r>
    </w:p>
    <w:p w14:paraId="4EF3982D" w14:textId="6A6135CE" w:rsidR="004859D0" w:rsidRPr="00C71E34" w:rsidRDefault="00137775" w:rsidP="00137775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37775">
        <w:rPr>
          <w:rFonts w:ascii="Arial" w:hAnsi="Arial" w:cs="Arial"/>
          <w:b/>
          <w:bCs/>
        </w:rPr>
        <w:t>Root</w:t>
      </w:r>
      <w:proofErr w:type="spellEnd"/>
      <w:r w:rsidR="004859D0" w:rsidRPr="00C71E34">
        <w:rPr>
          <w:rFonts w:ascii="Arial" w:hAnsi="Arial" w:cs="Arial"/>
        </w:rPr>
        <w:t xml:space="preserve">: </w:t>
      </w:r>
      <w:r w:rsidRPr="00C71E34">
        <w:rPr>
          <w:rFonts w:ascii="Arial" w:hAnsi="Arial" w:cs="Arial"/>
        </w:rPr>
        <w:t xml:space="preserve">propiedad </w:t>
      </w:r>
      <w:r w:rsidR="004859D0" w:rsidRPr="00C71E34">
        <w:rPr>
          <w:rFonts w:ascii="Arial" w:hAnsi="Arial" w:cs="Arial"/>
        </w:rPr>
        <w:t>que define cual es el directorio principal con todos los archivos de los proyectos.</w:t>
      </w:r>
    </w:p>
    <w:p w14:paraId="7221C325" w14:textId="40C2248C" w:rsidR="004859D0" w:rsidRPr="00C71E34" w:rsidRDefault="00137775" w:rsidP="00137775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37775">
        <w:rPr>
          <w:rFonts w:ascii="Arial" w:hAnsi="Arial" w:cs="Arial"/>
          <w:b/>
          <w:bCs/>
        </w:rPr>
        <w:t>Sourceroot</w:t>
      </w:r>
      <w:proofErr w:type="spellEnd"/>
      <w:r w:rsidR="004859D0" w:rsidRPr="00C71E34">
        <w:rPr>
          <w:rFonts w:ascii="Arial" w:hAnsi="Arial" w:cs="Arial"/>
        </w:rPr>
        <w:t>: Propiedad que especifica el directorio donde se encontrará el código de fuente escrito.</w:t>
      </w:r>
    </w:p>
    <w:p w14:paraId="1448699D" w14:textId="7DA9D365" w:rsidR="004859D0" w:rsidRPr="00C71E34" w:rsidRDefault="00137775" w:rsidP="00137775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37775">
        <w:rPr>
          <w:rFonts w:ascii="Arial" w:hAnsi="Arial" w:cs="Arial"/>
          <w:b/>
          <w:bCs/>
        </w:rPr>
        <w:t>ProjectType</w:t>
      </w:r>
      <w:proofErr w:type="spellEnd"/>
      <w:r w:rsidR="004859D0" w:rsidRPr="00C71E34">
        <w:rPr>
          <w:rFonts w:ascii="Arial" w:hAnsi="Arial" w:cs="Arial"/>
        </w:rPr>
        <w:t xml:space="preserve">: Propiedad que especifica el tipo de proyecto. </w:t>
      </w:r>
    </w:p>
    <w:p w14:paraId="39087996" w14:textId="175AECE2" w:rsidR="004859D0" w:rsidRPr="00C71E34" w:rsidRDefault="00137775" w:rsidP="00137775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37775">
        <w:rPr>
          <w:rFonts w:ascii="Arial" w:hAnsi="Arial" w:cs="Arial"/>
          <w:b/>
          <w:bCs/>
        </w:rPr>
        <w:t>Prefix</w:t>
      </w:r>
      <w:proofErr w:type="spellEnd"/>
      <w:r w:rsidR="004859D0" w:rsidRPr="00C71E34">
        <w:rPr>
          <w:rFonts w:ascii="Arial" w:hAnsi="Arial" w:cs="Arial"/>
        </w:rPr>
        <w:t>: Propiedad que declara el prefijo utilizado al momento de crear nuestros componentes y directivas</w:t>
      </w:r>
      <w:r w:rsidR="00584576" w:rsidRPr="00C71E34">
        <w:rPr>
          <w:rFonts w:ascii="Arial" w:hAnsi="Arial" w:cs="Arial"/>
        </w:rPr>
        <w:t>.</w:t>
      </w:r>
    </w:p>
    <w:p w14:paraId="152D4942" w14:textId="6FEAF028" w:rsidR="004859D0" w:rsidRPr="00C71E34" w:rsidRDefault="00137775" w:rsidP="00137775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37775">
        <w:rPr>
          <w:rFonts w:ascii="Arial" w:hAnsi="Arial" w:cs="Arial"/>
          <w:b/>
          <w:bCs/>
        </w:rPr>
        <w:t>Schematics</w:t>
      </w:r>
      <w:proofErr w:type="spellEnd"/>
      <w:r w:rsidR="004859D0" w:rsidRPr="00C71E34">
        <w:rPr>
          <w:rFonts w:ascii="Arial" w:hAnsi="Arial" w:cs="Arial"/>
        </w:rPr>
        <w:t>: Propiedad que permite definir la configuración del módulo de a nivel de proyecto.</w:t>
      </w:r>
    </w:p>
    <w:p w14:paraId="2108D8FF" w14:textId="120705D1" w:rsidR="004859D0" w:rsidRPr="00C71E34" w:rsidRDefault="00137775" w:rsidP="00137775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u w:val="single"/>
          <w:lang w:eastAsia="es-ES"/>
        </w:rPr>
      </w:pPr>
      <w:proofErr w:type="spellStart"/>
      <w:r w:rsidRPr="00137775">
        <w:rPr>
          <w:rFonts w:ascii="Arial" w:hAnsi="Arial" w:cs="Arial"/>
          <w:b/>
          <w:bCs/>
        </w:rPr>
        <w:t>Architect</w:t>
      </w:r>
      <w:proofErr w:type="spellEnd"/>
      <w:r w:rsidR="004859D0" w:rsidRPr="00C71E34">
        <w:rPr>
          <w:rFonts w:ascii="Arial" w:hAnsi="Arial" w:cs="Arial"/>
        </w:rPr>
        <w:t xml:space="preserve">: Cada proyecto permite definir una serie de acciones como el </w:t>
      </w:r>
      <w:proofErr w:type="spellStart"/>
      <w:r w:rsidR="004859D0" w:rsidRPr="00D95F7E">
        <w:rPr>
          <w:rFonts w:ascii="Arial" w:hAnsi="Arial" w:cs="Arial"/>
          <w:i/>
          <w:iCs/>
        </w:rPr>
        <w:t>building</w:t>
      </w:r>
      <w:proofErr w:type="spellEnd"/>
      <w:r w:rsidR="004859D0" w:rsidRPr="00C71E34">
        <w:rPr>
          <w:rFonts w:ascii="Arial" w:hAnsi="Arial" w:cs="Arial"/>
        </w:rPr>
        <w:t xml:space="preserve">, </w:t>
      </w:r>
      <w:r w:rsidR="004859D0" w:rsidRPr="00D95F7E">
        <w:rPr>
          <w:rFonts w:ascii="Arial" w:hAnsi="Arial" w:cs="Arial"/>
          <w:i/>
          <w:iCs/>
        </w:rPr>
        <w:t>serv</w:t>
      </w:r>
      <w:r w:rsidR="00D95F7E">
        <w:rPr>
          <w:rFonts w:ascii="Arial" w:hAnsi="Arial" w:cs="Arial"/>
          <w:i/>
          <w:iCs/>
        </w:rPr>
        <w:t>e</w:t>
      </w:r>
      <w:r w:rsidR="004859D0" w:rsidRPr="00C71E34">
        <w:rPr>
          <w:rFonts w:ascii="Arial" w:hAnsi="Arial" w:cs="Arial"/>
        </w:rPr>
        <w:t xml:space="preserve">, </w:t>
      </w:r>
      <w:proofErr w:type="spellStart"/>
      <w:r w:rsidR="004859D0" w:rsidRPr="00D95F7E">
        <w:rPr>
          <w:rFonts w:ascii="Arial" w:hAnsi="Arial" w:cs="Arial"/>
          <w:i/>
          <w:iCs/>
        </w:rPr>
        <w:t>testing</w:t>
      </w:r>
      <w:proofErr w:type="spellEnd"/>
      <w:r w:rsidR="004859D0" w:rsidRPr="00C71E34">
        <w:rPr>
          <w:rFonts w:ascii="Arial" w:hAnsi="Arial" w:cs="Arial"/>
        </w:rPr>
        <w:t xml:space="preserve">, </w:t>
      </w:r>
      <w:proofErr w:type="spellStart"/>
      <w:r w:rsidR="004859D0" w:rsidRPr="00D95F7E">
        <w:rPr>
          <w:rFonts w:ascii="Arial" w:hAnsi="Arial" w:cs="Arial"/>
          <w:i/>
          <w:iCs/>
        </w:rPr>
        <w:t>linting</w:t>
      </w:r>
      <w:proofErr w:type="spellEnd"/>
      <w:r w:rsidR="004859D0" w:rsidRPr="00C71E34">
        <w:rPr>
          <w:rFonts w:ascii="Arial" w:hAnsi="Arial" w:cs="Arial"/>
        </w:rPr>
        <w:t xml:space="preserve">, entre otros. Estas tareas están basadas en </w:t>
      </w:r>
      <w:proofErr w:type="spellStart"/>
      <w:r w:rsidR="004859D0" w:rsidRPr="00D95F7E">
        <w:rPr>
          <w:rFonts w:ascii="Arial" w:hAnsi="Arial" w:cs="Arial"/>
          <w:i/>
          <w:iCs/>
        </w:rPr>
        <w:t>builders</w:t>
      </w:r>
      <w:proofErr w:type="spellEnd"/>
      <w:r w:rsidR="004859D0" w:rsidRPr="00C71E34">
        <w:rPr>
          <w:rFonts w:ascii="Arial" w:hAnsi="Arial" w:cs="Arial"/>
        </w:rPr>
        <w:t xml:space="preserve"> predeterminados definidos dentro del módulo de </w:t>
      </w:r>
      <w:r w:rsidR="004859D0" w:rsidRPr="00D95F7E">
        <w:rPr>
          <w:rFonts w:ascii="Arial" w:hAnsi="Arial" w:cs="Arial"/>
          <w:bCs/>
          <w:i/>
          <w:iCs/>
        </w:rPr>
        <w:t>Angular CLI</w:t>
      </w:r>
      <w:r w:rsidR="00584576" w:rsidRPr="00C71E34">
        <w:rPr>
          <w:rFonts w:ascii="Arial" w:hAnsi="Arial" w:cs="Arial"/>
        </w:rPr>
        <w:t>.</w:t>
      </w:r>
    </w:p>
    <w:p w14:paraId="4E415751" w14:textId="57D520D8" w:rsidR="006C713A" w:rsidRDefault="006C713A" w:rsidP="00D95F7E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lang w:eastAsia="es-ES"/>
        </w:rPr>
      </w:pPr>
      <w:proofErr w:type="spellStart"/>
      <w:r w:rsidRPr="00137775">
        <w:rPr>
          <w:rFonts w:ascii="Arial" w:hAnsi="Arial" w:cs="Arial"/>
          <w:b/>
          <w:bCs/>
          <w:lang w:eastAsia="es-ES"/>
        </w:rPr>
        <w:t>Build</w:t>
      </w:r>
      <w:proofErr w:type="spellEnd"/>
      <w:r w:rsidRPr="00C71E34">
        <w:rPr>
          <w:rFonts w:ascii="Arial" w:hAnsi="Arial" w:cs="Arial"/>
          <w:lang w:eastAsia="es-ES"/>
        </w:rPr>
        <w:t>: Aquí se detallan cada un</w:t>
      </w:r>
      <w:r w:rsidR="00A26F6E" w:rsidRPr="00C71E34">
        <w:rPr>
          <w:rFonts w:ascii="Arial" w:hAnsi="Arial" w:cs="Arial"/>
          <w:lang w:eastAsia="es-ES"/>
        </w:rPr>
        <w:t>a</w:t>
      </w:r>
      <w:r w:rsidRPr="00C71E34">
        <w:rPr>
          <w:rFonts w:ascii="Arial" w:hAnsi="Arial" w:cs="Arial"/>
          <w:lang w:eastAsia="es-ES"/>
        </w:rPr>
        <w:t xml:space="preserve"> de las configuraciones necesarias para construir </w:t>
      </w:r>
      <w:r w:rsidR="00D95F7E">
        <w:rPr>
          <w:rFonts w:ascii="Arial" w:hAnsi="Arial" w:cs="Arial"/>
          <w:lang w:eastAsia="es-ES"/>
        </w:rPr>
        <w:t>la</w:t>
      </w:r>
      <w:r w:rsidR="00A26F6E" w:rsidRPr="00C71E34">
        <w:rPr>
          <w:rFonts w:ascii="Arial" w:hAnsi="Arial" w:cs="Arial"/>
          <w:lang w:eastAsia="es-ES"/>
        </w:rPr>
        <w:t xml:space="preserve"> aplicación como lo son </w:t>
      </w:r>
      <w:r w:rsidR="00D95F7E">
        <w:rPr>
          <w:rFonts w:ascii="Arial" w:hAnsi="Arial" w:cs="Arial"/>
          <w:lang w:eastAsia="es-ES"/>
        </w:rPr>
        <w:t xml:space="preserve">desarrollo, certificación y </w:t>
      </w:r>
      <w:r w:rsidR="00A26F6E" w:rsidRPr="00C71E34">
        <w:rPr>
          <w:rFonts w:ascii="Arial" w:hAnsi="Arial" w:cs="Arial"/>
          <w:lang w:eastAsia="es-ES"/>
        </w:rPr>
        <w:t>prod</w:t>
      </w:r>
      <w:r w:rsidR="00D95F7E">
        <w:rPr>
          <w:rFonts w:ascii="Arial" w:hAnsi="Arial" w:cs="Arial"/>
          <w:lang w:eastAsia="es-ES"/>
        </w:rPr>
        <w:t>ucción</w:t>
      </w:r>
      <w:r w:rsidR="00A26F6E" w:rsidRPr="00C71E34">
        <w:rPr>
          <w:rFonts w:ascii="Arial" w:hAnsi="Arial" w:cs="Arial"/>
          <w:lang w:eastAsia="es-ES"/>
        </w:rPr>
        <w:t xml:space="preserve">, que se mencionaron el archivo </w:t>
      </w:r>
      <w:proofErr w:type="spellStart"/>
      <w:proofErr w:type="gramStart"/>
      <w:r w:rsidR="00A26F6E" w:rsidRPr="00C71E34">
        <w:rPr>
          <w:rFonts w:ascii="Arial" w:hAnsi="Arial" w:cs="Arial"/>
          <w:lang w:eastAsia="es-ES"/>
        </w:rPr>
        <w:t>package.json</w:t>
      </w:r>
      <w:proofErr w:type="spellEnd"/>
      <w:proofErr w:type="gramEnd"/>
      <w:r w:rsidR="00A26F6E" w:rsidRPr="00C71E34">
        <w:rPr>
          <w:rFonts w:ascii="Arial" w:hAnsi="Arial" w:cs="Arial"/>
          <w:lang w:eastAsia="es-ES"/>
        </w:rPr>
        <w:t>.</w:t>
      </w:r>
    </w:p>
    <w:p w14:paraId="2659F65B" w14:textId="77777777" w:rsidR="00926CBD" w:rsidRDefault="00926CBD" w:rsidP="00926CBD">
      <w:pPr>
        <w:pStyle w:val="Prrafodelista"/>
        <w:spacing w:line="360" w:lineRule="auto"/>
        <w:ind w:left="1068"/>
        <w:jc w:val="both"/>
        <w:rPr>
          <w:rFonts w:ascii="Arial" w:hAnsi="Arial" w:cs="Arial"/>
          <w:lang w:eastAsia="es-ES"/>
        </w:rPr>
      </w:pPr>
    </w:p>
    <w:p w14:paraId="10B0ACE1" w14:textId="562F6E84" w:rsidR="0035010F" w:rsidRDefault="0035010F" w:rsidP="0035010F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Assets</w:t>
      </w:r>
      <w:proofErr w:type="spellEnd"/>
      <w:r w:rsidRPr="00D95F7E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Pr="00D95F7E">
        <w:rPr>
          <w:rFonts w:ascii="Arial" w:hAnsi="Arial" w:cs="Arial"/>
          <w:color w:val="000000" w:themeColor="text1"/>
          <w:bdr w:val="none" w:sz="0" w:space="0" w:color="auto" w:frame="1"/>
        </w:rPr>
        <w:t>En est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a carpeta se especifican todos los archivos y/o recursos que son usados en el módulo administrativo, como lo son imágenes, iconos y fuentes. </w:t>
      </w:r>
    </w:p>
    <w:p w14:paraId="74AF8F8C" w14:textId="58662009" w:rsidR="0035010F" w:rsidRDefault="00926CBD" w:rsidP="0035010F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0E7D8A7" wp14:editId="396F6146">
            <wp:extent cx="2066925" cy="3095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A25E" w14:textId="512920F1" w:rsidR="0035010F" w:rsidRDefault="0035010F" w:rsidP="0035010F">
      <w:pPr>
        <w:pStyle w:val="Prrafodelista"/>
        <w:spacing w:line="360" w:lineRule="auto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4. Estructura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carpeta </w:t>
      </w:r>
      <w:proofErr w:type="spellStart"/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assets</w:t>
      </w:r>
      <w:proofErr w:type="spellEnd"/>
    </w:p>
    <w:p w14:paraId="39A829F8" w14:textId="77777777" w:rsidR="0035010F" w:rsidRDefault="0035010F" w:rsidP="0035010F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3D1353AF" w14:textId="77EE4B31" w:rsidR="00E95D31" w:rsidRPr="00D95F7E" w:rsidRDefault="00E95D31" w:rsidP="00D95F7E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D95F7E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Enviroment.ts</w:t>
      </w:r>
      <w:proofErr w:type="spellEnd"/>
      <w:r w:rsidRPr="00D95F7E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="00C227B1" w:rsidRPr="00D95F7E">
        <w:rPr>
          <w:rFonts w:ascii="Arial" w:hAnsi="Arial" w:cs="Arial"/>
          <w:color w:val="000000" w:themeColor="text1"/>
          <w:bdr w:val="none" w:sz="0" w:space="0" w:color="auto" w:frame="1"/>
        </w:rPr>
        <w:t>En este archivo se especifican características propias para la ejecución</w:t>
      </w:r>
      <w:r w:rsidR="00513095" w:rsidRPr="00D95F7E">
        <w:rPr>
          <w:rFonts w:ascii="Arial" w:hAnsi="Arial" w:cs="Arial"/>
          <w:color w:val="000000" w:themeColor="text1"/>
          <w:bdr w:val="none" w:sz="0" w:space="0" w:color="auto" w:frame="1"/>
        </w:rPr>
        <w:t xml:space="preserve"> de la </w:t>
      </w:r>
      <w:r w:rsidR="00C227B1" w:rsidRPr="00D95F7E">
        <w:rPr>
          <w:rFonts w:ascii="Arial" w:hAnsi="Arial" w:cs="Arial"/>
          <w:color w:val="000000" w:themeColor="text1"/>
          <w:bdr w:val="none" w:sz="0" w:space="0" w:color="auto" w:frame="1"/>
        </w:rPr>
        <w:t>aplicación</w:t>
      </w:r>
      <w:r w:rsidR="00513095" w:rsidRPr="00D95F7E">
        <w:rPr>
          <w:rFonts w:ascii="Arial" w:hAnsi="Arial" w:cs="Arial"/>
          <w:color w:val="000000" w:themeColor="text1"/>
          <w:bdr w:val="none" w:sz="0" w:space="0" w:color="auto" w:frame="1"/>
        </w:rPr>
        <w:t xml:space="preserve"> para cada uno de los diferentes entornos y ambientes</w:t>
      </w:r>
      <w:r w:rsidR="00D95F7E">
        <w:rPr>
          <w:rFonts w:ascii="Arial" w:hAnsi="Arial" w:cs="Arial"/>
          <w:color w:val="000000" w:themeColor="text1"/>
          <w:bdr w:val="none" w:sz="0" w:space="0" w:color="auto" w:frame="1"/>
        </w:rPr>
        <w:t>;</w:t>
      </w:r>
      <w:r w:rsidR="00513095" w:rsidRPr="00D95F7E">
        <w:rPr>
          <w:rFonts w:ascii="Arial" w:hAnsi="Arial" w:cs="Arial"/>
          <w:color w:val="000000" w:themeColor="text1"/>
          <w:bdr w:val="none" w:sz="0" w:space="0" w:color="auto" w:frame="1"/>
        </w:rPr>
        <w:t xml:space="preserve"> como lo son desarrollo, certificación y producción. Estas características son utilizadas por el archivo </w:t>
      </w:r>
      <w:proofErr w:type="spellStart"/>
      <w:r w:rsidR="00D95F7E" w:rsidRPr="00D95F7E">
        <w:rPr>
          <w:rFonts w:ascii="Arial" w:hAnsi="Arial" w:cs="Arial"/>
          <w:color w:val="000000" w:themeColor="text1"/>
          <w:bdr w:val="none" w:sz="0" w:space="0" w:color="auto" w:frame="1"/>
        </w:rPr>
        <w:t>Angular.json</w:t>
      </w:r>
      <w:proofErr w:type="spellEnd"/>
      <w:r w:rsidR="00513095" w:rsidRPr="00D95F7E">
        <w:rPr>
          <w:rFonts w:ascii="Arial" w:hAnsi="Arial" w:cs="Arial"/>
          <w:color w:val="000000" w:themeColor="text1"/>
          <w:bdr w:val="none" w:sz="0" w:space="0" w:color="auto" w:frame="1"/>
        </w:rPr>
        <w:t xml:space="preserve"> para la construcción de</w:t>
      </w:r>
      <w:r w:rsidR="00D95F7E">
        <w:rPr>
          <w:rFonts w:ascii="Arial" w:hAnsi="Arial" w:cs="Arial"/>
          <w:color w:val="000000" w:themeColor="text1"/>
          <w:bdr w:val="none" w:sz="0" w:space="0" w:color="auto" w:frame="1"/>
        </w:rPr>
        <w:t>l proyecto</w:t>
      </w:r>
      <w:r w:rsidR="00513095" w:rsidRPr="00D95F7E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26FFFCC0" w14:textId="1EC86E9E" w:rsidR="00C227B1" w:rsidRDefault="00C227B1" w:rsidP="00C71E34">
      <w:pPr>
        <w:pStyle w:val="Prrafodelista"/>
        <w:spacing w:line="360" w:lineRule="auto"/>
        <w:jc w:val="both"/>
        <w:rPr>
          <w:rFonts w:ascii="Arial" w:hAnsi="Arial" w:cs="Arial"/>
          <w:lang w:eastAsia="es-ES"/>
        </w:rPr>
      </w:pPr>
    </w:p>
    <w:p w14:paraId="0A4876F2" w14:textId="55F10B2C" w:rsidR="00D95F7E" w:rsidRDefault="00926CBD" w:rsidP="00D95F7E">
      <w:pPr>
        <w:pStyle w:val="Prrafodelista"/>
        <w:spacing w:line="360" w:lineRule="auto"/>
        <w:jc w:val="center"/>
        <w:rPr>
          <w:rFonts w:ascii="Arial" w:hAnsi="Arial" w:cs="Arial"/>
          <w:lang w:eastAsia="es-ES"/>
        </w:rPr>
      </w:pPr>
      <w:r>
        <w:rPr>
          <w:noProof/>
        </w:rPr>
        <w:drawing>
          <wp:inline distT="0" distB="0" distL="0" distR="0" wp14:anchorId="1B4670E7" wp14:editId="099173FC">
            <wp:extent cx="3036293" cy="2981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472" cy="301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7531" w14:textId="38DB0D95" w:rsidR="00D95F7E" w:rsidRDefault="00D95F7E" w:rsidP="00D95F7E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5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archivo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environment.ts</w:t>
      </w:r>
      <w:proofErr w:type="spell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68F761B1" w14:textId="756BA095" w:rsidR="00D95F7E" w:rsidRDefault="00D95F7E" w:rsidP="00D95F7E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3CFC79CD" w14:textId="50DCD3F3" w:rsidR="00D95F7E" w:rsidRDefault="00926CBD" w:rsidP="00D95F7E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2BBEF16" wp14:editId="62C54785">
            <wp:extent cx="2966177" cy="2980944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177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27E7" w14:textId="4079BB8A" w:rsidR="00D95F7E" w:rsidRDefault="00D95F7E" w:rsidP="00D95F7E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6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archivo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environment.dev.ts</w:t>
      </w:r>
      <w:proofErr w:type="spell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2F69463E" w14:textId="09A7D984" w:rsidR="000909C7" w:rsidRDefault="000909C7">
      <w:pPr>
        <w:rPr>
          <w:noProof/>
        </w:rPr>
      </w:pPr>
      <w:r>
        <w:rPr>
          <w:noProof/>
        </w:rPr>
        <w:br w:type="page"/>
      </w:r>
    </w:p>
    <w:p w14:paraId="717E23EF" w14:textId="771A7AB1" w:rsidR="000909C7" w:rsidRDefault="00926CBD" w:rsidP="00D95F7E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DE1DE0C" wp14:editId="2B22A4A5">
            <wp:extent cx="2986012" cy="298094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012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B30E" w14:textId="77FA81A6" w:rsidR="00D95F7E" w:rsidRDefault="00D95F7E" w:rsidP="00D95F7E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7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archivo </w:t>
      </w:r>
      <w:proofErr w:type="spellStart"/>
      <w:proofErr w:type="gram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environment.cert</w:t>
      </w:r>
      <w:proofErr w:type="gram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.ts</w:t>
      </w:r>
      <w:proofErr w:type="spell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604CBBC8" w14:textId="2A054AA1" w:rsidR="000909C7" w:rsidRDefault="000909C7" w:rsidP="00D95F7E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719086CB" w14:textId="50BFD7C5" w:rsidR="000909C7" w:rsidRDefault="00926CBD" w:rsidP="000909C7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AC582F2" wp14:editId="5C4B9509">
            <wp:extent cx="2986012" cy="2980944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6012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01B7" w14:textId="705841CD" w:rsidR="000909C7" w:rsidRDefault="00AD7160" w:rsidP="000909C7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C224AB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8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archivo </w:t>
      </w:r>
      <w:proofErr w:type="spellStart"/>
      <w:proofErr w:type="gram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environment.prod</w:t>
      </w:r>
      <w:proofErr w:type="gram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.ts</w:t>
      </w:r>
      <w:proofErr w:type="spellEnd"/>
      <w:r w:rsidR="000909C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2A52DEE2" w14:textId="77777777" w:rsidR="000909C7" w:rsidRDefault="000909C7">
      <w:pP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br w:type="page"/>
      </w:r>
    </w:p>
    <w:p w14:paraId="1D5FCD07" w14:textId="62C4C9EE" w:rsidR="00A72BA3" w:rsidRPr="005D5C28" w:rsidRDefault="007D58CD" w:rsidP="001A065F">
      <w:pPr>
        <w:pStyle w:val="Ttulo1"/>
        <w:numPr>
          <w:ilvl w:val="0"/>
          <w:numId w:val="4"/>
        </w:numPr>
        <w:spacing w:line="360" w:lineRule="auto"/>
        <w:jc w:val="left"/>
        <w:rPr>
          <w:rFonts w:ascii="Arial" w:hAnsi="Arial" w:cs="Arial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</w:pPr>
      <w:bookmarkStart w:id="7" w:name="_Toc40106181"/>
      <w:bookmarkStart w:id="8" w:name="_Toc44064025"/>
      <w:r w:rsidRPr="001A065F">
        <w:rPr>
          <w:rFonts w:ascii="Arial" w:hAnsi="Arial" w:cs="Arial"/>
          <w:sz w:val="22"/>
          <w:szCs w:val="22"/>
          <w:lang w:val="es-CO"/>
        </w:rPr>
        <w:t>Detalle por componente</w:t>
      </w:r>
      <w:bookmarkEnd w:id="7"/>
      <w:bookmarkEnd w:id="8"/>
    </w:p>
    <w:p w14:paraId="51F0969B" w14:textId="0BB23CCE" w:rsidR="005C2D65" w:rsidRDefault="002043A8" w:rsidP="005C2D65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En el anterior punto se </w:t>
      </w:r>
      <w:r w:rsidR="00864BA6" w:rsidRPr="00C71E34">
        <w:rPr>
          <w:rFonts w:ascii="Arial" w:hAnsi="Arial" w:cs="Arial"/>
          <w:color w:val="000000" w:themeColor="text1"/>
          <w:bdr w:val="none" w:sz="0" w:space="0" w:color="auto" w:frame="1"/>
        </w:rPr>
        <w:t>detalló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la estructura general del proyecto y </w:t>
      </w:r>
      <w:r w:rsidR="005C2D65">
        <w:rPr>
          <w:rFonts w:ascii="Arial" w:hAnsi="Arial" w:cs="Arial"/>
          <w:color w:val="000000" w:themeColor="text1"/>
          <w:bdr w:val="none" w:sz="0" w:space="0" w:color="auto" w:frame="1"/>
        </w:rPr>
        <w:t>los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archivos de configuración, </w:t>
      </w:r>
      <w:r w:rsidR="005C2D65">
        <w:rPr>
          <w:rFonts w:ascii="Arial" w:hAnsi="Arial" w:cs="Arial"/>
          <w:color w:val="000000" w:themeColor="text1"/>
          <w:bdr w:val="none" w:sz="0" w:space="0" w:color="auto" w:frame="1"/>
        </w:rPr>
        <w:t xml:space="preserve">en este apartado 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se definirán cada un</w:t>
      </w:r>
      <w:r w:rsidR="00762354">
        <w:rPr>
          <w:rFonts w:ascii="Arial" w:hAnsi="Arial" w:cs="Arial"/>
          <w:color w:val="000000" w:themeColor="text1"/>
          <w:bdr w:val="none" w:sz="0" w:space="0" w:color="auto" w:frame="1"/>
        </w:rPr>
        <w:t>a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 xml:space="preserve"> de </w:t>
      </w:r>
      <w:r w:rsidR="005C2D65">
        <w:rPr>
          <w:rFonts w:ascii="Arial" w:hAnsi="Arial" w:cs="Arial"/>
          <w:color w:val="000000" w:themeColor="text1"/>
          <w:bdr w:val="none" w:sz="0" w:space="0" w:color="auto" w:frame="1"/>
        </w:rPr>
        <w:t xml:space="preserve">las carpetas y sus </w:t>
      </w:r>
      <w:r w:rsidRPr="00C71E34">
        <w:rPr>
          <w:rFonts w:ascii="Arial" w:hAnsi="Arial" w:cs="Arial"/>
          <w:color w:val="000000" w:themeColor="text1"/>
          <w:bdr w:val="none" w:sz="0" w:space="0" w:color="auto" w:frame="1"/>
        </w:rPr>
        <w:t>componentes</w:t>
      </w:r>
      <w:r w:rsidR="005C2D65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0FDFF0F5" w14:textId="77777777" w:rsidR="00654D20" w:rsidRDefault="005C2D65" w:rsidP="00A56CC0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654D20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Config</w:t>
      </w:r>
      <w:proofErr w:type="spellEnd"/>
      <w:r w:rsidRPr="00654D20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Pr="00654D20">
        <w:rPr>
          <w:rFonts w:ascii="Arial" w:hAnsi="Arial" w:cs="Arial"/>
          <w:color w:val="000000" w:themeColor="text1"/>
          <w:bdr w:val="none" w:sz="0" w:space="0" w:color="auto" w:frame="1"/>
        </w:rPr>
        <w:t xml:space="preserve">en esta carpeta se encuentran todas las configuraciones globales de la aplicación como lo son mensajes de bienvenida, mensajes de error y </w:t>
      </w:r>
      <w:proofErr w:type="spellStart"/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endpoints</w:t>
      </w:r>
      <w:proofErr w:type="spellEnd"/>
      <w:r w:rsidRPr="00654D20">
        <w:rPr>
          <w:rFonts w:ascii="Arial" w:hAnsi="Arial" w:cs="Arial"/>
          <w:color w:val="000000" w:themeColor="text1"/>
          <w:bdr w:val="none" w:sz="0" w:space="0" w:color="auto" w:frame="1"/>
        </w:rPr>
        <w:t xml:space="preserve"> para el consumo de servicios. </w:t>
      </w:r>
    </w:p>
    <w:p w14:paraId="0FAA3B83" w14:textId="054053EA" w:rsidR="002043A8" w:rsidRPr="00654D20" w:rsidRDefault="005C2D65" w:rsidP="00654D20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0A0C314" wp14:editId="4268C77C">
            <wp:extent cx="1552575" cy="1314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133C" w14:textId="6BC05F2E" w:rsidR="005C2D65" w:rsidRDefault="005C2D65" w:rsidP="00654D20">
      <w:pPr>
        <w:pStyle w:val="Prrafodelista"/>
        <w:spacing w:line="360" w:lineRule="auto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9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config</w:t>
      </w:r>
      <w:proofErr w:type="spell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064E513E" w14:textId="21A15360" w:rsidR="008D1EDA" w:rsidRDefault="008D1EDA" w:rsidP="005C2D65">
      <w:pPr>
        <w:pStyle w:val="Prrafodelista"/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45084C1D" w14:textId="73C0CC4D" w:rsidR="008D1EDA" w:rsidRPr="00762354" w:rsidRDefault="008D1EDA" w:rsidP="008D1EDA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8D1EDA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Core</w:t>
      </w:r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en esta carpeta se encuentran las subcarpetas </w:t>
      </w:r>
      <w:proofErr w:type="spellStart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Guards</w:t>
      </w:r>
      <w:proofErr w:type="spellEnd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</w:t>
      </w:r>
      <w:proofErr w:type="spellStart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Interceptors</w:t>
      </w:r>
      <w:proofErr w:type="spellEnd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</w:t>
      </w:r>
      <w:proofErr w:type="spellStart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Providers</w:t>
      </w:r>
      <w:proofErr w:type="spellEnd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y </w:t>
      </w:r>
      <w:proofErr w:type="spellStart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Services</w:t>
      </w:r>
      <w:proofErr w:type="spellEnd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34E9F104" w14:textId="77777777" w:rsidR="00654D20" w:rsidRPr="00654D20" w:rsidRDefault="008D1EDA" w:rsidP="00654D20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proofErr w:type="spellStart"/>
      <w:r w:rsidRPr="00654D20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Guards</w:t>
      </w:r>
      <w:proofErr w:type="spellEnd"/>
      <w:r w:rsidRPr="00654D20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="00635E4B" w:rsidRPr="00654D20">
        <w:rPr>
          <w:rFonts w:ascii="Arial" w:hAnsi="Arial" w:cs="Arial"/>
          <w:color w:val="000000" w:themeColor="text1"/>
          <w:bdr w:val="none" w:sz="0" w:space="0" w:color="auto" w:frame="1"/>
        </w:rPr>
        <w:t>aquí encuentra todo lo relacionado con validaciones de seguridad, es decir la protección de las rutas de la aplicación para que dependiendo del rol le sea permitido o no la visualización de la información.</w:t>
      </w:r>
    </w:p>
    <w:p w14:paraId="7DAB45CE" w14:textId="78446516" w:rsidR="00654D20" w:rsidRDefault="00926CBD" w:rsidP="00654D20">
      <w:pPr>
        <w:pStyle w:val="Prrafodelista"/>
        <w:spacing w:line="360" w:lineRule="auto"/>
        <w:ind w:left="1440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E70249" wp14:editId="234FB01E">
            <wp:extent cx="2266950" cy="2181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E4B1" w14:textId="693FAFE0" w:rsidR="00654D20" w:rsidRPr="00654D20" w:rsidRDefault="00654D20" w:rsidP="00654D20">
      <w:pPr>
        <w:pStyle w:val="Prrafodelista"/>
        <w:spacing w:line="360" w:lineRule="auto"/>
        <w:ind w:left="1440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10</w:t>
      </w: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 w:rsidR="00EF003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guards</w:t>
      </w:r>
      <w:proofErr w:type="spellEnd"/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5A0D6A27" w14:textId="77777777" w:rsidR="00654D20" w:rsidRPr="00635E4B" w:rsidRDefault="00654D20" w:rsidP="00654D20">
      <w:pPr>
        <w:pStyle w:val="Prrafodelista"/>
        <w:spacing w:line="360" w:lineRule="auto"/>
        <w:ind w:left="1440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</w:p>
    <w:p w14:paraId="06AF6B2F" w14:textId="135704FB" w:rsidR="00635E4B" w:rsidRPr="00654D20" w:rsidRDefault="00635E4B" w:rsidP="008D1EDA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Interceptors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="00BE0FF1">
        <w:rPr>
          <w:rFonts w:ascii="Arial" w:hAnsi="Arial" w:cs="Arial"/>
          <w:color w:val="000000" w:themeColor="text1"/>
          <w:bdr w:val="none" w:sz="0" w:space="0" w:color="auto" w:frame="1"/>
        </w:rPr>
        <w:t xml:space="preserve">aquí se encuentra el servicio que proporciona a todos los </w:t>
      </w:r>
      <w:proofErr w:type="spellStart"/>
      <w:r w:rsidR="00BE0FF1" w:rsidRPr="005C2D6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endpoints</w:t>
      </w:r>
      <w:proofErr w:type="spellEnd"/>
      <w:r w:rsidR="00BE0FF1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r w:rsidR="00BE0FF1">
        <w:rPr>
          <w:rFonts w:ascii="Arial" w:hAnsi="Arial" w:cs="Arial"/>
          <w:color w:val="000000" w:themeColor="text1"/>
          <w:bdr w:val="none" w:sz="0" w:space="0" w:color="auto" w:frame="1"/>
        </w:rPr>
        <w:t>el token de la aplicación.</w:t>
      </w:r>
    </w:p>
    <w:p w14:paraId="0C66C783" w14:textId="300A79F9" w:rsidR="00654D20" w:rsidRDefault="00654D20" w:rsidP="00654D20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26272D" wp14:editId="26B9CD01">
            <wp:extent cx="2114550" cy="1085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9366" w14:textId="76E778CB" w:rsidR="00654D20" w:rsidRDefault="00654D20" w:rsidP="00654D20">
      <w:pPr>
        <w:pStyle w:val="Prrafodelista"/>
        <w:spacing w:line="360" w:lineRule="auto"/>
        <w:ind w:left="1440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11</w:t>
      </w: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 w:rsidR="00EF003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interceptors</w:t>
      </w:r>
      <w:proofErr w:type="spellEnd"/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1FBE8688" w14:textId="77777777" w:rsidR="00654D20" w:rsidRPr="00654D20" w:rsidRDefault="00654D20" w:rsidP="00654D20">
      <w:pPr>
        <w:pStyle w:val="Prrafodelista"/>
        <w:spacing w:line="360" w:lineRule="auto"/>
        <w:ind w:left="1440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5EB280F7" w14:textId="52C7B706" w:rsidR="00BE0FF1" w:rsidRPr="00654D20" w:rsidRDefault="00BE0FF1" w:rsidP="008D1EDA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Providers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en esta carpeta se encuentra</w:t>
      </w:r>
      <w:r w:rsidR="006462AC">
        <w:rPr>
          <w:rFonts w:ascii="Arial" w:hAnsi="Arial" w:cs="Arial"/>
          <w:color w:val="000000" w:themeColor="text1"/>
          <w:bdr w:val="none" w:sz="0" w:space="0" w:color="auto" w:frame="1"/>
        </w:rPr>
        <w:t xml:space="preserve">n los servicios que proporcionan la visualización de la fecha y </w:t>
      </w:r>
      <w:r w:rsidR="00D80443">
        <w:rPr>
          <w:rFonts w:ascii="Arial" w:hAnsi="Arial" w:cs="Arial"/>
          <w:color w:val="000000" w:themeColor="text1"/>
          <w:bdr w:val="none" w:sz="0" w:space="0" w:color="auto" w:frame="1"/>
        </w:rPr>
        <w:t xml:space="preserve">el </w:t>
      </w:r>
      <w:proofErr w:type="spellStart"/>
      <w:r w:rsidR="00D80443" w:rsidRPr="00D80443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counter</w:t>
      </w:r>
      <w:proofErr w:type="spellEnd"/>
      <w:r w:rsidR="00D80443" w:rsidRPr="00D80443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sesión</w:t>
      </w:r>
      <w:r w:rsidR="006462AC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717BE992" w14:textId="0FF199C9" w:rsidR="00654D20" w:rsidRDefault="00D80443" w:rsidP="00654D20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2A57535" wp14:editId="608E4D24">
            <wp:extent cx="251460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92B" w14:textId="13D25EF2" w:rsidR="00654D20" w:rsidRDefault="00654D20" w:rsidP="00654D20">
      <w:pPr>
        <w:pStyle w:val="Prrafodelista"/>
        <w:spacing w:line="360" w:lineRule="auto"/>
        <w:ind w:left="1440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12</w:t>
      </w: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 w:rsidR="00EF003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providers</w:t>
      </w:r>
      <w:proofErr w:type="spellEnd"/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6183C6E6" w14:textId="77777777" w:rsidR="00654D20" w:rsidRPr="00654D20" w:rsidRDefault="00654D20" w:rsidP="00654D20">
      <w:pPr>
        <w:pStyle w:val="Prrafodelista"/>
        <w:spacing w:line="360" w:lineRule="auto"/>
        <w:ind w:left="1440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3112B8E9" w14:textId="39D12C84" w:rsidR="007E2A01" w:rsidRPr="00654D20" w:rsidRDefault="007E2A01" w:rsidP="008D1EDA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Services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="00654D20" w:rsidRPr="00654D20">
        <w:rPr>
          <w:rFonts w:ascii="Arial" w:hAnsi="Arial" w:cs="Arial"/>
          <w:color w:val="000000" w:themeColor="text1"/>
          <w:bdr w:val="none" w:sz="0" w:space="0" w:color="auto" w:frame="1"/>
        </w:rPr>
        <w:t>en esta</w:t>
      </w:r>
      <w:r w:rsidR="00654D20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654D20">
        <w:rPr>
          <w:rFonts w:ascii="Arial" w:hAnsi="Arial" w:cs="Arial"/>
          <w:color w:val="000000" w:themeColor="text1"/>
          <w:bdr w:val="none" w:sz="0" w:space="0" w:color="auto" w:frame="1"/>
        </w:rPr>
        <w:t xml:space="preserve">carpeta se encuentran los servicios que proporcionan la información de </w:t>
      </w:r>
      <w:r w:rsidR="00D80443" w:rsidRPr="00D80443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Apis</w:t>
      </w:r>
      <w:r w:rsidR="00D80443">
        <w:rPr>
          <w:rFonts w:ascii="Arial" w:hAnsi="Arial" w:cs="Arial"/>
          <w:color w:val="000000" w:themeColor="text1"/>
          <w:bdr w:val="none" w:sz="0" w:space="0" w:color="auto" w:frame="1"/>
        </w:rPr>
        <w:t xml:space="preserve">, canales, </w:t>
      </w:r>
      <w:r w:rsidR="00654D20">
        <w:rPr>
          <w:rFonts w:ascii="Arial" w:hAnsi="Arial" w:cs="Arial"/>
          <w:color w:val="000000" w:themeColor="text1"/>
          <w:bdr w:val="none" w:sz="0" w:space="0" w:color="auto" w:frame="1"/>
        </w:rPr>
        <w:t>códigos QR,</w:t>
      </w:r>
      <w:r w:rsidR="00D80443">
        <w:rPr>
          <w:rFonts w:ascii="Arial" w:hAnsi="Arial" w:cs="Arial"/>
          <w:color w:val="000000" w:themeColor="text1"/>
          <w:bdr w:val="none" w:sz="0" w:space="0" w:color="auto" w:frame="1"/>
        </w:rPr>
        <w:t xml:space="preserve"> delegados, </w:t>
      </w:r>
      <w:proofErr w:type="gramStart"/>
      <w:r w:rsidR="00D80443">
        <w:rPr>
          <w:rFonts w:ascii="Arial" w:hAnsi="Arial" w:cs="Arial"/>
          <w:color w:val="000000" w:themeColor="text1"/>
          <w:bdr w:val="none" w:sz="0" w:space="0" w:color="auto" w:frame="1"/>
        </w:rPr>
        <w:t>detalle delegados</w:t>
      </w:r>
      <w:proofErr w:type="gramEnd"/>
      <w:r w:rsidR="00D80443">
        <w:rPr>
          <w:rFonts w:ascii="Arial" w:hAnsi="Arial" w:cs="Arial"/>
          <w:color w:val="000000" w:themeColor="text1"/>
          <w:bdr w:val="none" w:sz="0" w:space="0" w:color="auto" w:frame="1"/>
        </w:rPr>
        <w:t>,</w:t>
      </w:r>
      <w:r w:rsidR="00654D20">
        <w:rPr>
          <w:rFonts w:ascii="Arial" w:hAnsi="Arial" w:cs="Arial"/>
          <w:color w:val="000000" w:themeColor="text1"/>
          <w:bdr w:val="none" w:sz="0" w:space="0" w:color="auto" w:frame="1"/>
        </w:rPr>
        <w:t xml:space="preserve"> botón</w:t>
      </w:r>
      <w:r w:rsidR="00D80443">
        <w:rPr>
          <w:rFonts w:ascii="Arial" w:hAnsi="Arial" w:cs="Arial"/>
          <w:color w:val="000000" w:themeColor="text1"/>
          <w:bdr w:val="none" w:sz="0" w:space="0" w:color="auto" w:frame="1"/>
        </w:rPr>
        <w:t xml:space="preserve"> Bancolombia</w:t>
      </w:r>
      <w:r w:rsidR="00654D20">
        <w:rPr>
          <w:rFonts w:ascii="Arial" w:hAnsi="Arial" w:cs="Arial"/>
          <w:color w:val="000000" w:themeColor="text1"/>
          <w:bdr w:val="none" w:sz="0" w:space="0" w:color="auto" w:frame="1"/>
        </w:rPr>
        <w:t>, acciones de usuario, consulta transaccional transversal y el ingreso a la aplicación.</w:t>
      </w:r>
    </w:p>
    <w:p w14:paraId="173E5D1D" w14:textId="0BAD526D" w:rsidR="00654D20" w:rsidRDefault="00D80443" w:rsidP="00654D20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33FE49C" wp14:editId="1531F351">
            <wp:extent cx="1514475" cy="2438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B7CD" w14:textId="28A5A9C8" w:rsidR="005C2D65" w:rsidRDefault="00654D20" w:rsidP="00762354">
      <w:pPr>
        <w:pStyle w:val="Prrafodelista"/>
        <w:spacing w:line="360" w:lineRule="auto"/>
        <w:ind w:left="1440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1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3</w:t>
      </w: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 w:rsidR="00EF0039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services</w:t>
      </w:r>
      <w:proofErr w:type="spellEnd"/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766F31B9" w14:textId="730FD014" w:rsidR="00D80443" w:rsidRPr="00D80443" w:rsidRDefault="00D80443" w:rsidP="00D8044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 w:rsidRPr="00D80443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Layout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En esta carpeta se encuentran las pantallas donde se construye el </w:t>
      </w:r>
      <w:proofErr w:type="spellStart"/>
      <w:r>
        <w:rPr>
          <w:rFonts w:ascii="Arial" w:hAnsi="Arial" w:cs="Arial"/>
          <w:color w:val="000000" w:themeColor="text1"/>
          <w:bdr w:val="none" w:sz="0" w:space="0" w:color="auto" w:frame="1"/>
        </w:rPr>
        <w:t>footer</w:t>
      </w:r>
      <w:proofErr w:type="spellEnd"/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bdr w:val="none" w:sz="0" w:space="0" w:color="auto" w:frame="1"/>
        </w:rPr>
        <w:t>header</w:t>
      </w:r>
      <w:proofErr w:type="spellEnd"/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y el menú de la aplicación, además del componente principal </w:t>
      </w:r>
      <w:proofErr w:type="spellStart"/>
      <w:r>
        <w:rPr>
          <w:rFonts w:ascii="Arial" w:hAnsi="Arial" w:cs="Arial"/>
          <w:color w:val="000000" w:themeColor="text1"/>
          <w:bdr w:val="none" w:sz="0" w:space="0" w:color="auto" w:frame="1"/>
        </w:rPr>
        <w:t>Layout</w:t>
      </w:r>
      <w:proofErr w:type="spellEnd"/>
      <w:r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40AE8CC5" w14:textId="1F3D916C" w:rsidR="00D80443" w:rsidRDefault="00D80443" w:rsidP="00D80443">
      <w:pPr>
        <w:pStyle w:val="Prrafodelista"/>
        <w:spacing w:line="360" w:lineRule="auto"/>
        <w:ind w:firstLine="696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28A6D2" wp14:editId="1C94BD34">
            <wp:extent cx="20288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ED66" w14:textId="708089AF" w:rsidR="00D80443" w:rsidRDefault="00D80443" w:rsidP="00D80443">
      <w:pPr>
        <w:pStyle w:val="Prrafodelista"/>
        <w:spacing w:line="360" w:lineRule="auto"/>
        <w:ind w:left="1440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14</w:t>
      </w:r>
      <w:r w:rsidRPr="00654D2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Layout</w:t>
      </w:r>
      <w:proofErr w:type="spell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24B8F55B" w14:textId="66A969D1" w:rsidR="00762354" w:rsidRDefault="00762354" w:rsidP="00762354">
      <w:pPr>
        <w:pStyle w:val="Prrafodelista"/>
        <w:spacing w:line="360" w:lineRule="auto"/>
        <w:ind w:left="1440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20E8DD31" w14:textId="6F497189" w:rsidR="00225041" w:rsidRDefault="00762354" w:rsidP="00C224F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Modules</w:t>
      </w:r>
      <w:r w:rsidRPr="00654D20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Pr="00654D20">
        <w:rPr>
          <w:rFonts w:ascii="Arial" w:hAnsi="Arial" w:cs="Arial"/>
          <w:color w:val="000000" w:themeColor="text1"/>
          <w:bdr w:val="none" w:sz="0" w:space="0" w:color="auto" w:frame="1"/>
        </w:rPr>
        <w:t>en esta carpeta se encuentran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las pantallas con las cuales el usuario realiza las operaciones del módulo administrativo</w:t>
      </w:r>
      <w:r w:rsidRPr="00654D20">
        <w:rPr>
          <w:rFonts w:ascii="Arial" w:hAnsi="Arial" w:cs="Arial"/>
          <w:color w:val="000000" w:themeColor="text1"/>
          <w:bdr w:val="none" w:sz="0" w:space="0" w:color="auto" w:frame="1"/>
        </w:rPr>
        <w:t>.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Ingreso al módulo administrativo, consulta transaccional transversal y consulta acciones de usuario. </w:t>
      </w:r>
      <w:r w:rsidRPr="00654D20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Esta carpeta se conforma de las siguientes subcarpetas: </w:t>
      </w:r>
      <w:proofErr w:type="spellStart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mp-products</w:t>
      </w:r>
      <w:proofErr w:type="spellEnd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</w:t>
      </w:r>
      <w:proofErr w:type="spellStart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bt</w:t>
      </w:r>
      <w:proofErr w:type="spellEnd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</w:t>
      </w:r>
      <w:proofErr w:type="spellStart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qr</w:t>
      </w:r>
      <w:proofErr w:type="spellEnd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</w:t>
      </w:r>
      <w:proofErr w:type="spellStart"/>
      <w:r w:rsidRPr="00762354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shared</w:t>
      </w:r>
      <w:proofErr w:type="spellEnd"/>
      <w:r w:rsidR="00CA73AF" w:rsidRPr="00CA73AF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6F9597AB" w14:textId="77777777" w:rsidR="00AA59B5" w:rsidRDefault="00AA59B5" w:rsidP="00AA59B5">
      <w:pPr>
        <w:pStyle w:val="Prrafodelista"/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7DE82F1D" w14:textId="1F46F29C" w:rsidR="00AA59B5" w:rsidRPr="00AA59B5" w:rsidRDefault="00AA59B5" w:rsidP="00AA59B5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Authentication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esta carpeta contiene el componente </w:t>
      </w:r>
      <w:proofErr w:type="spellStart"/>
      <w:r>
        <w:rPr>
          <w:rFonts w:ascii="Arial" w:hAnsi="Arial" w:cs="Arial"/>
          <w:color w:val="000000" w:themeColor="text1"/>
          <w:bdr w:val="none" w:sz="0" w:space="0" w:color="auto" w:frame="1"/>
        </w:rPr>
        <w:t>login</w:t>
      </w:r>
      <w:proofErr w:type="spellEnd"/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con sus respectivos archivos de configuración: </w:t>
      </w:r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  <w:proofErr w:type="spellStart"/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html</w:t>
      </w:r>
      <w:proofErr w:type="spellEnd"/>
      <w:proofErr w:type="gramStart"/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, .</w:t>
      </w:r>
      <w:proofErr w:type="spellStart"/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scss</w:t>
      </w:r>
      <w:proofErr w:type="spellEnd"/>
      <w:proofErr w:type="gramEnd"/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, .</w:t>
      </w:r>
      <w:proofErr w:type="spellStart"/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spec</w:t>
      </w:r>
      <w:proofErr w:type="spellEnd"/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r w:rsidRPr="00AA59B5">
        <w:rPr>
          <w:rFonts w:ascii="Arial" w:hAnsi="Arial" w:cs="Arial"/>
          <w:color w:val="000000" w:themeColor="text1"/>
          <w:bdr w:val="none" w:sz="0" w:space="0" w:color="auto" w:frame="1"/>
        </w:rPr>
        <w:t>y</w:t>
      </w:r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module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para por de ejecutar correctamente el inicio de sesión.</w:t>
      </w:r>
    </w:p>
    <w:p w14:paraId="61DCACB7" w14:textId="23191BC2" w:rsidR="00AA59B5" w:rsidRDefault="00CA73AF" w:rsidP="0099588F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 w:rsidRPr="00AA59B5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mp-products</w:t>
      </w:r>
      <w:proofErr w:type="spellEnd"/>
      <w:r w:rsidRPr="00AA59B5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Pr="00AA59B5">
        <w:rPr>
          <w:rFonts w:ascii="Arial" w:hAnsi="Arial" w:cs="Arial"/>
          <w:color w:val="000000" w:themeColor="text1"/>
          <w:bdr w:val="none" w:sz="0" w:space="0" w:color="auto" w:frame="1"/>
        </w:rPr>
        <w:t xml:space="preserve">esta carpeta contiene las carpetas </w:t>
      </w:r>
      <w:r w:rsidR="00AA59B5"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botón-</w:t>
      </w:r>
      <w:proofErr w:type="spellStart"/>
      <w:r w:rsidR="00AA59B5"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bancolombia</w:t>
      </w:r>
      <w:proofErr w:type="spellEnd"/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</w:t>
      </w:r>
      <w:proofErr w:type="spellStart"/>
      <w:r w:rsidR="00AA59B5"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code-</w:t>
      </w:r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qr</w:t>
      </w:r>
      <w:proofErr w:type="spellEnd"/>
      <w:r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</w:t>
      </w:r>
      <w:r w:rsidR="00AA59B5" w:rsidRP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home</w:t>
      </w:r>
      <w:r w:rsidRPr="00AA59B5">
        <w:rPr>
          <w:rFonts w:ascii="Arial" w:hAnsi="Arial" w:cs="Arial"/>
          <w:color w:val="000000" w:themeColor="text1"/>
          <w:bdr w:val="none" w:sz="0" w:space="0" w:color="auto" w:frame="1"/>
        </w:rPr>
        <w:t>,</w:t>
      </w:r>
      <w:r w:rsidR="00AA59B5" w:rsidRPr="00AA59B5"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="00AA59B5" w:rsidRPr="00AA59B5">
        <w:rPr>
          <w:rFonts w:ascii="Arial" w:hAnsi="Arial" w:cs="Arial"/>
          <w:color w:val="000000" w:themeColor="text1"/>
          <w:bdr w:val="none" w:sz="0" w:space="0" w:color="auto" w:frame="1"/>
        </w:rPr>
        <w:t>query</w:t>
      </w:r>
      <w:proofErr w:type="spellEnd"/>
      <w:r w:rsidR="00AA59B5" w:rsidRPr="00AA59B5">
        <w:rPr>
          <w:rFonts w:ascii="Arial" w:hAnsi="Arial" w:cs="Arial"/>
          <w:color w:val="000000" w:themeColor="text1"/>
          <w:bdr w:val="none" w:sz="0" w:space="0" w:color="auto" w:frame="1"/>
        </w:rPr>
        <w:t xml:space="preserve">-logs y </w:t>
      </w:r>
      <w:proofErr w:type="spellStart"/>
      <w:r w:rsidR="00AA59B5" w:rsidRPr="00AA59B5">
        <w:rPr>
          <w:rFonts w:ascii="Arial" w:hAnsi="Arial" w:cs="Arial"/>
          <w:color w:val="000000" w:themeColor="text1"/>
          <w:bdr w:val="none" w:sz="0" w:space="0" w:color="auto" w:frame="1"/>
        </w:rPr>
        <w:t>query-trx</w:t>
      </w:r>
      <w:proofErr w:type="spellEnd"/>
      <w:r w:rsidR="00AA59B5">
        <w:rPr>
          <w:rFonts w:ascii="Arial" w:hAnsi="Arial" w:cs="Arial"/>
          <w:color w:val="000000" w:themeColor="text1"/>
          <w:bdr w:val="none" w:sz="0" w:space="0" w:color="auto" w:frame="1"/>
        </w:rPr>
        <w:t xml:space="preserve">. </w:t>
      </w:r>
    </w:p>
    <w:p w14:paraId="154AB3E7" w14:textId="77777777" w:rsidR="00AA59B5" w:rsidRPr="00AA59B5" w:rsidRDefault="00AA59B5" w:rsidP="00AA59B5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44719A6A" w14:textId="554883D6" w:rsidR="00CA73AF" w:rsidRPr="00AA59B5" w:rsidRDefault="00CA73AF" w:rsidP="00AA59B5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AA59B5">
        <w:rPr>
          <w:rFonts w:ascii="Arial" w:hAnsi="Arial" w:cs="Arial"/>
          <w:color w:val="000000" w:themeColor="text1"/>
          <w:bdr w:val="none" w:sz="0" w:space="0" w:color="auto" w:frame="1"/>
        </w:rPr>
        <w:t>Todos los componentes tienen definidos los tipos de archivos que se describen a continuación:</w:t>
      </w:r>
    </w:p>
    <w:p w14:paraId="7C0FAF6E" w14:textId="33D91FFB" w:rsidR="00CA73AF" w:rsidRDefault="00CA73AF" w:rsidP="00CA73AF">
      <w:pPr>
        <w:pStyle w:val="Prrafodelista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 w:rsidRPr="00CA73AF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html</w:t>
      </w:r>
      <w:proofErr w:type="spellEnd"/>
      <w:r w:rsidRPr="00CA73AF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los archivos con esta extensión detallan la estructura y maquetación del componente.</w:t>
      </w:r>
      <w:r w:rsidRPr="00CA73AF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</w:p>
    <w:p w14:paraId="2BACB860" w14:textId="389913D5" w:rsidR="00CA73AF" w:rsidRPr="00CA73AF" w:rsidRDefault="00CA73AF" w:rsidP="00CA73AF">
      <w:pPr>
        <w:pStyle w:val="Prrafodelista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scss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aquí se construye los estilos del componente, los estilos aquí descritos solo aplican para el componente.</w:t>
      </w:r>
    </w:p>
    <w:p w14:paraId="1B854D19" w14:textId="77777777" w:rsidR="002F5AFE" w:rsidRDefault="00CA73AF" w:rsidP="00CA73AF">
      <w:pPr>
        <w:pStyle w:val="Prrafodelista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ts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="002F5AFE" w:rsidRPr="002F5AFE">
        <w:rPr>
          <w:rFonts w:ascii="Arial" w:hAnsi="Arial" w:cs="Arial"/>
          <w:color w:val="000000" w:themeColor="text1"/>
          <w:bdr w:val="none" w:sz="0" w:space="0" w:color="auto" w:frame="1"/>
        </w:rPr>
        <w:t>es el</w:t>
      </w:r>
      <w:r w:rsidR="002F5AFE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2F5AFE" w:rsidRPr="002F5AFE">
        <w:rPr>
          <w:rFonts w:ascii="Arial" w:hAnsi="Arial" w:cs="Arial"/>
          <w:color w:val="000000" w:themeColor="text1"/>
          <w:bdr w:val="none" w:sz="0" w:space="0" w:color="auto" w:frame="1"/>
        </w:rPr>
        <w:t>controlador del componente</w:t>
      </w:r>
      <w:r w:rsidR="002F5AFE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.</w:t>
      </w:r>
    </w:p>
    <w:p w14:paraId="483DF821" w14:textId="77777777" w:rsidR="002F5AFE" w:rsidRPr="002F5AFE" w:rsidRDefault="002F5AFE" w:rsidP="00CA73AF">
      <w:pPr>
        <w:pStyle w:val="Prrafodelista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spec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archivo donde se realizan las pruebas unitarias del componente.</w:t>
      </w:r>
    </w:p>
    <w:p w14:paraId="50653549" w14:textId="3EF65A71" w:rsidR="00CA73AF" w:rsidRPr="002F5AFE" w:rsidRDefault="002F5AFE" w:rsidP="00CA73AF">
      <w:pPr>
        <w:pStyle w:val="Prrafodelista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module.ts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aquí se realiza la declaración del componente y la importación de los módulos necesarios para el correcto funcionamiento del componente.</w:t>
      </w:r>
    </w:p>
    <w:p w14:paraId="436956E1" w14:textId="3B36DB91" w:rsidR="00C224F7" w:rsidRPr="00C224F7" w:rsidRDefault="002F5AFE" w:rsidP="00A56CC0">
      <w:pPr>
        <w:pStyle w:val="Prrafodelista"/>
        <w:numPr>
          <w:ilvl w:val="2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 w:rsidRPr="00C224F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routing.ts</w:t>
      </w:r>
      <w:proofErr w:type="spellEnd"/>
      <w:r w:rsidRPr="00C224F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 w:rsidRPr="00C224F7">
        <w:rPr>
          <w:rFonts w:ascii="Arial" w:hAnsi="Arial" w:cs="Arial"/>
          <w:color w:val="000000" w:themeColor="text1"/>
          <w:bdr w:val="none" w:sz="0" w:space="0" w:color="auto" w:frame="1"/>
        </w:rPr>
        <w:t>en este archivo se definen las rutas del componente.</w:t>
      </w:r>
    </w:p>
    <w:p w14:paraId="42921DBF" w14:textId="77777777" w:rsidR="00C224F7" w:rsidRPr="00C224F7" w:rsidRDefault="00C224F7" w:rsidP="00C224F7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</w:p>
    <w:p w14:paraId="7A578D8A" w14:textId="5E12F4E3" w:rsidR="00C224F7" w:rsidRDefault="00D80443" w:rsidP="00C224F7">
      <w:pPr>
        <w:pStyle w:val="Prrafodelista"/>
        <w:spacing w:line="360" w:lineRule="auto"/>
        <w:ind w:left="216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84988AD" wp14:editId="580D1104">
            <wp:extent cx="2009775" cy="3067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5007" w14:textId="3B97CDF9" w:rsidR="00C224F7" w:rsidRDefault="00C224F7" w:rsidP="00C224F7">
      <w:pPr>
        <w:pStyle w:val="Prrafodelista"/>
        <w:spacing w:line="360" w:lineRule="auto"/>
        <w:ind w:left="1428" w:firstLine="696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225041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Imagen 1</w:t>
      </w:r>
      <w:r w:rsidR="00D80443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5</w:t>
      </w:r>
      <w:r w:rsidRPr="00225041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modules</w:t>
      </w:r>
      <w:r w:rsidRPr="00225041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650FF67B" w14:textId="77777777" w:rsidR="00352702" w:rsidRDefault="00352702" w:rsidP="00C224F7">
      <w:pPr>
        <w:pStyle w:val="Prrafodelista"/>
        <w:spacing w:line="360" w:lineRule="auto"/>
        <w:ind w:left="1428" w:firstLine="696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33CB3228" w14:textId="731FEEBB" w:rsidR="00C224F7" w:rsidRPr="00C224F7" w:rsidRDefault="00AA59B5" w:rsidP="00C224F7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botón-</w:t>
      </w: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bancolombia</w:t>
      </w:r>
      <w:proofErr w:type="spellEnd"/>
      <w:r w:rsidR="00C224F7" w:rsidRPr="00C224F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 w:rsidR="00C224F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C224F7" w:rsidRPr="00C224F7">
        <w:rPr>
          <w:rFonts w:ascii="Arial" w:hAnsi="Arial" w:cs="Arial"/>
          <w:color w:val="000000" w:themeColor="text1"/>
          <w:bdr w:val="none" w:sz="0" w:space="0" w:color="auto" w:frame="1"/>
        </w:rPr>
        <w:t>hace</w:t>
      </w:r>
      <w:r w:rsidR="00C224F7">
        <w:rPr>
          <w:rFonts w:ascii="Arial" w:hAnsi="Arial" w:cs="Arial"/>
          <w:color w:val="000000" w:themeColor="text1"/>
          <w:bdr w:val="none" w:sz="0" w:space="0" w:color="auto" w:frame="1"/>
        </w:rPr>
        <w:t xml:space="preserve"> referencia a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los componentes y funcionalidades que pertenecen a </w:t>
      </w:r>
      <w:r w:rsidR="00C224F7">
        <w:rPr>
          <w:rFonts w:ascii="Arial" w:hAnsi="Arial" w:cs="Arial"/>
          <w:color w:val="000000" w:themeColor="text1"/>
          <w:bdr w:val="none" w:sz="0" w:space="0" w:color="auto" w:frame="1"/>
        </w:rPr>
        <w:t>botón Bancolombia y</w:t>
      </w:r>
      <w:r w:rsidR="00C224F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C224F7">
        <w:rPr>
          <w:rFonts w:ascii="Arial" w:hAnsi="Arial" w:cs="Arial"/>
          <w:color w:val="000000" w:themeColor="text1"/>
          <w:bdr w:val="none" w:sz="0" w:space="0" w:color="auto" w:frame="1"/>
        </w:rPr>
        <w:t>aquí se encuentran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los canales de vinculación, el home de botón y el componente transferencias</w:t>
      </w:r>
      <w:r w:rsidR="00A56CC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;</w:t>
      </w:r>
      <w:r w:rsid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r w:rsidR="00C224F7">
        <w:rPr>
          <w:rFonts w:ascii="Arial" w:hAnsi="Arial" w:cs="Arial"/>
          <w:color w:val="000000" w:themeColor="text1"/>
          <w:bdr w:val="none" w:sz="0" w:space="0" w:color="auto" w:frame="1"/>
        </w:rPr>
        <w:t xml:space="preserve">con sus respectivos archivos </w:t>
      </w:r>
      <w:proofErr w:type="spellStart"/>
      <w:r w:rsidR="00C224F7"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module.ts</w:t>
      </w:r>
      <w:proofErr w:type="spellEnd"/>
      <w:r w:rsidR="00C224F7">
        <w:rPr>
          <w:rFonts w:ascii="Arial" w:hAnsi="Arial" w:cs="Arial"/>
          <w:color w:val="000000" w:themeColor="text1"/>
          <w:bdr w:val="none" w:sz="0" w:space="0" w:color="auto" w:frame="1"/>
        </w:rPr>
        <w:t xml:space="preserve"> y </w:t>
      </w:r>
      <w:proofErr w:type="spellStart"/>
      <w:r w:rsidR="00C224F7"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routing.ts</w:t>
      </w:r>
      <w:proofErr w:type="spellEnd"/>
      <w:r w:rsidR="00C224F7"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2FA14DA8" w14:textId="4299F2AB" w:rsidR="00C224F7" w:rsidRDefault="00AA59B5" w:rsidP="00C224F7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6FF50EE" wp14:editId="2BD086E4">
            <wp:extent cx="2771775" cy="1800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51B5" w14:textId="510791DF" w:rsidR="00C224F7" w:rsidRPr="00C224F7" w:rsidRDefault="00C224F7" w:rsidP="00C224F7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Imagen 1</w:t>
      </w:r>
      <w:r w:rsid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6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r w:rsid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botón-</w:t>
      </w:r>
      <w:proofErr w:type="spellStart"/>
      <w:r w:rsidR="00AA59B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bancolombia</w:t>
      </w:r>
      <w:proofErr w:type="spellEnd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174FD7BE" w14:textId="15085F6D" w:rsidR="00C224F7" w:rsidRPr="00C224F7" w:rsidRDefault="00AA59B5" w:rsidP="00C224F7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code-qr</w:t>
      </w:r>
      <w:proofErr w:type="spellEnd"/>
      <w:r w:rsidR="00C224F7" w:rsidRPr="00C224F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 w:rsidR="00C224F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C224F7" w:rsidRPr="00C224F7">
        <w:rPr>
          <w:rFonts w:ascii="Arial" w:hAnsi="Arial" w:cs="Arial"/>
          <w:color w:val="000000" w:themeColor="text1"/>
          <w:bdr w:val="none" w:sz="0" w:space="0" w:color="auto" w:frame="1"/>
        </w:rPr>
        <w:t>hace</w:t>
      </w:r>
      <w:r w:rsidR="00C224F7">
        <w:rPr>
          <w:rFonts w:ascii="Arial" w:hAnsi="Arial" w:cs="Arial"/>
          <w:color w:val="000000" w:themeColor="text1"/>
          <w:bdr w:val="none" w:sz="0" w:space="0" w:color="auto" w:frame="1"/>
        </w:rPr>
        <w:t xml:space="preserve"> referencia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a los componentes y funcionalidades de </w:t>
      </w:r>
      <w:r w:rsidR="00C224F7">
        <w:rPr>
          <w:rFonts w:ascii="Arial" w:hAnsi="Arial" w:cs="Arial"/>
          <w:color w:val="000000" w:themeColor="text1"/>
          <w:bdr w:val="none" w:sz="0" w:space="0" w:color="auto" w:frame="1"/>
        </w:rPr>
        <w:t>código QR y aquí se encuentran l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as funcionalidades de delegados, el </w:t>
      </w:r>
      <w:r w:rsidR="00A56CC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home</w:t>
      </w:r>
      <w:r w:rsidRPr="0099588F">
        <w:rPr>
          <w:rFonts w:ascii="Arial" w:hAnsi="Arial" w:cs="Arial"/>
          <w:color w:val="000000" w:themeColor="text1"/>
          <w:bdr w:val="none" w:sz="0" w:space="0" w:color="auto" w:frame="1"/>
        </w:rPr>
        <w:t xml:space="preserve"> y las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consultas</w:t>
      </w:r>
      <w:r w:rsidR="0099588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de transferencias</w:t>
      </w:r>
      <w:r w:rsidR="00A56CC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; </w:t>
      </w:r>
      <w:r w:rsidR="00A56CC0">
        <w:rPr>
          <w:rFonts w:ascii="Arial" w:hAnsi="Arial" w:cs="Arial"/>
          <w:color w:val="000000" w:themeColor="text1"/>
          <w:bdr w:val="none" w:sz="0" w:space="0" w:color="auto" w:frame="1"/>
        </w:rPr>
        <w:t xml:space="preserve">con sus respectivos archivos </w:t>
      </w:r>
      <w:proofErr w:type="spellStart"/>
      <w:r w:rsidR="00A56CC0"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module.ts</w:t>
      </w:r>
      <w:proofErr w:type="spellEnd"/>
      <w:r w:rsidR="00A56CC0">
        <w:rPr>
          <w:rFonts w:ascii="Arial" w:hAnsi="Arial" w:cs="Arial"/>
          <w:color w:val="000000" w:themeColor="text1"/>
          <w:bdr w:val="none" w:sz="0" w:space="0" w:color="auto" w:frame="1"/>
        </w:rPr>
        <w:t xml:space="preserve"> y </w:t>
      </w:r>
      <w:proofErr w:type="spellStart"/>
      <w:r w:rsidR="00A56CC0"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routing.ts</w:t>
      </w:r>
      <w:proofErr w:type="spellEnd"/>
      <w:r w:rsidR="00A56CC0"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406E2C60" w14:textId="517EB852" w:rsidR="00C224F7" w:rsidRDefault="00AA59B5" w:rsidP="00C224F7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5720CDE" wp14:editId="0364436B">
            <wp:extent cx="2076450" cy="1533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7B18" w14:textId="5641C41A" w:rsidR="00A56CC0" w:rsidRDefault="00A56CC0" w:rsidP="00A56CC0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Imagen 1</w:t>
      </w:r>
      <w:r w:rsidR="0099588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7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 w:rsidR="0099588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code-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qr</w:t>
      </w:r>
      <w:proofErr w:type="spellEnd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340CF323" w14:textId="6FD84973" w:rsidR="0099588F" w:rsidRDefault="0099588F" w:rsidP="00A56CC0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5786A268" w14:textId="00AFC04E" w:rsidR="0099588F" w:rsidRPr="0099588F" w:rsidRDefault="0099588F" w:rsidP="0099588F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home: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hace referencia al home principal de la aplicación, donde se visualizan todas las opciones y funcionalidades del sistema</w:t>
      </w:r>
      <w:proofErr w:type="gramStart"/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.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;</w:t>
      </w:r>
      <w:proofErr w:type="gram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con sus respectivos archivos </w:t>
      </w:r>
      <w:proofErr w:type="spellStart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module.ts</w:t>
      </w:r>
      <w:proofErr w:type="spellEnd"/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y </w:t>
      </w:r>
      <w:proofErr w:type="spellStart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routing.ts</w:t>
      </w:r>
      <w:proofErr w:type="spellEnd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749C3E87" w14:textId="2E6AB6E1" w:rsidR="0099588F" w:rsidRDefault="0099588F" w:rsidP="0099588F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13E379D" wp14:editId="5AE8744D">
            <wp:extent cx="2028825" cy="1524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245A" w14:textId="731E75E3" w:rsidR="00A56CC0" w:rsidRDefault="0099588F" w:rsidP="0099588F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Imagen 1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8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home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729D85AA" w14:textId="77777777" w:rsidR="0099588F" w:rsidRPr="0099588F" w:rsidRDefault="0099588F" w:rsidP="0099588F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197556E6" w14:textId="664B74ED" w:rsidR="0099588F" w:rsidRPr="0099588F" w:rsidRDefault="0099588F" w:rsidP="0099588F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query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-logs: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hace referencia al componente de consulta de acciones de usuario, componente que contiene la funcionalidad para visualizar la trazabilidad que realiza un usuario dentro del sistema.</w:t>
      </w:r>
    </w:p>
    <w:p w14:paraId="77D1A54D" w14:textId="2C0D5DA3" w:rsidR="0099588F" w:rsidRDefault="0099588F" w:rsidP="0099588F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2EC3F9D" wp14:editId="2C512D3F">
            <wp:extent cx="2266950" cy="152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16B6" w14:textId="201DC2DF" w:rsidR="0099588F" w:rsidRDefault="0099588F" w:rsidP="0099588F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Imagen 1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9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query</w:t>
      </w:r>
      <w:proofErr w:type="spell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-logs</w:t>
      </w:r>
    </w:p>
    <w:p w14:paraId="30C99F15" w14:textId="77777777" w:rsidR="0099588F" w:rsidRDefault="0099588F" w:rsidP="0099588F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5BD2C1DB" w14:textId="67628824" w:rsidR="0099588F" w:rsidRPr="0099588F" w:rsidRDefault="0099588F" w:rsidP="0099588F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 w:rsidRPr="0099588F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query-trx</w:t>
      </w:r>
      <w:proofErr w:type="spellEnd"/>
      <w:r w:rsidRPr="0099588F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hace referencia al componente de consulta transaccional transversal, componente que contiene la funcionalidad para visualizar las transacciones realizadas por los diferentes productos de medios de pago. (Botón Bancolombia y Código QR).</w:t>
      </w:r>
    </w:p>
    <w:p w14:paraId="4A0DAE56" w14:textId="012B9A8B" w:rsidR="0099588F" w:rsidRDefault="0099588F" w:rsidP="0099588F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C5D4E17" wp14:editId="0289C0B2">
            <wp:extent cx="2314575" cy="1533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2AF6" w14:textId="5AE937CA" w:rsidR="0099588F" w:rsidRDefault="0099588F" w:rsidP="0099588F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20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query-trx</w:t>
      </w:r>
      <w:proofErr w:type="spellEnd"/>
    </w:p>
    <w:p w14:paraId="734E5FA6" w14:textId="3D4CEDB4" w:rsidR="00C224F7" w:rsidRPr="0099588F" w:rsidRDefault="00C224F7" w:rsidP="0099588F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 w:rsidRPr="0099588F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shared</w:t>
      </w:r>
      <w:proofErr w:type="spellEnd"/>
      <w:r w:rsidRPr="0099588F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 w:rsidR="00A56CC0" w:rsidRPr="0099588F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99588F" w:rsidRPr="000B0630">
        <w:rPr>
          <w:rFonts w:ascii="Arial" w:hAnsi="Arial" w:cs="Arial"/>
          <w:color w:val="000000" w:themeColor="text1"/>
          <w:bdr w:val="none" w:sz="0" w:space="0" w:color="auto" w:frame="1"/>
        </w:rPr>
        <w:t xml:space="preserve">en esta carpeta se encuentran los </w:t>
      </w:r>
      <w:r w:rsidR="0099588F">
        <w:rPr>
          <w:rFonts w:ascii="Arial" w:hAnsi="Arial" w:cs="Arial"/>
          <w:color w:val="000000" w:themeColor="text1"/>
          <w:bdr w:val="none" w:sz="0" w:space="0" w:color="auto" w:frame="1"/>
        </w:rPr>
        <w:t xml:space="preserve">recursos </w:t>
      </w:r>
      <w:r w:rsidR="0099588F" w:rsidRPr="000B0630">
        <w:rPr>
          <w:rFonts w:ascii="Arial" w:hAnsi="Arial" w:cs="Arial"/>
          <w:color w:val="000000" w:themeColor="text1"/>
          <w:bdr w:val="none" w:sz="0" w:space="0" w:color="auto" w:frame="1"/>
        </w:rPr>
        <w:t>que son compartidos en todo el módulo administrativo.</w:t>
      </w:r>
      <w:r w:rsidR="0099588F">
        <w:rPr>
          <w:rFonts w:ascii="Arial" w:hAnsi="Arial" w:cs="Arial"/>
          <w:color w:val="000000" w:themeColor="text1"/>
          <w:bdr w:val="none" w:sz="0" w:space="0" w:color="auto" w:frame="1"/>
        </w:rPr>
        <w:t xml:space="preserve"> Esta carpeta se conforma de las siguientes subcarpetas: </w:t>
      </w:r>
      <w:proofErr w:type="spellStart"/>
      <w:r w:rsidR="0099588F" w:rsidRPr="000B063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components</w:t>
      </w:r>
      <w:proofErr w:type="spellEnd"/>
      <w:r w:rsidR="0099588F" w:rsidRPr="000B0630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="0099588F" w:rsidRPr="000B063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constants</w:t>
      </w:r>
      <w:proofErr w:type="spellEnd"/>
      <w:r w:rsidR="0099588F" w:rsidRPr="000B0630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r w:rsidR="0099588F" w:rsidRPr="000B063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data</w:t>
      </w:r>
      <w:r w:rsidR="0099588F" w:rsidRPr="000B0630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r w:rsidR="0099588F" w:rsidRPr="000B063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directives</w:t>
      </w:r>
      <w:r w:rsidR="0099588F" w:rsidRPr="000B0630">
        <w:rPr>
          <w:rFonts w:ascii="Arial" w:hAnsi="Arial" w:cs="Arial"/>
          <w:color w:val="000000" w:themeColor="text1"/>
          <w:bdr w:val="none" w:sz="0" w:space="0" w:color="auto" w:frame="1"/>
        </w:rPr>
        <w:t xml:space="preserve">, </w:t>
      </w:r>
      <w:proofErr w:type="spellStart"/>
      <w:r w:rsidR="0099588F" w:rsidRPr="000B063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model</w:t>
      </w:r>
      <w:proofErr w:type="spellEnd"/>
      <w:r w:rsidR="0099588F" w:rsidRPr="000B0630">
        <w:rPr>
          <w:rFonts w:ascii="Arial" w:hAnsi="Arial" w:cs="Arial"/>
          <w:color w:val="000000" w:themeColor="text1"/>
          <w:bdr w:val="none" w:sz="0" w:space="0" w:color="auto" w:frame="1"/>
        </w:rPr>
        <w:t xml:space="preserve"> y </w:t>
      </w:r>
      <w:proofErr w:type="spellStart"/>
      <w:r w:rsidR="0099588F" w:rsidRPr="000B0630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utils</w:t>
      </w:r>
      <w:proofErr w:type="spellEnd"/>
      <w:r w:rsidR="0099588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r w:rsidR="0099588F">
        <w:rPr>
          <w:rFonts w:ascii="Arial" w:hAnsi="Arial" w:cs="Arial"/>
          <w:color w:val="000000" w:themeColor="text1"/>
          <w:bdr w:val="none" w:sz="0" w:space="0" w:color="auto" w:frame="1"/>
        </w:rPr>
        <w:t xml:space="preserve">Además, dentro de este directorio se encuentran los módulos de </w:t>
      </w:r>
      <w:r w:rsidR="0099588F" w:rsidRPr="00CE7741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angular material</w:t>
      </w:r>
      <w:r w:rsidR="0099588F">
        <w:rPr>
          <w:rFonts w:ascii="Arial" w:hAnsi="Arial" w:cs="Arial"/>
          <w:color w:val="000000" w:themeColor="text1"/>
          <w:bdr w:val="none" w:sz="0" w:space="0" w:color="auto" w:frame="1"/>
        </w:rPr>
        <w:t xml:space="preserve"> y </w:t>
      </w:r>
      <w:proofErr w:type="spellStart"/>
      <w:r w:rsidR="0099588F" w:rsidRPr="00CE7741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shared</w:t>
      </w:r>
      <w:proofErr w:type="spellEnd"/>
      <w:r w:rsidR="0099588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6177283A" w14:textId="190C7310" w:rsidR="00A56CC0" w:rsidRDefault="0099588F" w:rsidP="00A56CC0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DA6ED1B" wp14:editId="57E2D270">
            <wp:extent cx="2219325" cy="1924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3D38" w14:textId="4CA980E3" w:rsidR="00A56CC0" w:rsidRDefault="00A56CC0" w:rsidP="00A56CC0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99588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21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shared</w:t>
      </w:r>
      <w:proofErr w:type="spellEnd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2333ABD7" w14:textId="77777777" w:rsidR="005759C8" w:rsidRPr="005759C8" w:rsidRDefault="0099588F" w:rsidP="0099588F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animations</w:t>
      </w:r>
      <w:proofErr w:type="spellEnd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: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aquí se encuentra</w:t>
      </w:r>
      <w:r w:rsidR="005759C8">
        <w:rPr>
          <w:rFonts w:ascii="Arial" w:hAnsi="Arial" w:cs="Arial"/>
          <w:color w:val="000000" w:themeColor="text1"/>
          <w:bdr w:val="none" w:sz="0" w:space="0" w:color="auto" w:frame="1"/>
        </w:rPr>
        <w:t xml:space="preserve">n las animaciones que se realizan sobre los elementos </w:t>
      </w:r>
      <w:proofErr w:type="spellStart"/>
      <w:r w:rsidR="005759C8">
        <w:rPr>
          <w:rFonts w:ascii="Arial" w:hAnsi="Arial" w:cs="Arial"/>
          <w:color w:val="000000" w:themeColor="text1"/>
          <w:bdr w:val="none" w:sz="0" w:space="0" w:color="auto" w:frame="1"/>
        </w:rPr>
        <w:t>html</w:t>
      </w:r>
      <w:proofErr w:type="spellEnd"/>
      <w:r w:rsidR="005759C8">
        <w:rPr>
          <w:rFonts w:ascii="Arial" w:hAnsi="Arial" w:cs="Arial"/>
          <w:color w:val="000000" w:themeColor="text1"/>
          <w:bdr w:val="none" w:sz="0" w:space="0" w:color="auto" w:frame="1"/>
        </w:rPr>
        <w:t xml:space="preserve"> de la aplicación.</w:t>
      </w:r>
    </w:p>
    <w:p w14:paraId="030314E1" w14:textId="03C44FFE" w:rsidR="00CE7741" w:rsidRDefault="005759C8" w:rsidP="005759C8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2033C15" wp14:editId="1124D12A">
            <wp:extent cx="2009775" cy="1533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</w:t>
      </w:r>
    </w:p>
    <w:p w14:paraId="59663C67" w14:textId="4BD8A9F9" w:rsidR="005759C8" w:rsidRDefault="005759C8" w:rsidP="005759C8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22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animations</w:t>
      </w:r>
      <w:proofErr w:type="spellEnd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1D3D72B5" w14:textId="77777777" w:rsidR="005759C8" w:rsidRPr="0099588F" w:rsidRDefault="005759C8" w:rsidP="005759C8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2976E4D6" w14:textId="08F336D3" w:rsidR="000B0630" w:rsidRPr="00CE7741" w:rsidRDefault="005759C8" w:rsidP="000B0630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c</w:t>
      </w:r>
      <w:r w:rsidR="00CE7741" w:rsidRP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omponents</w:t>
      </w:r>
      <w:proofErr w:type="spellEnd"/>
      <w:r w:rsidR="00CE7741" w:rsidRP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 w:rsid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CE7741">
        <w:rPr>
          <w:rFonts w:ascii="Arial" w:hAnsi="Arial" w:cs="Arial"/>
          <w:color w:val="000000" w:themeColor="text1"/>
          <w:bdr w:val="none" w:sz="0" w:space="0" w:color="auto" w:frame="1"/>
        </w:rPr>
        <w:t xml:space="preserve">aquí se encuentran todos los componentes que pueden ser usados en cualquier parte de proyecto haciendo referencia al selector del </w:t>
      </w:r>
      <w:proofErr w:type="spellStart"/>
      <w:r w:rsidR="00CE7741" w:rsidRPr="00CE7741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component.ts</w:t>
      </w:r>
      <w:proofErr w:type="spellEnd"/>
      <w:r w:rsidR="00CE7741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6F013183" w14:textId="09365B3F" w:rsidR="00CE7741" w:rsidRDefault="005759C8" w:rsidP="00CE7741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55727E7" wp14:editId="7BA27C3E">
            <wp:extent cx="1685925" cy="3057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1499" w14:textId="46FCC4C5" w:rsidR="00CE7741" w:rsidRDefault="00CE7741" w:rsidP="00CE7741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5759C8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23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components</w:t>
      </w:r>
      <w:proofErr w:type="spellEnd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188007E5" w14:textId="77777777" w:rsidR="00CE7741" w:rsidRPr="00CE7741" w:rsidRDefault="00CE7741" w:rsidP="00CE7741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p w14:paraId="6E5270B4" w14:textId="32E214AD" w:rsidR="00CE7741" w:rsidRPr="00CE7741" w:rsidRDefault="005759C8" w:rsidP="000B0630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c</w:t>
      </w:r>
      <w:r w:rsidR="00CE7741" w:rsidRP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onstants</w:t>
      </w:r>
      <w:proofErr w:type="spellEnd"/>
      <w:r w:rsidR="00CE7741" w:rsidRP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 w:rsid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CE7741">
        <w:rPr>
          <w:rFonts w:ascii="Arial" w:hAnsi="Arial" w:cs="Arial"/>
          <w:color w:val="000000" w:themeColor="text1"/>
          <w:bdr w:val="none" w:sz="0" w:space="0" w:color="auto" w:frame="1"/>
        </w:rPr>
        <w:t xml:space="preserve">esta carpeta 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está</w:t>
      </w:r>
      <w:r w:rsidR="00CE7741">
        <w:rPr>
          <w:rFonts w:ascii="Arial" w:hAnsi="Arial" w:cs="Arial"/>
          <w:color w:val="000000" w:themeColor="text1"/>
          <w:bdr w:val="none" w:sz="0" w:space="0" w:color="auto" w:frame="1"/>
        </w:rPr>
        <w:t xml:space="preserve"> compuesta por todas las configuraciones </w:t>
      </w:r>
      <w:proofErr w:type="spellStart"/>
      <w:r w:rsidR="00CE7741" w:rsidRPr="00CE7741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scss</w:t>
      </w:r>
      <w:proofErr w:type="spell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y constantes</w:t>
      </w:r>
      <w:r w:rsidR="00CE7741">
        <w:rPr>
          <w:rFonts w:ascii="Arial" w:hAnsi="Arial" w:cs="Arial"/>
          <w:color w:val="000000" w:themeColor="text1"/>
          <w:bdr w:val="none" w:sz="0" w:space="0" w:color="auto" w:frame="1"/>
        </w:rPr>
        <w:t xml:space="preserve"> que utiliza el módulo administrativo.</w:t>
      </w:r>
    </w:p>
    <w:p w14:paraId="35F8C2EF" w14:textId="3ADB3322" w:rsidR="00CE7741" w:rsidRDefault="005759C8" w:rsidP="00CE7741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6457B98" wp14:editId="32A31A56">
            <wp:extent cx="1885950" cy="1914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C90D" w14:textId="0DC38061" w:rsidR="00CE7741" w:rsidRDefault="00CE7741" w:rsidP="00CE7741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</w:t>
      </w:r>
      <w:r w:rsidR="005759C8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4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constants</w:t>
      </w:r>
      <w:proofErr w:type="spellEnd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196250D8" w14:textId="317DFDE3" w:rsidR="00CE7741" w:rsidRDefault="00CE7741">
      <w:pP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br w:type="page"/>
      </w:r>
    </w:p>
    <w:p w14:paraId="516154BA" w14:textId="30B0B08F" w:rsidR="00CE7741" w:rsidRPr="00F0392F" w:rsidRDefault="005759C8" w:rsidP="000B0630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d</w:t>
      </w:r>
      <w:r w:rsidR="00CE7741" w:rsidRP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irectives:</w:t>
      </w:r>
      <w:r w:rsidR="00F0392F" w:rsidRPr="00F0392F">
        <w:t xml:space="preserve"> </w:t>
      </w:r>
      <w:r w:rsidR="00F0392F">
        <w:rPr>
          <w:rFonts w:ascii="Arial" w:hAnsi="Arial" w:cs="Arial"/>
          <w:color w:val="000000" w:themeColor="text1"/>
          <w:bdr w:val="none" w:sz="0" w:space="0" w:color="auto" w:frame="1"/>
        </w:rPr>
        <w:t xml:space="preserve">aquí se encuentran las </w:t>
      </w:r>
      <w:r w:rsidR="00F0392F" w:rsidRPr="00F0392F">
        <w:rPr>
          <w:rFonts w:ascii="Arial" w:hAnsi="Arial" w:cs="Arial"/>
          <w:color w:val="000000" w:themeColor="text1"/>
          <w:bdr w:val="none" w:sz="0" w:space="0" w:color="auto" w:frame="1"/>
        </w:rPr>
        <w:t>funciones que son invocadas cuando el DOM (</w:t>
      </w:r>
      <w:proofErr w:type="spellStart"/>
      <w:r w:rsidR="00F0392F" w:rsidRPr="00F0392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Document</w:t>
      </w:r>
      <w:proofErr w:type="spellEnd"/>
      <w:r w:rsidR="00F0392F" w:rsidRPr="00F0392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F0392F" w:rsidRPr="00F0392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Object</w:t>
      </w:r>
      <w:proofErr w:type="spellEnd"/>
      <w:r w:rsidR="00F0392F" w:rsidRPr="00F0392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="00F0392F" w:rsidRPr="00F0392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Model</w:t>
      </w:r>
      <w:proofErr w:type="spellEnd"/>
      <w:r w:rsidR="00F0392F" w:rsidRPr="00F0392F">
        <w:rPr>
          <w:rFonts w:ascii="Arial" w:hAnsi="Arial" w:cs="Arial"/>
          <w:color w:val="000000" w:themeColor="text1"/>
          <w:bdr w:val="none" w:sz="0" w:space="0" w:color="auto" w:frame="1"/>
        </w:rPr>
        <w:t xml:space="preserve">) es compilado por el </w:t>
      </w:r>
      <w:proofErr w:type="spellStart"/>
      <w:r w:rsidR="00F0392F" w:rsidRPr="00F0392F">
        <w:rPr>
          <w:rFonts w:ascii="Arial" w:hAnsi="Arial" w:cs="Arial"/>
          <w:color w:val="000000" w:themeColor="text1"/>
          <w:bdr w:val="none" w:sz="0" w:space="0" w:color="auto" w:frame="1"/>
        </w:rPr>
        <w:t>framework</w:t>
      </w:r>
      <w:proofErr w:type="spellEnd"/>
      <w:r w:rsidR="00F0392F" w:rsidRPr="00F0392F">
        <w:rPr>
          <w:rFonts w:ascii="Arial" w:hAnsi="Arial" w:cs="Arial"/>
          <w:color w:val="000000" w:themeColor="text1"/>
          <w:bdr w:val="none" w:sz="0" w:space="0" w:color="auto" w:frame="1"/>
        </w:rPr>
        <w:t xml:space="preserve"> de Angular. La finalidad de una directiva es modificar o crear un comportamiento totalmente nuevo.</w:t>
      </w:r>
      <w:r w:rsidR="00F0392F">
        <w:rPr>
          <w:rFonts w:ascii="Arial" w:hAnsi="Arial" w:cs="Arial"/>
          <w:color w:val="000000" w:themeColor="text1"/>
          <w:bdr w:val="none" w:sz="0" w:space="0" w:color="auto" w:frame="1"/>
        </w:rPr>
        <w:t xml:space="preserve"> Ejemplo: deshabilitar el clic derecho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 u obtener los roles del usuario </w:t>
      </w:r>
      <w:proofErr w:type="spellStart"/>
      <w:r>
        <w:rPr>
          <w:rFonts w:ascii="Arial" w:hAnsi="Arial" w:cs="Arial"/>
          <w:color w:val="000000" w:themeColor="text1"/>
          <w:bdr w:val="none" w:sz="0" w:space="0" w:color="auto" w:frame="1"/>
        </w:rPr>
        <w:t>logueado</w:t>
      </w:r>
      <w:proofErr w:type="spellEnd"/>
      <w:r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14:paraId="6CD835B0" w14:textId="45064AB1" w:rsidR="00F0392F" w:rsidRDefault="005759C8" w:rsidP="00F0392F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D6C40F2" wp14:editId="5D0432D1">
            <wp:extent cx="1781175" cy="876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E50C" w14:textId="55E15DB2" w:rsidR="00F0392F" w:rsidRDefault="00F0392F" w:rsidP="00F0392F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1E0155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</w:t>
      </w:r>
      <w:r w:rsidR="005759C8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5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directives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35DBADB1" w14:textId="77777777" w:rsidR="00F0392F" w:rsidRDefault="00F0392F" w:rsidP="00F0392F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4CCCD6A2" w14:textId="0A712AF2" w:rsidR="00CE7741" w:rsidRDefault="005759C8" w:rsidP="000B0630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proofErr w:type="spellStart"/>
      <w:r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m</w:t>
      </w:r>
      <w:r w:rsidR="00CE7741" w:rsidRP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odel</w:t>
      </w:r>
      <w:proofErr w:type="spellEnd"/>
      <w:r w:rsidR="00CE7741" w:rsidRP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 w:rsidR="00F0392F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F0392F">
        <w:rPr>
          <w:rFonts w:ascii="Arial" w:hAnsi="Arial" w:cs="Arial"/>
          <w:color w:val="000000" w:themeColor="text1"/>
          <w:bdr w:val="none" w:sz="0" w:space="0" w:color="auto" w:frame="1"/>
        </w:rPr>
        <w:t>en esta carpeta se encuentra la estructura de los datos que son manejados dentro del módulo administrativo</w:t>
      </w:r>
      <w:r w:rsidR="00847477">
        <w:rPr>
          <w:rFonts w:ascii="Arial" w:hAnsi="Arial" w:cs="Arial"/>
          <w:color w:val="000000" w:themeColor="text1"/>
          <w:bdr w:val="none" w:sz="0" w:space="0" w:color="auto" w:frame="1"/>
        </w:rPr>
        <w:t>, se usa con el fin de proteger la data de asignaciones indebidas.</w:t>
      </w:r>
    </w:p>
    <w:p w14:paraId="57F3EA56" w14:textId="17D33E4A" w:rsidR="00847477" w:rsidRDefault="005759C8" w:rsidP="00847477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E095E5F" wp14:editId="687632E8">
            <wp:extent cx="2133600" cy="5934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5266" w14:textId="0C5652DF" w:rsidR="00847477" w:rsidRDefault="00847477" w:rsidP="00847477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</w:t>
      </w:r>
      <w:r w:rsidR="005759C8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6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model</w:t>
      </w:r>
      <w:proofErr w:type="spellEnd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7162E734" w14:textId="77777777" w:rsidR="00847477" w:rsidRDefault="00847477" w:rsidP="00847477">
      <w:pPr>
        <w:pStyle w:val="Prrafodelista"/>
        <w:spacing w:line="360" w:lineRule="auto"/>
        <w:ind w:left="1440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</w:p>
    <w:p w14:paraId="55C0A676" w14:textId="3AAB7352" w:rsidR="00CE7741" w:rsidRPr="00817EA3" w:rsidRDefault="00CE7741" w:rsidP="000B0630">
      <w:pPr>
        <w:pStyle w:val="Prrafodelista"/>
        <w:numPr>
          <w:ilvl w:val="1"/>
          <w:numId w:val="16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proofErr w:type="spellStart"/>
      <w:r w:rsidRP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Utils</w:t>
      </w:r>
      <w:proofErr w:type="spellEnd"/>
      <w:r w:rsidRPr="00CE7741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>:</w:t>
      </w:r>
      <w:r w:rsidR="00847477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t xml:space="preserve"> </w:t>
      </w:r>
      <w:r w:rsidR="00847477">
        <w:rPr>
          <w:rFonts w:ascii="Arial" w:hAnsi="Arial" w:cs="Arial"/>
          <w:color w:val="000000" w:themeColor="text1"/>
          <w:bdr w:val="none" w:sz="0" w:space="0" w:color="auto" w:frame="1"/>
        </w:rPr>
        <w:t xml:space="preserve">en este directorio se encuentran las funciones </w:t>
      </w:r>
      <w:r w:rsidR="00817EA3">
        <w:rPr>
          <w:rFonts w:ascii="Arial" w:hAnsi="Arial" w:cs="Arial"/>
          <w:color w:val="000000" w:themeColor="text1"/>
          <w:bdr w:val="none" w:sz="0" w:space="0" w:color="auto" w:frame="1"/>
        </w:rPr>
        <w:t>útiles que pueden ser usadas en cualquier parte del módulo administrativo.</w:t>
      </w:r>
    </w:p>
    <w:p w14:paraId="5E73DDAA" w14:textId="1BD57AD5" w:rsidR="00817EA3" w:rsidRDefault="005759C8" w:rsidP="00817EA3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7D601DC" wp14:editId="181255E0">
            <wp:extent cx="1695450" cy="1333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2372" w14:textId="406EFE3F" w:rsidR="00AD5CDA" w:rsidRPr="005759C8" w:rsidRDefault="00817EA3" w:rsidP="005759C8">
      <w:pPr>
        <w:pStyle w:val="Prrafodelista"/>
        <w:spacing w:line="360" w:lineRule="auto"/>
        <w:ind w:left="1440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</w:t>
      </w:r>
      <w:r w:rsidR="005759C8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7</w:t>
      </w:r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Estructura carpeta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utils</w:t>
      </w:r>
      <w:proofErr w:type="spellEnd"/>
      <w:r w:rsidRPr="00C224F7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1B7AC8ED" w14:textId="733A5285" w:rsidR="00AD5CDA" w:rsidRDefault="00AD5CDA" w:rsidP="00AD5CDA">
      <w:pPr>
        <w:pStyle w:val="Ttulo1"/>
        <w:numPr>
          <w:ilvl w:val="0"/>
          <w:numId w:val="4"/>
        </w:numPr>
        <w:spacing w:line="360" w:lineRule="auto"/>
        <w:jc w:val="left"/>
        <w:rPr>
          <w:rFonts w:ascii="Arial" w:hAnsi="Arial" w:cs="Arial"/>
          <w:sz w:val="22"/>
          <w:szCs w:val="22"/>
          <w:lang w:val="es-CO"/>
        </w:rPr>
      </w:pPr>
      <w:bookmarkStart w:id="9" w:name="_Toc44064026"/>
      <w:r>
        <w:rPr>
          <w:rFonts w:ascii="Arial" w:hAnsi="Arial" w:cs="Arial"/>
          <w:sz w:val="22"/>
          <w:szCs w:val="22"/>
          <w:lang w:val="es-CO"/>
        </w:rPr>
        <w:t>Consumo de servicios</w:t>
      </w:r>
      <w:bookmarkEnd w:id="9"/>
    </w:p>
    <w:p w14:paraId="0D106B77" w14:textId="4382F809" w:rsidR="00AD5CDA" w:rsidRDefault="00AD5CDA" w:rsidP="00AD5CDA">
      <w:pPr>
        <w:spacing w:line="360" w:lineRule="auto"/>
        <w:jc w:val="both"/>
        <w:rPr>
          <w:rFonts w:ascii="Arial" w:hAnsi="Arial" w:cs="Arial"/>
          <w:color w:val="000000" w:themeColor="text1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bdr w:val="none" w:sz="0" w:space="0" w:color="auto" w:frame="1"/>
        </w:rPr>
        <w:t xml:space="preserve">A continuación, se describen todos los servicios utilizados en el módulo administrativo para la visualización de la información y el correcto funcionamiento </w:t>
      </w:r>
      <w:r w:rsidR="00A25FA9">
        <w:rPr>
          <w:rFonts w:ascii="Arial" w:hAnsi="Arial" w:cs="Arial"/>
          <w:color w:val="000000" w:themeColor="text1"/>
          <w:bdr w:val="none" w:sz="0" w:space="0" w:color="auto" w:frame="1"/>
        </w:rPr>
        <w:t>de este</w:t>
      </w:r>
      <w:r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tbl>
      <w:tblPr>
        <w:tblW w:w="10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7"/>
        <w:gridCol w:w="2733"/>
        <w:gridCol w:w="3785"/>
      </w:tblGrid>
      <w:tr w:rsidR="001B07DD" w:rsidRPr="00C71E34" w14:paraId="519C7C5F" w14:textId="77777777" w:rsidTr="00AD5CDA">
        <w:trPr>
          <w:trHeight w:val="258"/>
        </w:trPr>
        <w:tc>
          <w:tcPr>
            <w:tcW w:w="38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A8F17EB" w14:textId="77777777" w:rsidR="00F01F24" w:rsidRPr="00C71E34" w:rsidRDefault="00F01F24" w:rsidP="00C71E3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62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9552F6" w14:textId="353C1985" w:rsidR="00F01F24" w:rsidRPr="00AD5CDA" w:rsidRDefault="00AD5CDA" w:rsidP="00C71E34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</w:t>
            </w:r>
            <w:r w:rsidRPr="00AD5CDA">
              <w:rPr>
                <w:rFonts w:ascii="Arial" w:eastAsia="Times New Roman" w:hAnsi="Arial" w:cs="Arial"/>
                <w:color w:val="000000"/>
              </w:rPr>
              <w:t>ogin</w:t>
            </w:r>
            <w:proofErr w:type="spellEnd"/>
          </w:p>
        </w:tc>
      </w:tr>
      <w:tr w:rsidR="001B07DD" w:rsidRPr="00DE18B0" w14:paraId="4E64BE1D" w14:textId="77777777" w:rsidTr="00AD5CDA">
        <w:trPr>
          <w:trHeight w:val="258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58E2A5" w14:textId="541CBA86" w:rsidR="00F01F24" w:rsidRPr="00C71E34" w:rsidRDefault="00F01F24" w:rsidP="00C71E3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Ruta de </w:t>
            </w:r>
            <w:r w:rsidR="00AD5CDA">
              <w:rPr>
                <w:rFonts w:ascii="Arial" w:eastAsia="Times New Roman" w:hAnsi="Arial" w:cs="Arial"/>
                <w:b/>
                <w:bCs/>
                <w:color w:val="000000"/>
              </w:rPr>
              <w:t>ubicación</w:t>
            </w:r>
          </w:p>
        </w:tc>
        <w:tc>
          <w:tcPr>
            <w:tcW w:w="6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FB792E" w14:textId="1516B926" w:rsidR="00F01F24" w:rsidRPr="00C71E34" w:rsidRDefault="00A804A6" w:rsidP="00C71E34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proofErr w:type="spellStart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src</w:t>
            </w:r>
            <w:proofErr w:type="spellEnd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\app\</w:t>
            </w:r>
            <w:r w:rsidR="00AD5CDA">
              <w:rPr>
                <w:rFonts w:ascii="Arial" w:eastAsia="Times New Roman" w:hAnsi="Arial" w:cs="Arial"/>
                <w:color w:val="000000"/>
                <w:lang w:val="en-US"/>
              </w:rPr>
              <w:t>core</w:t>
            </w: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r w:rsidR="00AD5CDA">
              <w:rPr>
                <w:rFonts w:ascii="Arial" w:eastAsia="Times New Roman" w:hAnsi="Arial" w:cs="Arial"/>
                <w:color w:val="000000"/>
                <w:lang w:val="en-US"/>
              </w:rPr>
              <w:t>services\login</w:t>
            </w:r>
          </w:p>
        </w:tc>
      </w:tr>
      <w:tr w:rsidR="00F228D5" w:rsidRPr="00120239" w14:paraId="4E5064C0" w14:textId="77777777" w:rsidTr="00AD5CDA">
        <w:trPr>
          <w:trHeight w:val="258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05CB8209" w14:textId="68DE1DBF" w:rsidR="00F228D5" w:rsidRPr="00C71E34" w:rsidRDefault="00F228D5" w:rsidP="00C71E3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Tipo de petición</w:t>
            </w:r>
          </w:p>
        </w:tc>
        <w:tc>
          <w:tcPr>
            <w:tcW w:w="6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B484372" w14:textId="124F0CFB" w:rsidR="00F228D5" w:rsidRPr="00C71E34" w:rsidRDefault="00F228D5" w:rsidP="00C71E34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POST</w:t>
            </w:r>
          </w:p>
        </w:tc>
      </w:tr>
      <w:tr w:rsidR="001B07DD" w:rsidRPr="00C71E34" w14:paraId="45C4578E" w14:textId="77777777" w:rsidTr="00AD5CDA">
        <w:trPr>
          <w:trHeight w:val="258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439F6CC" w14:textId="77777777" w:rsidR="00F01F24" w:rsidRPr="00C71E34" w:rsidRDefault="00F01F24" w:rsidP="00C71E3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 del servicio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0EBDA922" w14:textId="77777777" w:rsidR="00F01F24" w:rsidRPr="00C71E34" w:rsidRDefault="00F01F24" w:rsidP="00C71E3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Descripción del servicio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1D0E3999" w14:textId="5F793DEB" w:rsidR="00F01F24" w:rsidRPr="00C71E34" w:rsidRDefault="00F01F24" w:rsidP="00AD5CD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Endpoint</w:t>
            </w:r>
            <w:proofErr w:type="spellEnd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AD5CDA" w:rsidRPr="00C71E34" w14:paraId="4A2F6D53" w14:textId="77777777" w:rsidTr="00AD5CDA">
        <w:trPr>
          <w:trHeight w:val="273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CC8A" w14:textId="41075063" w:rsidR="00AD5CDA" w:rsidRPr="00C71E34" w:rsidRDefault="00AD5CDA" w:rsidP="00AD5CD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71E3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Login.service.ts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367777" w14:textId="52E57A58" w:rsidR="00AD5CDA" w:rsidRPr="00C71E34" w:rsidRDefault="00AD5CDA" w:rsidP="00AD5CD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Servicio que realiza petición </w:t>
            </w:r>
            <w:r w:rsidR="007645CC">
              <w:rPr>
                <w:rFonts w:ascii="Arial" w:eastAsia="Times New Roman" w:hAnsi="Arial" w:cs="Arial"/>
                <w:color w:val="000000"/>
              </w:rPr>
              <w:t xml:space="preserve">al </w:t>
            </w:r>
            <w:proofErr w:type="spellStart"/>
            <w:r w:rsidR="007645CC">
              <w:rPr>
                <w:rFonts w:ascii="Arial" w:eastAsia="Times New Roman" w:hAnsi="Arial" w:cs="Arial"/>
                <w:color w:val="000000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para realizar el proceso de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EA30445" w14:textId="3E44F573" w:rsidR="005759C8" w:rsidRPr="005759C8" w:rsidRDefault="005759C8" w:rsidP="00AD5CD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</w:rPr>
            </w:pPr>
            <w:r w:rsidRPr="005759C8">
              <w:rPr>
                <w:rFonts w:ascii="Arial" w:eastAsia="Times New Roman" w:hAnsi="Arial" w:cs="Arial"/>
                <w:b/>
                <w:bCs/>
              </w:rPr>
              <w:t>Desarrollo</w:t>
            </w:r>
          </w:p>
          <w:p w14:paraId="4F123188" w14:textId="77777777" w:rsidR="005759C8" w:rsidRDefault="005759C8" w:rsidP="00AD5CDA">
            <w:pPr>
              <w:spacing w:after="0" w:line="360" w:lineRule="auto"/>
              <w:rPr>
                <w:rFonts w:ascii="Arial" w:hAnsi="Arial" w:cs="Arial"/>
              </w:rPr>
            </w:pPr>
            <w:r w:rsidRPr="005759C8">
              <w:rPr>
                <w:rFonts w:ascii="Arial" w:hAnsi="Arial" w:cs="Arial"/>
              </w:rPr>
              <w:t>https://mp-dev.apps.ambientesbc.com/medios-de-pago-transversal/generate-sys/getTokenMP/v1</w:t>
            </w:r>
          </w:p>
          <w:p w14:paraId="3B27E4AF" w14:textId="0D0A3381" w:rsidR="005759C8" w:rsidRPr="005759C8" w:rsidRDefault="005759C8" w:rsidP="005759C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Certificación</w:t>
            </w:r>
          </w:p>
          <w:p w14:paraId="32437013" w14:textId="77777777" w:rsidR="005759C8" w:rsidRDefault="005759C8" w:rsidP="005759C8">
            <w:pPr>
              <w:spacing w:after="0" w:line="360" w:lineRule="auto"/>
              <w:rPr>
                <w:rFonts w:ascii="Arial" w:hAnsi="Arial" w:cs="Arial"/>
              </w:rPr>
            </w:pPr>
            <w:r w:rsidRPr="005759C8">
              <w:rPr>
                <w:rFonts w:ascii="Arial" w:hAnsi="Arial" w:cs="Arial"/>
              </w:rPr>
              <w:t>https://mp-</w:t>
            </w:r>
            <w:r>
              <w:rPr>
                <w:rFonts w:ascii="Arial" w:hAnsi="Arial" w:cs="Arial"/>
              </w:rPr>
              <w:t>qa</w:t>
            </w:r>
            <w:r w:rsidRPr="005759C8">
              <w:rPr>
                <w:rFonts w:ascii="Arial" w:hAnsi="Arial" w:cs="Arial"/>
              </w:rPr>
              <w:t>.apps.ambientesbc.com/medios-de-pago-transversal/generate-sys/getTokenMP/v1</w:t>
            </w:r>
          </w:p>
          <w:p w14:paraId="4372035E" w14:textId="4DDD8522" w:rsidR="00445396" w:rsidRPr="005759C8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Producción</w:t>
            </w:r>
          </w:p>
          <w:p w14:paraId="7A91E5F2" w14:textId="5D946172" w:rsidR="00445396" w:rsidRPr="005759C8" w:rsidRDefault="00445396" w:rsidP="0044539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5759C8">
              <w:rPr>
                <w:rFonts w:ascii="Arial" w:hAnsi="Arial" w:cs="Arial"/>
              </w:rPr>
              <w:t>https://mp-</w:t>
            </w:r>
            <w:r>
              <w:rPr>
                <w:rFonts w:ascii="Arial" w:hAnsi="Arial" w:cs="Arial"/>
              </w:rPr>
              <w:t>apps</w:t>
            </w:r>
            <w:r w:rsidRPr="005759C8">
              <w:rPr>
                <w:rFonts w:ascii="Arial" w:hAnsi="Arial" w:cs="Arial"/>
              </w:rPr>
              <w:t>.apps.ambientesbc.com/medios-de-pago-transversal/generate-sys/getTokenMP/v1</w:t>
            </w:r>
          </w:p>
        </w:tc>
      </w:tr>
    </w:tbl>
    <w:p w14:paraId="1C50A8E6" w14:textId="33E2388A" w:rsidR="00283EB1" w:rsidRDefault="00AD5CDA" w:rsidP="00F228D5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283EB1">
        <w:rPr>
          <w:rFonts w:ascii="Arial" w:hAnsi="Arial" w:cs="Arial"/>
          <w:b/>
          <w:bCs/>
          <w:i/>
          <w:iCs/>
          <w:color w:val="000000" w:themeColor="text1"/>
          <w:bdr w:val="none" w:sz="0" w:space="0" w:color="auto" w:frame="1"/>
        </w:rPr>
        <w:t>Tabla 1</w:t>
      </w:r>
      <w:r w:rsidRPr="00AD5CDA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Login.service.ts</w:t>
      </w:r>
      <w:proofErr w:type="spellEnd"/>
      <w:r w:rsidRPr="00AD5CDA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tbl>
      <w:tblPr>
        <w:tblW w:w="10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7"/>
        <w:gridCol w:w="2733"/>
        <w:gridCol w:w="3488"/>
      </w:tblGrid>
      <w:tr w:rsidR="00AD5CDA" w:rsidRPr="00C71E34" w14:paraId="3CDBB0B1" w14:textId="77777777" w:rsidTr="0099588F">
        <w:trPr>
          <w:trHeight w:val="258"/>
        </w:trPr>
        <w:tc>
          <w:tcPr>
            <w:tcW w:w="38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3B50C2" w14:textId="77777777" w:rsidR="00AD5CDA" w:rsidRPr="00C71E34" w:rsidRDefault="00AD5CDA" w:rsidP="0099588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622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95E0BF" w14:textId="6FF8CDA9" w:rsidR="00AD5CDA" w:rsidRPr="00AD5CDA" w:rsidRDefault="00AD5CDA" w:rsidP="0099588F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Consulta transaccional</w:t>
            </w:r>
          </w:p>
        </w:tc>
      </w:tr>
      <w:tr w:rsidR="00AD5CDA" w:rsidRPr="00DE18B0" w14:paraId="12B64C0A" w14:textId="77777777" w:rsidTr="0099588F">
        <w:trPr>
          <w:trHeight w:val="258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163DB5" w14:textId="77777777" w:rsidR="00AD5CDA" w:rsidRPr="00C71E34" w:rsidRDefault="00AD5CDA" w:rsidP="0099588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Ruta de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ubicación</w:t>
            </w:r>
          </w:p>
        </w:tc>
        <w:tc>
          <w:tcPr>
            <w:tcW w:w="6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A2691" w14:textId="6DDA46B7" w:rsidR="00AD5CDA" w:rsidRPr="00C71E34" w:rsidRDefault="00AD5CDA" w:rsidP="0099588F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proofErr w:type="spellStart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src</w:t>
            </w:r>
            <w:proofErr w:type="spellEnd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\app\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core</w:t>
            </w: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services\</w:t>
            </w:r>
            <w:r w:rsidR="001C69E8">
              <w:rPr>
                <w:rFonts w:ascii="Arial" w:eastAsia="Times New Roman" w:hAnsi="Arial" w:cs="Arial"/>
                <w:color w:val="000000"/>
                <w:lang w:val="en-US"/>
              </w:rPr>
              <w:t>transactions</w:t>
            </w:r>
          </w:p>
        </w:tc>
      </w:tr>
      <w:tr w:rsidR="00F228D5" w:rsidRPr="00120239" w14:paraId="60572A28" w14:textId="77777777" w:rsidTr="0099588F">
        <w:trPr>
          <w:trHeight w:val="258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31DE665D" w14:textId="75CC2CE0" w:rsidR="00F228D5" w:rsidRPr="00C71E34" w:rsidRDefault="00F228D5" w:rsidP="0099588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Tipo de petición</w:t>
            </w:r>
          </w:p>
        </w:tc>
        <w:tc>
          <w:tcPr>
            <w:tcW w:w="6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C09D5AD" w14:textId="2D6B887B" w:rsidR="00F228D5" w:rsidRPr="00C71E34" w:rsidRDefault="00F228D5" w:rsidP="0099588F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GET</w:t>
            </w:r>
          </w:p>
        </w:tc>
      </w:tr>
      <w:tr w:rsidR="00AD5CDA" w:rsidRPr="00C71E34" w14:paraId="76E455A2" w14:textId="77777777" w:rsidTr="0099588F">
        <w:trPr>
          <w:trHeight w:val="258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8FDA6B" w14:textId="77777777" w:rsidR="00AD5CDA" w:rsidRPr="00C71E34" w:rsidRDefault="00AD5CDA" w:rsidP="0099588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 del servicio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07BB4352" w14:textId="77777777" w:rsidR="00AD5CDA" w:rsidRPr="00C71E34" w:rsidRDefault="00AD5CDA" w:rsidP="0099588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Descripción del servicio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36124B6D" w14:textId="77777777" w:rsidR="00AD5CDA" w:rsidRPr="00C71E34" w:rsidRDefault="00AD5CDA" w:rsidP="0099588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Endpoint</w:t>
            </w:r>
            <w:proofErr w:type="spellEnd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AD5CDA" w:rsidRPr="00283EB1" w14:paraId="7B917AE3" w14:textId="77777777" w:rsidTr="0099588F">
        <w:trPr>
          <w:trHeight w:val="273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1B2B" w14:textId="05E3C6E3" w:rsidR="00AD5CDA" w:rsidRPr="00C71E34" w:rsidRDefault="00AD5CDA" w:rsidP="0099588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71E3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="001C69E8">
              <w:rPr>
                <w:rFonts w:ascii="Arial" w:eastAsia="Times New Roman" w:hAnsi="Arial" w:cs="Arial"/>
                <w:color w:val="000000"/>
              </w:rPr>
              <w:t>Transactions</w:t>
            </w:r>
            <w:r>
              <w:rPr>
                <w:rFonts w:ascii="Arial" w:eastAsia="Times New Roman" w:hAnsi="Arial" w:cs="Arial"/>
                <w:color w:val="000000"/>
              </w:rPr>
              <w:t>.service.ts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D0913" w14:textId="1CB5C319" w:rsidR="001C69E8" w:rsidRPr="00C71E34" w:rsidRDefault="00AD5CDA" w:rsidP="0099588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Servicio que realiza petición al </w:t>
            </w:r>
            <w:r w:rsidR="001C69E8">
              <w:rPr>
                <w:rFonts w:ascii="Arial" w:eastAsia="Times New Roman" w:hAnsi="Arial" w:cs="Arial"/>
                <w:color w:val="000000"/>
              </w:rPr>
              <w:t>back pa</w:t>
            </w:r>
            <w:r>
              <w:rPr>
                <w:rFonts w:ascii="Arial" w:eastAsia="Times New Roman" w:hAnsi="Arial" w:cs="Arial"/>
                <w:color w:val="000000"/>
              </w:rPr>
              <w:t xml:space="preserve">ra realizar </w:t>
            </w:r>
            <w:r w:rsidR="001C69E8">
              <w:rPr>
                <w:rFonts w:ascii="Arial" w:eastAsia="Times New Roman" w:hAnsi="Arial" w:cs="Arial"/>
                <w:color w:val="000000"/>
              </w:rPr>
              <w:t>consulta de información de transacciones.</w:t>
            </w:r>
          </w:p>
        </w:tc>
        <w:tc>
          <w:tcPr>
            <w:tcW w:w="34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A3F6DB" w14:textId="20138748" w:rsidR="00445396" w:rsidRPr="00445396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Desarrollo</w:t>
            </w:r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0B423409" w14:textId="0E6E5490" w:rsidR="00445396" w:rsidRPr="00FF0C28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FF0C28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dev</w:t>
            </w:r>
            <w:r w:rsidRPr="00FF0C28">
              <w:rPr>
                <w:rFonts w:ascii="Arial" w:eastAsia="Times New Roman" w:hAnsi="Arial" w:cs="Arial"/>
                <w:lang w:val="en-US"/>
              </w:rPr>
              <w:t>.bancolombia.com bancolombia.com/</w:t>
            </w:r>
            <w:r w:rsidR="00002F9E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002F9E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</w:t>
            </w:r>
            <w:r w:rsidRPr="00FF0C28">
              <w:rPr>
                <w:rFonts w:ascii="Arial" w:eastAsia="Times New Roman" w:hAnsi="Arial" w:cs="Arial"/>
                <w:lang w:val="en-US"/>
              </w:rPr>
              <w:t>consult-sys/</w:t>
            </w:r>
            <w:proofErr w:type="spellStart"/>
            <w:r w:rsidRPr="00FF0C28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 w:rsidRPr="00FF0C28">
              <w:rPr>
                <w:rFonts w:ascii="Arial" w:eastAsia="Times New Roman" w:hAnsi="Arial" w:cs="Arial"/>
                <w:lang w:val="en-US"/>
              </w:rPr>
              <w:t>/</w:t>
            </w:r>
          </w:p>
          <w:p w14:paraId="05D2F625" w14:textId="77777777" w:rsidR="00445396" w:rsidRPr="00283EB1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transactions?paginationSize</w:t>
            </w:r>
            <w:proofErr w:type="spellEnd"/>
            <w:r w:rsidRPr="00283EB1">
              <w:rPr>
                <w:rFonts w:ascii="Arial" w:eastAsia="Times New Roman" w:hAnsi="Arial" w:cs="Arial"/>
                <w:lang w:val="en-US"/>
              </w:rPr>
              <w:t>=10&amp;</w:t>
            </w:r>
          </w:p>
          <w:p w14:paraId="31C2420F" w14:textId="77777777" w:rsidR="00445396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paginationKey</w:t>
            </w:r>
            <w:proofErr w:type="spellEnd"/>
            <w:r w:rsidRPr="00283EB1">
              <w:rPr>
                <w:rFonts w:ascii="Arial" w:eastAsia="Times New Roman" w:hAnsi="Arial" w:cs="Arial"/>
                <w:lang w:val="en-US"/>
              </w:rPr>
              <w:t>=0</w:t>
            </w:r>
          </w:p>
          <w:p w14:paraId="017F5DF8" w14:textId="0FE7C13A" w:rsidR="00445396" w:rsidRPr="00445396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Certificación</w:t>
            </w:r>
            <w:proofErr w:type="spellEnd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0E44B5EF" w14:textId="6F0B2886" w:rsidR="00445396" w:rsidRPr="00FF0C28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FF0C28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qa</w:t>
            </w:r>
            <w:r w:rsidRPr="00FF0C28">
              <w:rPr>
                <w:rFonts w:ascii="Arial" w:eastAsia="Times New Roman" w:hAnsi="Arial" w:cs="Arial"/>
                <w:lang w:val="en-US"/>
              </w:rPr>
              <w:t>.bancolombia.com bancolombia.com/</w:t>
            </w:r>
            <w:r w:rsidR="00002F9E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002F9E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</w:t>
            </w:r>
            <w:r w:rsidRPr="00FF0C28">
              <w:rPr>
                <w:rFonts w:ascii="Arial" w:eastAsia="Times New Roman" w:hAnsi="Arial" w:cs="Arial"/>
                <w:lang w:val="en-US"/>
              </w:rPr>
              <w:t>consult-sys/</w:t>
            </w:r>
            <w:proofErr w:type="spellStart"/>
            <w:r w:rsidRPr="00FF0C28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 w:rsidRPr="00FF0C28">
              <w:rPr>
                <w:rFonts w:ascii="Arial" w:eastAsia="Times New Roman" w:hAnsi="Arial" w:cs="Arial"/>
                <w:lang w:val="en-US"/>
              </w:rPr>
              <w:t>/</w:t>
            </w:r>
          </w:p>
          <w:p w14:paraId="7D044632" w14:textId="77777777" w:rsidR="00445396" w:rsidRPr="00283EB1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transactions?paginationSize</w:t>
            </w:r>
            <w:proofErr w:type="spellEnd"/>
            <w:r w:rsidRPr="00283EB1">
              <w:rPr>
                <w:rFonts w:ascii="Arial" w:eastAsia="Times New Roman" w:hAnsi="Arial" w:cs="Arial"/>
                <w:lang w:val="en-US"/>
              </w:rPr>
              <w:t>=10&amp;</w:t>
            </w:r>
          </w:p>
          <w:p w14:paraId="213D336A" w14:textId="2805F699" w:rsidR="00445396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paginationKey</w:t>
            </w:r>
            <w:proofErr w:type="spellEnd"/>
            <w:r w:rsidRPr="00283EB1">
              <w:rPr>
                <w:rFonts w:ascii="Arial" w:eastAsia="Times New Roman" w:hAnsi="Arial" w:cs="Arial"/>
                <w:lang w:val="en-US"/>
              </w:rPr>
              <w:t>=0</w:t>
            </w:r>
          </w:p>
          <w:p w14:paraId="0C1B2B09" w14:textId="2E21362F" w:rsidR="00445396" w:rsidRPr="00445396" w:rsidRDefault="00445396" w:rsidP="00283EB1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Producción</w:t>
            </w:r>
            <w:proofErr w:type="spellEnd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0C8BB1F0" w14:textId="3C6136BB" w:rsidR="000909C7" w:rsidRPr="00FF0C28" w:rsidRDefault="007645CC" w:rsidP="00283EB1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FF0C28">
              <w:rPr>
                <w:rFonts w:ascii="Arial" w:eastAsia="Times New Roman" w:hAnsi="Arial" w:cs="Arial"/>
                <w:lang w:val="en-US"/>
              </w:rPr>
              <w:t xml:space="preserve">https://mp.apps.bancolombia.com </w:t>
            </w:r>
            <w:r w:rsidR="00283EB1" w:rsidRPr="00FF0C28">
              <w:rPr>
                <w:rFonts w:ascii="Arial" w:eastAsia="Times New Roman" w:hAnsi="Arial" w:cs="Arial"/>
                <w:lang w:val="en-US"/>
              </w:rPr>
              <w:t>bancolombia.com/</w:t>
            </w:r>
            <w:r w:rsidR="00002F9E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002F9E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</w:t>
            </w:r>
            <w:r w:rsidR="00283EB1" w:rsidRPr="00FF0C28">
              <w:rPr>
                <w:rFonts w:ascii="Arial" w:eastAsia="Times New Roman" w:hAnsi="Arial" w:cs="Arial"/>
                <w:lang w:val="en-US"/>
              </w:rPr>
              <w:t>consult-sys/</w:t>
            </w:r>
            <w:proofErr w:type="spellStart"/>
            <w:r w:rsidR="00283EB1" w:rsidRPr="00FF0C28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 w:rsidR="00283EB1" w:rsidRPr="00FF0C28">
              <w:rPr>
                <w:rFonts w:ascii="Arial" w:eastAsia="Times New Roman" w:hAnsi="Arial" w:cs="Arial"/>
                <w:lang w:val="en-US"/>
              </w:rPr>
              <w:t>/</w:t>
            </w:r>
          </w:p>
          <w:p w14:paraId="3489B7A8" w14:textId="08AC42EB" w:rsidR="00283EB1" w:rsidRPr="00283EB1" w:rsidRDefault="00283EB1" w:rsidP="00283EB1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transactions?paginationSize</w:t>
            </w:r>
            <w:proofErr w:type="spellEnd"/>
            <w:r w:rsidRPr="00283EB1">
              <w:rPr>
                <w:rFonts w:ascii="Arial" w:eastAsia="Times New Roman" w:hAnsi="Arial" w:cs="Arial"/>
                <w:lang w:val="en-US"/>
              </w:rPr>
              <w:t>=10&amp;</w:t>
            </w:r>
          </w:p>
          <w:p w14:paraId="2192108B" w14:textId="012000FE" w:rsidR="00283EB1" w:rsidRPr="00283EB1" w:rsidRDefault="00283EB1" w:rsidP="00283EB1">
            <w:pPr>
              <w:spacing w:after="0" w:line="360" w:lineRule="auto"/>
              <w:rPr>
                <w:rFonts w:ascii="Arial" w:eastAsia="Times New Roman" w:hAnsi="Arial" w:cs="Arial"/>
                <w:color w:val="FF0000"/>
                <w:lang w:val="en-US"/>
              </w:rPr>
            </w:pP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paginationKey</w:t>
            </w:r>
            <w:proofErr w:type="spellEnd"/>
            <w:r w:rsidRPr="00283EB1">
              <w:rPr>
                <w:rFonts w:ascii="Arial" w:eastAsia="Times New Roman" w:hAnsi="Arial" w:cs="Arial"/>
                <w:lang w:val="en-US"/>
              </w:rPr>
              <w:t>=0</w:t>
            </w:r>
          </w:p>
        </w:tc>
      </w:tr>
    </w:tbl>
    <w:p w14:paraId="493821F0" w14:textId="5E7B4D07" w:rsidR="001C69E8" w:rsidRDefault="001C69E8" w:rsidP="001C69E8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283EB1">
        <w:rPr>
          <w:rFonts w:ascii="Arial" w:hAnsi="Arial" w:cs="Arial"/>
          <w:b/>
          <w:bCs/>
          <w:i/>
          <w:iCs/>
          <w:color w:val="000000" w:themeColor="text1"/>
          <w:bdr w:val="none" w:sz="0" w:space="0" w:color="auto" w:frame="1"/>
        </w:rPr>
        <w:t>Tabla 2</w:t>
      </w:r>
      <w:r w:rsidRPr="00AD5CDA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Transactions.service.ts</w:t>
      </w:r>
      <w:proofErr w:type="spellEnd"/>
      <w:r w:rsidRPr="00AD5CDA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tbl>
      <w:tblPr>
        <w:tblW w:w="10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7"/>
        <w:gridCol w:w="2733"/>
        <w:gridCol w:w="3577"/>
      </w:tblGrid>
      <w:tr w:rsidR="001C69E8" w:rsidRPr="00C71E34" w14:paraId="5BA33B45" w14:textId="77777777" w:rsidTr="001C69E8">
        <w:trPr>
          <w:trHeight w:val="258"/>
        </w:trPr>
        <w:tc>
          <w:tcPr>
            <w:tcW w:w="38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B8C3D1D" w14:textId="77777777" w:rsidR="001C69E8" w:rsidRPr="00C71E34" w:rsidRDefault="001C69E8" w:rsidP="0099588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63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11602B" w14:textId="64E45213" w:rsidR="001C69E8" w:rsidRPr="00AD5CDA" w:rsidRDefault="001C69E8" w:rsidP="0099588F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Consulta acciones de usuario</w:t>
            </w:r>
          </w:p>
        </w:tc>
      </w:tr>
      <w:tr w:rsidR="001C69E8" w:rsidRPr="00DE18B0" w14:paraId="2C795FB1" w14:textId="77777777" w:rsidTr="001C69E8">
        <w:trPr>
          <w:trHeight w:val="258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025A441" w14:textId="77777777" w:rsidR="001C69E8" w:rsidRPr="00C71E34" w:rsidRDefault="001C69E8" w:rsidP="0099588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Ruta de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ubicación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1B1173" w14:textId="1841845E" w:rsidR="001C69E8" w:rsidRPr="00C71E34" w:rsidRDefault="001C69E8" w:rsidP="0099588F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proofErr w:type="spellStart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src</w:t>
            </w:r>
            <w:proofErr w:type="spellEnd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\app\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core</w:t>
            </w: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services\logs</w:t>
            </w:r>
          </w:p>
        </w:tc>
      </w:tr>
      <w:tr w:rsidR="00F228D5" w:rsidRPr="00120239" w14:paraId="3C5AFCDB" w14:textId="77777777" w:rsidTr="001C69E8">
        <w:trPr>
          <w:trHeight w:val="258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2C439FB6" w14:textId="7EB478BA" w:rsidR="00F228D5" w:rsidRPr="00C71E34" w:rsidRDefault="00F228D5" w:rsidP="0099588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Tipo de petición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952E654" w14:textId="35F6F170" w:rsidR="00F228D5" w:rsidRPr="00C71E34" w:rsidRDefault="00F228D5" w:rsidP="0099588F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GET</w:t>
            </w:r>
          </w:p>
        </w:tc>
      </w:tr>
      <w:tr w:rsidR="001C69E8" w:rsidRPr="00C71E34" w14:paraId="37A7AEDC" w14:textId="77777777" w:rsidTr="001C69E8">
        <w:trPr>
          <w:trHeight w:val="258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58C6E4" w14:textId="77777777" w:rsidR="001C69E8" w:rsidRPr="00C71E34" w:rsidRDefault="001C69E8" w:rsidP="0099588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 del servicio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33D2FE82" w14:textId="77777777" w:rsidR="001C69E8" w:rsidRPr="00C71E34" w:rsidRDefault="001C69E8" w:rsidP="0099588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Descripción del servicio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BC2E6"/>
            <w:noWrap/>
            <w:vAlign w:val="bottom"/>
            <w:hideMark/>
          </w:tcPr>
          <w:p w14:paraId="407A875C" w14:textId="77777777" w:rsidR="001C69E8" w:rsidRPr="00C71E34" w:rsidRDefault="001C69E8" w:rsidP="0099588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Endpoint</w:t>
            </w:r>
            <w:proofErr w:type="spellEnd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1C69E8" w:rsidRPr="00DE18B0" w14:paraId="6E3D4359" w14:textId="77777777" w:rsidTr="00283EB1">
        <w:trPr>
          <w:trHeight w:val="273"/>
        </w:trPr>
        <w:tc>
          <w:tcPr>
            <w:tcW w:w="38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10FA" w14:textId="27E687EF" w:rsidR="001C69E8" w:rsidRPr="00C71E34" w:rsidRDefault="001C69E8" w:rsidP="0099588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71E3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Logs.service.ts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4259B" w14:textId="36DE05F0" w:rsidR="001C69E8" w:rsidRPr="00C71E34" w:rsidRDefault="001C69E8" w:rsidP="0099588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Servicio que realiza petición al back para realizar consulta de información de acciones de usuario.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901A45" w14:textId="606DC810" w:rsidR="00445396" w:rsidRPr="00445396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Desarrollo</w:t>
            </w:r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4D90C62F" w14:textId="77777777" w:rsidR="006B64CF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dev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proofErr w:type="spellStart"/>
            <w:r w:rsidR="00002F9E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</w:t>
            </w:r>
            <w:r w:rsidRPr="00283EB1">
              <w:rPr>
                <w:rFonts w:ascii="Arial" w:eastAsia="Times New Roman" w:hAnsi="Arial" w:cs="Arial"/>
                <w:lang w:val="en-US"/>
              </w:rPr>
              <w:t>security-sys/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  <w:proofErr w:type="spellStart"/>
            <w:r w:rsidR="00F228D5">
              <w:rPr>
                <w:rFonts w:ascii="Arial" w:eastAsia="Times New Roman" w:hAnsi="Arial" w:cs="Arial"/>
                <w:lang w:val="en-US"/>
              </w:rPr>
              <w:t>logs-list</w:t>
            </w:r>
            <w:r w:rsidRPr="00283EB1">
              <w:rPr>
                <w:rFonts w:ascii="Arial" w:eastAsia="Times New Roman" w:hAnsi="Arial" w:cs="Arial"/>
                <w:lang w:val="en-US"/>
              </w:rPr>
              <w:t>?</w:t>
            </w:r>
            <w:r w:rsidR="00F228D5">
              <w:rPr>
                <w:rFonts w:ascii="Arial" w:eastAsia="Times New Roman" w:hAnsi="Arial" w:cs="Arial"/>
                <w:lang w:val="en-US"/>
              </w:rPr>
              <w:t>s</w:t>
            </w:r>
            <w:r w:rsidRPr="00283EB1">
              <w:rPr>
                <w:rFonts w:ascii="Arial" w:eastAsia="Times New Roman" w:hAnsi="Arial" w:cs="Arial"/>
                <w:lang w:val="en-US"/>
              </w:rPr>
              <w:t>ize</w:t>
            </w:r>
            <w:proofErr w:type="spellEnd"/>
            <w:r w:rsidRPr="00283EB1">
              <w:rPr>
                <w:rFonts w:ascii="Arial" w:eastAsia="Times New Roman" w:hAnsi="Arial" w:cs="Arial"/>
                <w:lang w:val="en-US"/>
              </w:rPr>
              <w:t>=10</w:t>
            </w:r>
          </w:p>
          <w:p w14:paraId="3E8331AA" w14:textId="2A1BB71D" w:rsidR="006B64CF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283EB1">
              <w:rPr>
                <w:rFonts w:ascii="Arial" w:eastAsia="Times New Roman" w:hAnsi="Arial" w:cs="Arial"/>
                <w:lang w:val="en-US"/>
              </w:rPr>
              <w:t>&amp;</w:t>
            </w:r>
            <w:r w:rsidR="00F228D5">
              <w:rPr>
                <w:rFonts w:ascii="Arial" w:eastAsia="Times New Roman" w:hAnsi="Arial" w:cs="Arial"/>
                <w:lang w:val="en-US"/>
              </w:rPr>
              <w:t>page</w:t>
            </w:r>
            <w:r w:rsidRPr="00283EB1">
              <w:rPr>
                <w:rFonts w:ascii="Arial" w:eastAsia="Times New Roman" w:hAnsi="Arial" w:cs="Arial"/>
                <w:lang w:val="en-US"/>
              </w:rPr>
              <w:t>=0</w:t>
            </w:r>
            <w:r w:rsidR="00F228D5">
              <w:rPr>
                <w:rFonts w:ascii="Arial" w:eastAsia="Times New Roman" w:hAnsi="Arial" w:cs="Arial"/>
                <w:lang w:val="en-US"/>
              </w:rPr>
              <w:t>&amp;createStar=2020-06-27%2000:00:00%20AM&amp;</w:t>
            </w:r>
          </w:p>
          <w:p w14:paraId="31AED146" w14:textId="278A9F84" w:rsidR="006B64CF" w:rsidRDefault="00F228D5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createEnd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=2020-09-5%2011:59:59%</w:t>
            </w:r>
          </w:p>
          <w:p w14:paraId="3C5DFCD0" w14:textId="1A9F4013" w:rsidR="00F228D5" w:rsidRDefault="00F228D5" w:rsidP="00445396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20PM&amp;frstConsult=true</w:t>
            </w:r>
          </w:p>
          <w:p w14:paraId="5E8090CC" w14:textId="09ACC31D" w:rsidR="00445396" w:rsidRPr="00445396" w:rsidRDefault="00445396" w:rsidP="0044539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Certificación</w:t>
            </w:r>
            <w:proofErr w:type="spellEnd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08B8B210" w14:textId="7DA36038" w:rsidR="006B64CF" w:rsidRDefault="006B64CF" w:rsidP="006B64CF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qa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  <w:r w:rsidRPr="00283EB1">
              <w:rPr>
                <w:rFonts w:ascii="Arial" w:eastAsia="Times New Roman" w:hAnsi="Arial" w:cs="Arial"/>
                <w:lang w:val="en-US"/>
              </w:rPr>
              <w:t>security-sys/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logs-list</w:t>
            </w:r>
            <w:r w:rsidRPr="00283EB1">
              <w:rPr>
                <w:rFonts w:ascii="Arial" w:eastAsia="Times New Roman" w:hAnsi="Arial" w:cs="Arial"/>
                <w:lang w:val="en-US"/>
              </w:rPr>
              <w:t>?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283EB1">
              <w:rPr>
                <w:rFonts w:ascii="Arial" w:eastAsia="Times New Roman" w:hAnsi="Arial" w:cs="Arial"/>
                <w:lang w:val="en-US"/>
              </w:rPr>
              <w:t>ize</w:t>
            </w:r>
            <w:proofErr w:type="spellEnd"/>
            <w:r w:rsidRPr="00283EB1">
              <w:rPr>
                <w:rFonts w:ascii="Arial" w:eastAsia="Times New Roman" w:hAnsi="Arial" w:cs="Arial"/>
                <w:lang w:val="en-US"/>
              </w:rPr>
              <w:t>=10</w:t>
            </w:r>
          </w:p>
          <w:p w14:paraId="3093BC8C" w14:textId="77777777" w:rsidR="006B64CF" w:rsidRDefault="006B64CF" w:rsidP="006B64CF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283EB1">
              <w:rPr>
                <w:rFonts w:ascii="Arial" w:eastAsia="Times New Roman" w:hAnsi="Arial" w:cs="Arial"/>
                <w:lang w:val="en-US"/>
              </w:rPr>
              <w:t>&amp;</w:t>
            </w:r>
            <w:r>
              <w:rPr>
                <w:rFonts w:ascii="Arial" w:eastAsia="Times New Roman" w:hAnsi="Arial" w:cs="Arial"/>
                <w:lang w:val="en-US"/>
              </w:rPr>
              <w:t>page</w:t>
            </w:r>
            <w:r w:rsidRPr="00283EB1">
              <w:rPr>
                <w:rFonts w:ascii="Arial" w:eastAsia="Times New Roman" w:hAnsi="Arial" w:cs="Arial"/>
                <w:lang w:val="en-US"/>
              </w:rPr>
              <w:t>=0</w:t>
            </w:r>
            <w:r>
              <w:rPr>
                <w:rFonts w:ascii="Arial" w:eastAsia="Times New Roman" w:hAnsi="Arial" w:cs="Arial"/>
                <w:lang w:val="en-US"/>
              </w:rPr>
              <w:t>&amp;createStar=2020-06-27%2000:00:00%20AM&amp;</w:t>
            </w:r>
          </w:p>
          <w:p w14:paraId="2EB50B32" w14:textId="77777777" w:rsidR="006B64CF" w:rsidRDefault="006B64CF" w:rsidP="006B64CF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createEnd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=2020-09-5%2011:59:59%</w:t>
            </w:r>
          </w:p>
          <w:p w14:paraId="0263FAEB" w14:textId="77777777" w:rsidR="006B64CF" w:rsidRDefault="006B64CF" w:rsidP="006B64CF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20PM&amp;frstConsult=true</w:t>
            </w:r>
          </w:p>
          <w:p w14:paraId="094FFA01" w14:textId="509DCDEE" w:rsidR="00445396" w:rsidRPr="00445396" w:rsidRDefault="00445396" w:rsidP="006B64C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Producción</w:t>
            </w:r>
            <w:proofErr w:type="spellEnd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50F20505" w14:textId="77777777" w:rsidR="006B64CF" w:rsidRDefault="006B64CF" w:rsidP="006B64CF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dev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  <w:r w:rsidRPr="00283EB1">
              <w:rPr>
                <w:rFonts w:ascii="Arial" w:eastAsia="Times New Roman" w:hAnsi="Arial" w:cs="Arial"/>
                <w:lang w:val="en-US"/>
              </w:rPr>
              <w:t>security-sys/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logs-list</w:t>
            </w:r>
            <w:r w:rsidRPr="00283EB1">
              <w:rPr>
                <w:rFonts w:ascii="Arial" w:eastAsia="Times New Roman" w:hAnsi="Arial" w:cs="Arial"/>
                <w:lang w:val="en-US"/>
              </w:rPr>
              <w:t>?</w:t>
            </w:r>
            <w:r>
              <w:rPr>
                <w:rFonts w:ascii="Arial" w:eastAsia="Times New Roman" w:hAnsi="Arial" w:cs="Arial"/>
                <w:lang w:val="en-US"/>
              </w:rPr>
              <w:t>s</w:t>
            </w:r>
            <w:r w:rsidRPr="00283EB1">
              <w:rPr>
                <w:rFonts w:ascii="Arial" w:eastAsia="Times New Roman" w:hAnsi="Arial" w:cs="Arial"/>
                <w:lang w:val="en-US"/>
              </w:rPr>
              <w:t>ize</w:t>
            </w:r>
            <w:proofErr w:type="spellEnd"/>
            <w:r w:rsidRPr="00283EB1">
              <w:rPr>
                <w:rFonts w:ascii="Arial" w:eastAsia="Times New Roman" w:hAnsi="Arial" w:cs="Arial"/>
                <w:lang w:val="en-US"/>
              </w:rPr>
              <w:t>=10</w:t>
            </w:r>
          </w:p>
          <w:p w14:paraId="6FB76E53" w14:textId="77777777" w:rsidR="006B64CF" w:rsidRDefault="006B64CF" w:rsidP="006B64CF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283EB1">
              <w:rPr>
                <w:rFonts w:ascii="Arial" w:eastAsia="Times New Roman" w:hAnsi="Arial" w:cs="Arial"/>
                <w:lang w:val="en-US"/>
              </w:rPr>
              <w:t>&amp;</w:t>
            </w:r>
            <w:r>
              <w:rPr>
                <w:rFonts w:ascii="Arial" w:eastAsia="Times New Roman" w:hAnsi="Arial" w:cs="Arial"/>
                <w:lang w:val="en-US"/>
              </w:rPr>
              <w:t>page</w:t>
            </w:r>
            <w:r w:rsidRPr="00283EB1">
              <w:rPr>
                <w:rFonts w:ascii="Arial" w:eastAsia="Times New Roman" w:hAnsi="Arial" w:cs="Arial"/>
                <w:lang w:val="en-US"/>
              </w:rPr>
              <w:t>=0</w:t>
            </w:r>
            <w:r>
              <w:rPr>
                <w:rFonts w:ascii="Arial" w:eastAsia="Times New Roman" w:hAnsi="Arial" w:cs="Arial"/>
                <w:lang w:val="en-US"/>
              </w:rPr>
              <w:t>&amp;createStar=2020-06-27%2000:00:00%20AM&amp;</w:t>
            </w:r>
          </w:p>
          <w:p w14:paraId="6B105A5D" w14:textId="77777777" w:rsidR="006B64CF" w:rsidRDefault="006B64CF" w:rsidP="006B64CF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createEnd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=2020-09-5%2011:59:59%</w:t>
            </w:r>
          </w:p>
          <w:p w14:paraId="4C337C88" w14:textId="3A2BCAC3" w:rsidR="001C69E8" w:rsidRPr="001C69E8" w:rsidRDefault="006B64CF" w:rsidP="006B64CF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20PM&amp;frstConsult=true</w:t>
            </w:r>
            <w:r w:rsidRPr="001C69E8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</w:p>
        </w:tc>
      </w:tr>
      <w:tr w:rsidR="00283EB1" w:rsidRPr="00283EB1" w14:paraId="30B0AACE" w14:textId="77777777" w:rsidTr="001C69E8">
        <w:trPr>
          <w:trHeight w:val="273"/>
        </w:trPr>
        <w:tc>
          <w:tcPr>
            <w:tcW w:w="38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E9432" w14:textId="77777777" w:rsidR="00283EB1" w:rsidRPr="006B64CF" w:rsidRDefault="00283EB1" w:rsidP="0099588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7805FA" w14:textId="3BE03F99" w:rsidR="00283EB1" w:rsidRDefault="00283EB1" w:rsidP="0099588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Servicio que realiza petición al back para realizar consulta de códigos de transacción de acciones de usuario.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64758EC" w14:textId="2DDBA317" w:rsidR="00F228D5" w:rsidRPr="00C00858" w:rsidRDefault="00F228D5" w:rsidP="00F228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Desarrollo</w:t>
            </w:r>
            <w:r w:rsidRPr="00C00858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7A2AF6ED" w14:textId="5BFC1473" w:rsidR="00F228D5" w:rsidRDefault="00F228D5" w:rsidP="00F228D5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dev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proofErr w:type="spellStart"/>
            <w:r w:rsidR="00002F9E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/s</w:t>
            </w:r>
            <w:r w:rsidRPr="00283EB1">
              <w:rPr>
                <w:rFonts w:ascii="Arial" w:eastAsia="Times New Roman" w:hAnsi="Arial" w:cs="Arial"/>
                <w:lang w:val="en-US"/>
              </w:rPr>
              <w:t>ecurity-sys/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</w:p>
          <w:p w14:paraId="0B2B1B89" w14:textId="77777777" w:rsidR="00F228D5" w:rsidRDefault="00F228D5" w:rsidP="00F228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code/all-codes</w:t>
            </w:r>
            <w:r w:rsidRPr="00C00858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</w:p>
          <w:p w14:paraId="6E2B4D69" w14:textId="0A7272DC" w:rsidR="00F228D5" w:rsidRPr="00C00858" w:rsidRDefault="00F228D5" w:rsidP="00F228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Certificación</w:t>
            </w:r>
            <w:proofErr w:type="spellEnd"/>
            <w:r w:rsidRPr="00C00858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0E459907" w14:textId="69770780" w:rsidR="00F228D5" w:rsidRDefault="00F228D5" w:rsidP="00F228D5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qa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r w:rsidR="00002F9E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002F9E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</w:t>
            </w:r>
            <w:r w:rsidRPr="00283EB1">
              <w:rPr>
                <w:rFonts w:ascii="Arial" w:eastAsia="Times New Roman" w:hAnsi="Arial" w:cs="Arial"/>
                <w:lang w:val="en-US"/>
              </w:rPr>
              <w:t>security-sys/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</w:p>
          <w:p w14:paraId="200B5792" w14:textId="1F0C59F7" w:rsidR="00F228D5" w:rsidRDefault="00F228D5" w:rsidP="00F228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code/all-codes</w:t>
            </w:r>
          </w:p>
          <w:p w14:paraId="3EF10A15" w14:textId="0FCBFF3C" w:rsidR="00C00858" w:rsidRPr="00C00858" w:rsidRDefault="00C00858" w:rsidP="00F228D5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C00858">
              <w:rPr>
                <w:rFonts w:ascii="Arial" w:eastAsia="Times New Roman" w:hAnsi="Arial" w:cs="Arial"/>
                <w:b/>
                <w:bCs/>
                <w:lang w:val="en-US"/>
              </w:rPr>
              <w:t>Producción</w:t>
            </w:r>
            <w:proofErr w:type="spellEnd"/>
            <w:r w:rsidRPr="00C00858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46104B35" w14:textId="09D327F2" w:rsidR="00283EB1" w:rsidRDefault="007645CC" w:rsidP="00283EB1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 xml:space="preserve">https://mp.apps.bancolombia.com </w:t>
            </w:r>
            <w:r w:rsidR="00283EB1"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proofErr w:type="spellStart"/>
            <w:r w:rsidR="00002F9E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</w:t>
            </w:r>
            <w:r w:rsidR="00283EB1" w:rsidRPr="00283EB1">
              <w:rPr>
                <w:rFonts w:ascii="Arial" w:eastAsia="Times New Roman" w:hAnsi="Arial" w:cs="Arial"/>
                <w:lang w:val="en-US"/>
              </w:rPr>
              <w:t>security-sys/</w:t>
            </w:r>
            <w:proofErr w:type="spellStart"/>
            <w:r w:rsidR="00283EB1"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 w:rsidR="00283EB1">
              <w:rPr>
                <w:rFonts w:ascii="Arial" w:eastAsia="Times New Roman" w:hAnsi="Arial" w:cs="Arial"/>
                <w:lang w:val="en-US"/>
              </w:rPr>
              <w:t>/</w:t>
            </w:r>
          </w:p>
          <w:p w14:paraId="1E8A0A0F" w14:textId="1598927F" w:rsidR="00283EB1" w:rsidRPr="00283EB1" w:rsidRDefault="00283EB1" w:rsidP="00283EB1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code/all-codes</w:t>
            </w:r>
          </w:p>
        </w:tc>
      </w:tr>
    </w:tbl>
    <w:p w14:paraId="1E3E7E2D" w14:textId="7F9B97E8" w:rsidR="001C69E8" w:rsidRDefault="001C69E8" w:rsidP="001C69E8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283EB1">
        <w:rPr>
          <w:rFonts w:ascii="Arial" w:hAnsi="Arial" w:cs="Arial"/>
          <w:b/>
          <w:bCs/>
          <w:i/>
          <w:iCs/>
          <w:color w:val="000000" w:themeColor="text1"/>
          <w:bdr w:val="none" w:sz="0" w:space="0" w:color="auto" w:frame="1"/>
        </w:rPr>
        <w:t>Tabla 3</w:t>
      </w:r>
      <w:r w:rsidRPr="00AD5CDA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Logs.service.ts</w:t>
      </w:r>
      <w:proofErr w:type="spellEnd"/>
      <w:r w:rsidRPr="00AD5CDA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tbl>
      <w:tblPr>
        <w:tblW w:w="10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7"/>
        <w:gridCol w:w="2733"/>
        <w:gridCol w:w="3577"/>
      </w:tblGrid>
      <w:tr w:rsidR="00F228D5" w:rsidRPr="00C71E34" w14:paraId="028ED214" w14:textId="77777777" w:rsidTr="00002F9E">
        <w:trPr>
          <w:trHeight w:val="258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5209D58" w14:textId="77777777" w:rsidR="00F228D5" w:rsidRPr="00C71E34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2E01" w14:textId="0F8B1D70" w:rsidR="00F228D5" w:rsidRPr="00AD5CDA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Registro acciones de usuario</w:t>
            </w:r>
          </w:p>
        </w:tc>
      </w:tr>
      <w:tr w:rsidR="00F228D5" w:rsidRPr="00DE18B0" w14:paraId="375676F0" w14:textId="77777777" w:rsidTr="00002F9E">
        <w:trPr>
          <w:trHeight w:val="258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1E0A87" w14:textId="77777777" w:rsidR="00F228D5" w:rsidRPr="00C71E34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Ruta de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ubicación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BEE6" w14:textId="77777777" w:rsidR="00F228D5" w:rsidRPr="00C71E34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proofErr w:type="spellStart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src</w:t>
            </w:r>
            <w:proofErr w:type="spellEnd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\app\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core</w:t>
            </w: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services\logs</w:t>
            </w:r>
          </w:p>
        </w:tc>
      </w:tr>
      <w:tr w:rsidR="00F228D5" w:rsidRPr="00120239" w14:paraId="4DF961B9" w14:textId="77777777" w:rsidTr="00002F9E">
        <w:trPr>
          <w:trHeight w:val="258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611C0339" w14:textId="755E977B" w:rsidR="00F228D5" w:rsidRPr="00C71E34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Tipo de petición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49D0B" w14:textId="5C06E714" w:rsidR="00F228D5" w:rsidRPr="00C71E34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POST</w:t>
            </w:r>
          </w:p>
        </w:tc>
      </w:tr>
      <w:tr w:rsidR="00F228D5" w:rsidRPr="00C71E34" w14:paraId="089D7981" w14:textId="77777777" w:rsidTr="00002F9E">
        <w:trPr>
          <w:trHeight w:val="258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B1DB8EC" w14:textId="77777777" w:rsidR="00F228D5" w:rsidRPr="00C71E34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 del servicio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0E4BE026" w14:textId="77777777" w:rsidR="00F228D5" w:rsidRPr="00C71E34" w:rsidRDefault="00F228D5" w:rsidP="00D0310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Descripción del servicio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FE2BDF1" w14:textId="77777777" w:rsidR="00F228D5" w:rsidRPr="00C71E34" w:rsidRDefault="00F228D5" w:rsidP="00D0310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Endpoint</w:t>
            </w:r>
            <w:proofErr w:type="spellEnd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F228D5" w:rsidRPr="00DE18B0" w14:paraId="5410E7EA" w14:textId="77777777" w:rsidTr="00002F9E">
        <w:trPr>
          <w:trHeight w:val="273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111F" w14:textId="77777777" w:rsidR="00F228D5" w:rsidRPr="00C71E34" w:rsidRDefault="00F228D5" w:rsidP="00D0310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71E3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Logs.service.ts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CA224" w14:textId="5617970E" w:rsidR="00F228D5" w:rsidRPr="00C71E34" w:rsidRDefault="00F228D5" w:rsidP="00D0310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Servicio que realiza petición al back para </w:t>
            </w:r>
            <w:r w:rsidR="00002F9E">
              <w:rPr>
                <w:rFonts w:ascii="Arial" w:eastAsia="Times New Roman" w:hAnsi="Arial" w:cs="Arial"/>
                <w:color w:val="000000"/>
              </w:rPr>
              <w:t xml:space="preserve">insertar el registro </w:t>
            </w:r>
            <w:r w:rsidR="00763C14">
              <w:rPr>
                <w:rFonts w:ascii="Arial" w:eastAsia="Times New Roman" w:hAnsi="Arial" w:cs="Arial"/>
                <w:color w:val="000000"/>
              </w:rPr>
              <w:t>de acción de usuario al iniciar o cerrar sesión</w:t>
            </w:r>
            <w:r w:rsidR="00002F9E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E451" w14:textId="77777777" w:rsidR="00F228D5" w:rsidRPr="00445396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Desarrollo</w:t>
            </w:r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126B61DA" w14:textId="0FA70FB5" w:rsidR="00F228D5" w:rsidRDefault="00F228D5" w:rsidP="00002F9E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dev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proofErr w:type="spellStart"/>
            <w:r w:rsidR="00002F9E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</w:t>
            </w:r>
            <w:r w:rsidRPr="00283EB1">
              <w:rPr>
                <w:rFonts w:ascii="Arial" w:eastAsia="Times New Roman" w:hAnsi="Arial" w:cs="Arial"/>
                <w:lang w:val="en-US"/>
              </w:rPr>
              <w:t>security-sys/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  <w:r w:rsidR="00002F9E">
              <w:rPr>
                <w:rFonts w:ascii="Arial" w:eastAsia="Times New Roman" w:hAnsi="Arial" w:cs="Arial"/>
                <w:lang w:val="en-US"/>
              </w:rPr>
              <w:t>create-</w:t>
            </w:r>
            <w:proofErr w:type="gramStart"/>
            <w:r w:rsidR="00002F9E">
              <w:rPr>
                <w:rFonts w:ascii="Arial" w:eastAsia="Times New Roman" w:hAnsi="Arial" w:cs="Arial"/>
                <w:lang w:val="en-US"/>
              </w:rPr>
              <w:t>log</w:t>
            </w:r>
            <w:proofErr w:type="gramEnd"/>
          </w:p>
          <w:p w14:paraId="3C959E85" w14:textId="77777777" w:rsidR="00F228D5" w:rsidRPr="00445396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Certificación</w:t>
            </w:r>
            <w:proofErr w:type="spellEnd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6B5A144B" w14:textId="79C9674C" w:rsidR="00002F9E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qa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</w:t>
            </w:r>
            <w:r w:rsidR="00002F9E" w:rsidRPr="00283EB1">
              <w:rPr>
                <w:rFonts w:ascii="Arial" w:eastAsia="Times New Roman" w:hAnsi="Arial" w:cs="Arial"/>
                <w:lang w:val="en-US"/>
              </w:rPr>
              <w:t>/</w:t>
            </w:r>
            <w:proofErr w:type="spellStart"/>
            <w:r w:rsidR="00002F9E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</w:t>
            </w:r>
            <w:r w:rsidRPr="00283EB1">
              <w:rPr>
                <w:rFonts w:ascii="Arial" w:eastAsia="Times New Roman" w:hAnsi="Arial" w:cs="Arial"/>
                <w:lang w:val="en-US"/>
              </w:rPr>
              <w:t>security-sys/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  <w:r w:rsidR="00002F9E">
              <w:rPr>
                <w:rFonts w:ascii="Arial" w:eastAsia="Times New Roman" w:hAnsi="Arial" w:cs="Arial"/>
                <w:lang w:val="en-US"/>
              </w:rPr>
              <w:t>create-</w:t>
            </w:r>
            <w:proofErr w:type="gramStart"/>
            <w:r w:rsidR="00002F9E">
              <w:rPr>
                <w:rFonts w:ascii="Arial" w:eastAsia="Times New Roman" w:hAnsi="Arial" w:cs="Arial"/>
                <w:lang w:val="en-US"/>
              </w:rPr>
              <w:t>log</w:t>
            </w:r>
            <w:proofErr w:type="gramEnd"/>
            <w:r w:rsidR="00002F9E" w:rsidRPr="00445396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</w:p>
          <w:p w14:paraId="2F7A9225" w14:textId="5DE312EE" w:rsidR="00F228D5" w:rsidRPr="00445396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Producción</w:t>
            </w:r>
            <w:proofErr w:type="spellEnd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0393B199" w14:textId="3C65B11A" w:rsidR="00F228D5" w:rsidRPr="00002F9E" w:rsidRDefault="00F228D5" w:rsidP="00D03107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 xml:space="preserve">https://mp.apps.bancolombia.com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r w:rsidRPr="00283EB1">
              <w:rPr>
                <w:lang w:val="en-US"/>
              </w:rPr>
              <w:t xml:space="preserve"> </w:t>
            </w:r>
            <w:r w:rsidRPr="00283EB1">
              <w:rPr>
                <w:rFonts w:ascii="Arial" w:eastAsia="Times New Roman" w:hAnsi="Arial" w:cs="Arial"/>
                <w:lang w:val="en-US"/>
              </w:rPr>
              <w:t>security-sys/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 w:rsidR="00002F9E">
              <w:rPr>
                <w:rFonts w:ascii="Arial" w:eastAsia="Times New Roman" w:hAnsi="Arial" w:cs="Arial"/>
                <w:lang w:val="en-US"/>
              </w:rPr>
              <w:t>/create-log</w:t>
            </w:r>
          </w:p>
        </w:tc>
      </w:tr>
    </w:tbl>
    <w:p w14:paraId="00BD7867" w14:textId="0CFA14FC" w:rsidR="006B64CF" w:rsidRDefault="006B64CF" w:rsidP="006B64CF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283EB1">
        <w:rPr>
          <w:rFonts w:ascii="Arial" w:hAnsi="Arial" w:cs="Arial"/>
          <w:b/>
          <w:bCs/>
          <w:i/>
          <w:iCs/>
          <w:color w:val="000000" w:themeColor="text1"/>
          <w:bdr w:val="none" w:sz="0" w:space="0" w:color="auto" w:frame="1"/>
        </w:rPr>
        <w:t xml:space="preserve">Tabla </w:t>
      </w:r>
      <w:r>
        <w:rPr>
          <w:rFonts w:ascii="Arial" w:hAnsi="Arial" w:cs="Arial"/>
          <w:b/>
          <w:bCs/>
          <w:i/>
          <w:iCs/>
          <w:color w:val="000000" w:themeColor="text1"/>
          <w:bdr w:val="none" w:sz="0" w:space="0" w:color="auto" w:frame="1"/>
        </w:rPr>
        <w:t>4</w:t>
      </w:r>
      <w:r w:rsidRPr="00AD5CDA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Logs.service.ts</w:t>
      </w:r>
      <w:proofErr w:type="spell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, Insertar log</w:t>
      </w:r>
    </w:p>
    <w:p w14:paraId="089DA2B3" w14:textId="2A97622F" w:rsidR="001C69E8" w:rsidRDefault="001C69E8">
      <w:pP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tbl>
      <w:tblPr>
        <w:tblW w:w="10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7"/>
        <w:gridCol w:w="2733"/>
        <w:gridCol w:w="3577"/>
      </w:tblGrid>
      <w:tr w:rsidR="00763C14" w:rsidRPr="00C71E34" w14:paraId="5E6724EA" w14:textId="77777777" w:rsidTr="00D03107">
        <w:trPr>
          <w:trHeight w:val="258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5A03DE4" w14:textId="77777777" w:rsidR="00763C14" w:rsidRPr="00C71E34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31E88" w14:textId="7CB3CE6A" w:rsidR="00763C14" w:rsidRPr="00AD5CDA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Consulta códigos QR</w:t>
            </w:r>
          </w:p>
        </w:tc>
      </w:tr>
      <w:tr w:rsidR="00763C14" w:rsidRPr="00DE18B0" w14:paraId="3CB273C4" w14:textId="77777777" w:rsidTr="00D03107">
        <w:trPr>
          <w:trHeight w:val="258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6001939" w14:textId="77777777" w:rsidR="00763C14" w:rsidRPr="00C71E34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Ruta de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ubicación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6EFB" w14:textId="6D0C311B" w:rsidR="00763C14" w:rsidRPr="00C71E34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proofErr w:type="spellStart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src</w:t>
            </w:r>
            <w:proofErr w:type="spellEnd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\app\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core</w:t>
            </w: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services\code-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qr</w:t>
            </w:r>
            <w:proofErr w:type="spellEnd"/>
          </w:p>
        </w:tc>
      </w:tr>
      <w:tr w:rsidR="00763C14" w:rsidRPr="00120239" w14:paraId="379C3EF8" w14:textId="77777777" w:rsidTr="00D03107">
        <w:trPr>
          <w:trHeight w:val="258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25100537" w14:textId="77777777" w:rsidR="00763C14" w:rsidRPr="00C71E34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Tipo de petición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4CEBE" w14:textId="142E5DC6" w:rsidR="00763C14" w:rsidRPr="00C71E34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GET</w:t>
            </w:r>
          </w:p>
        </w:tc>
      </w:tr>
      <w:tr w:rsidR="00763C14" w:rsidRPr="00C71E34" w14:paraId="475372C5" w14:textId="77777777" w:rsidTr="00D03107">
        <w:trPr>
          <w:trHeight w:val="258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02871F6" w14:textId="77777777" w:rsidR="00763C14" w:rsidRPr="00C71E34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 del servicio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2AA890E2" w14:textId="77777777" w:rsidR="00763C14" w:rsidRPr="00C71E34" w:rsidRDefault="00763C14" w:rsidP="00D0310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Descripción del servicio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CAEF85" w14:textId="77777777" w:rsidR="00763C14" w:rsidRPr="00C71E34" w:rsidRDefault="00763C14" w:rsidP="00D0310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Endpoint</w:t>
            </w:r>
            <w:proofErr w:type="spellEnd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763C14" w:rsidRPr="00002F9E" w14:paraId="4DADFFE8" w14:textId="77777777" w:rsidTr="00D03107">
        <w:trPr>
          <w:trHeight w:val="273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C4E8" w14:textId="2652F36D" w:rsidR="00763C14" w:rsidRPr="00C71E34" w:rsidRDefault="00763C14" w:rsidP="00D0310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71E3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code-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qr.service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.ts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9CF436" w14:textId="46F43AC6" w:rsidR="00763C14" w:rsidRPr="00C71E34" w:rsidRDefault="00763C14" w:rsidP="00D0310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Servicio que realiza petición al back consultar los códigos QR.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1A617" w14:textId="77777777" w:rsidR="00763C14" w:rsidRPr="00445396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Desarrollo</w:t>
            </w:r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435D9E8A" w14:textId="2640393E" w:rsidR="00763C14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dev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r>
              <w:rPr>
                <w:rFonts w:ascii="Arial" w:eastAsia="Times New Roman" w:hAnsi="Arial" w:cs="Arial"/>
                <w:lang w:val="en-US"/>
              </w:rPr>
              <w:t>skynet/consult</w:t>
            </w:r>
            <w:r w:rsidRPr="00283EB1">
              <w:rPr>
                <w:rFonts w:ascii="Arial" w:eastAsia="Times New Roman" w:hAnsi="Arial" w:cs="Arial"/>
                <w:lang w:val="en-US"/>
              </w:rPr>
              <w:t>-sys/api</w:t>
            </w:r>
            <w:r>
              <w:rPr>
                <w:rFonts w:ascii="Arial" w:eastAsia="Times New Roman" w:hAnsi="Arial" w:cs="Arial"/>
                <w:lang w:val="en-US"/>
              </w:rPr>
              <w:t>/qr/list?paginationSize=10&amp;</w:t>
            </w:r>
          </w:p>
          <w:p w14:paraId="08E0C523" w14:textId="3B87CC8B" w:rsidR="00763C14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paginationKey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=0&amp;firstConsult=true</w:t>
            </w:r>
          </w:p>
          <w:p w14:paraId="7997FA55" w14:textId="77777777" w:rsidR="00763C14" w:rsidRPr="00445396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lang w:val="en-US"/>
              </w:rPr>
              <w:t>Certificación</w:t>
            </w:r>
            <w:proofErr w:type="spellEnd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59D01DFB" w14:textId="13910681" w:rsidR="00763C14" w:rsidRDefault="00763C14" w:rsidP="00763C14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qa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r>
              <w:rPr>
                <w:rFonts w:ascii="Arial" w:eastAsia="Times New Roman" w:hAnsi="Arial" w:cs="Arial"/>
                <w:lang w:val="en-US"/>
              </w:rPr>
              <w:t>skynet/consult</w:t>
            </w:r>
            <w:r w:rsidRPr="00283EB1">
              <w:rPr>
                <w:rFonts w:ascii="Arial" w:eastAsia="Times New Roman" w:hAnsi="Arial" w:cs="Arial"/>
                <w:lang w:val="en-US"/>
              </w:rPr>
              <w:t>-sys/api</w:t>
            </w:r>
            <w:r>
              <w:rPr>
                <w:rFonts w:ascii="Arial" w:eastAsia="Times New Roman" w:hAnsi="Arial" w:cs="Arial"/>
                <w:lang w:val="en-US"/>
              </w:rPr>
              <w:t>/qr/list?paginationSize=10&amp;</w:t>
            </w:r>
          </w:p>
          <w:p w14:paraId="201B0FD6" w14:textId="77777777" w:rsidR="00763C14" w:rsidRDefault="00763C14" w:rsidP="00763C14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paginationKey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=0&amp;firstConsult=true</w:t>
            </w:r>
          </w:p>
          <w:p w14:paraId="75F87A69" w14:textId="77777777" w:rsidR="00763C14" w:rsidRPr="00445396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Producción</w:t>
            </w:r>
            <w:proofErr w:type="spellEnd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20BC9352" w14:textId="5B9D5586" w:rsidR="00763C14" w:rsidRDefault="00763C14" w:rsidP="00763C14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apps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r>
              <w:rPr>
                <w:rFonts w:ascii="Arial" w:eastAsia="Times New Roman" w:hAnsi="Arial" w:cs="Arial"/>
                <w:lang w:val="en-US"/>
              </w:rPr>
              <w:t>skynet/consult</w:t>
            </w:r>
            <w:r w:rsidRPr="00283EB1">
              <w:rPr>
                <w:rFonts w:ascii="Arial" w:eastAsia="Times New Roman" w:hAnsi="Arial" w:cs="Arial"/>
                <w:lang w:val="en-US"/>
              </w:rPr>
              <w:t>-sys/api</w:t>
            </w:r>
            <w:r>
              <w:rPr>
                <w:rFonts w:ascii="Arial" w:eastAsia="Times New Roman" w:hAnsi="Arial" w:cs="Arial"/>
                <w:lang w:val="en-US"/>
              </w:rPr>
              <w:t>/qr/list?paginationSize=10&amp;</w:t>
            </w:r>
          </w:p>
          <w:p w14:paraId="587CFACA" w14:textId="3DE6EEFD" w:rsidR="00763C14" w:rsidRPr="00002F9E" w:rsidRDefault="00763C14" w:rsidP="00D03107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lang w:val="en-US"/>
              </w:rPr>
              <w:t>paginationKey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=0&amp;firstConsult=true</w:t>
            </w:r>
          </w:p>
        </w:tc>
      </w:tr>
    </w:tbl>
    <w:p w14:paraId="19704303" w14:textId="15760424" w:rsidR="006B64CF" w:rsidRPr="006B64CF" w:rsidRDefault="006B64CF" w:rsidP="006B64CF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283EB1">
        <w:rPr>
          <w:rFonts w:ascii="Arial" w:hAnsi="Arial" w:cs="Arial"/>
          <w:b/>
          <w:bCs/>
          <w:i/>
          <w:iCs/>
          <w:color w:val="000000" w:themeColor="text1"/>
          <w:bdr w:val="none" w:sz="0" w:space="0" w:color="auto" w:frame="1"/>
        </w:rPr>
        <w:t xml:space="preserve">Tabla </w:t>
      </w:r>
      <w:r>
        <w:rPr>
          <w:rFonts w:ascii="Arial" w:hAnsi="Arial" w:cs="Arial"/>
          <w:b/>
          <w:bCs/>
          <w:i/>
          <w:iCs/>
          <w:color w:val="000000" w:themeColor="text1"/>
          <w:bdr w:val="none" w:sz="0" w:space="0" w:color="auto" w:frame="1"/>
        </w:rPr>
        <w:t>5</w:t>
      </w:r>
      <w:r w:rsidRPr="00AD5CDA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bookmarkStart w:id="10" w:name="_Hlk51923497"/>
      <w:proofErr w:type="spellStart"/>
      <w:r w:rsidRPr="006B64C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Code-</w:t>
      </w:r>
      <w:proofErr w:type="gramStart"/>
      <w:r w:rsidRPr="006B64C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qr.service</w:t>
      </w:r>
      <w:proofErr w:type="gramEnd"/>
      <w:r w:rsidRPr="006B64C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.ts</w:t>
      </w:r>
      <w:proofErr w:type="spellEnd"/>
      <w:r w:rsidRPr="006B64C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consulta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qr</w:t>
      </w:r>
      <w:bookmarkEnd w:id="10"/>
      <w:proofErr w:type="spellEnd"/>
    </w:p>
    <w:p w14:paraId="065DD354" w14:textId="2F3FD04F" w:rsidR="00140531" w:rsidRPr="006B64CF" w:rsidRDefault="00140531">
      <w:pP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</w:p>
    <w:tbl>
      <w:tblPr>
        <w:tblW w:w="10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7"/>
        <w:gridCol w:w="2733"/>
        <w:gridCol w:w="3577"/>
      </w:tblGrid>
      <w:tr w:rsidR="00140531" w:rsidRPr="00C71E34" w14:paraId="1536368D" w14:textId="77777777" w:rsidTr="00D03107">
        <w:trPr>
          <w:trHeight w:val="258"/>
        </w:trPr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4514978" w14:textId="77777777" w:rsidR="00140531" w:rsidRPr="00C71E34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50D8" w14:textId="530BF6C9" w:rsidR="00140531" w:rsidRPr="00AD5CDA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Editar delegado</w:t>
            </w:r>
          </w:p>
        </w:tc>
      </w:tr>
      <w:tr w:rsidR="00140531" w:rsidRPr="00DE18B0" w14:paraId="68311D16" w14:textId="77777777" w:rsidTr="00D03107">
        <w:trPr>
          <w:trHeight w:val="258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BD78F05" w14:textId="77777777" w:rsidR="00140531" w:rsidRPr="00C71E34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Ruta de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ubicación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9DD0" w14:textId="77777777" w:rsidR="00140531" w:rsidRPr="00C71E34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proofErr w:type="spellStart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src</w:t>
            </w:r>
            <w:proofErr w:type="spellEnd"/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\app\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core</w:t>
            </w:r>
            <w:r w:rsidRPr="00C71E34">
              <w:rPr>
                <w:rFonts w:ascii="Arial" w:eastAsia="Times New Roman" w:hAnsi="Arial" w:cs="Arial"/>
                <w:color w:val="000000"/>
                <w:lang w:val="en-US"/>
              </w:rPr>
              <w:t>\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services\code-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qr</w:t>
            </w:r>
            <w:proofErr w:type="spellEnd"/>
          </w:p>
        </w:tc>
      </w:tr>
      <w:tr w:rsidR="00140531" w:rsidRPr="00120239" w14:paraId="59FBCD3E" w14:textId="77777777" w:rsidTr="00D03107">
        <w:trPr>
          <w:trHeight w:val="258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14:paraId="3F35BDD1" w14:textId="77777777" w:rsidR="00140531" w:rsidRPr="00C71E34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Tipo de petición</w:t>
            </w:r>
          </w:p>
        </w:tc>
        <w:tc>
          <w:tcPr>
            <w:tcW w:w="6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FD930" w14:textId="08076C50" w:rsidR="00140531" w:rsidRPr="00C71E34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POST</w:t>
            </w:r>
          </w:p>
        </w:tc>
      </w:tr>
      <w:tr w:rsidR="00140531" w:rsidRPr="00C71E34" w14:paraId="2EFD49F0" w14:textId="77777777" w:rsidTr="00D03107">
        <w:trPr>
          <w:trHeight w:val="258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FDB651" w14:textId="77777777" w:rsidR="00140531" w:rsidRPr="00C71E34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Nombre del servicio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14:paraId="3F47FF64" w14:textId="77777777" w:rsidR="00140531" w:rsidRPr="00C71E34" w:rsidRDefault="00140531" w:rsidP="00D0310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Descripción del servicio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81D817C" w14:textId="77777777" w:rsidR="00140531" w:rsidRPr="00C71E34" w:rsidRDefault="00140531" w:rsidP="00D0310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>Endpoint</w:t>
            </w:r>
            <w:proofErr w:type="spellEnd"/>
            <w:r w:rsidRPr="00C71E3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</w:tc>
      </w:tr>
      <w:tr w:rsidR="00140531" w:rsidRPr="00DE18B0" w14:paraId="1AD9D01D" w14:textId="77777777" w:rsidTr="00D03107">
        <w:trPr>
          <w:trHeight w:val="273"/>
        </w:trPr>
        <w:tc>
          <w:tcPr>
            <w:tcW w:w="3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5880" w14:textId="77777777" w:rsidR="00140531" w:rsidRPr="00C71E34" w:rsidRDefault="00140531" w:rsidP="00D0310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 w:rsidRPr="00C71E34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code-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qr.service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>.ts</w:t>
            </w:r>
            <w:proofErr w:type="spellEnd"/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1F7F3" w14:textId="2A36AF68" w:rsidR="00140531" w:rsidRPr="00C71E34" w:rsidRDefault="00140531" w:rsidP="00D0310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Servicio que realiza petición al back para editar un delegado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1E9C2" w14:textId="77777777" w:rsidR="00140531" w:rsidRPr="00445396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lang w:val="en-US"/>
              </w:rPr>
              <w:t>Desarrollo</w:t>
            </w:r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3E7D1EAA" w14:textId="1BD0AC93" w:rsidR="00140531" w:rsidRPr="00140531" w:rsidRDefault="00140531" w:rsidP="00140531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140531">
              <w:rPr>
                <w:rFonts w:ascii="Arial" w:eastAsia="Times New Roman" w:hAnsi="Arial" w:cs="Arial"/>
                <w:lang w:val="en-US"/>
              </w:rPr>
              <w:t>https://mp.dev.bancolombia.com bancolombia.com/</w:t>
            </w:r>
            <w:proofErr w:type="spellStart"/>
            <w:r w:rsidRPr="00140531"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 w:rsidRPr="00140531">
              <w:rPr>
                <w:rFonts w:ascii="Arial" w:eastAsia="Times New Roman" w:hAnsi="Arial" w:cs="Arial"/>
                <w:lang w:val="en-US"/>
              </w:rPr>
              <w:t>/param-sys/</w:t>
            </w:r>
            <w:proofErr w:type="spellStart"/>
            <w:r w:rsidRPr="0014053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 w:rsidRPr="00140531">
              <w:rPr>
                <w:rFonts w:ascii="Arial" w:eastAsia="Times New Roman" w:hAnsi="Arial" w:cs="Arial"/>
                <w:lang w:val="en-US"/>
              </w:rPr>
              <w:t>/</w:t>
            </w:r>
            <w:proofErr w:type="spellStart"/>
            <w:r w:rsidRPr="00140531">
              <w:rPr>
                <w:rFonts w:ascii="Arial" w:eastAsia="Times New Roman" w:hAnsi="Arial" w:cs="Arial"/>
                <w:lang w:val="en-US"/>
              </w:rPr>
              <w:t>qr</w:t>
            </w:r>
            <w:proofErr w:type="spellEnd"/>
            <w:r w:rsidRPr="00140531">
              <w:rPr>
                <w:rFonts w:ascii="Arial" w:eastAsia="Times New Roman" w:hAnsi="Arial" w:cs="Arial"/>
                <w:lang w:val="en-US"/>
              </w:rPr>
              <w:t>/updat</w:t>
            </w:r>
            <w:r>
              <w:rPr>
                <w:rFonts w:ascii="Arial" w:eastAsia="Times New Roman" w:hAnsi="Arial" w:cs="Arial"/>
                <w:lang w:val="en-US"/>
              </w:rPr>
              <w:t>e-delegate</w:t>
            </w:r>
          </w:p>
          <w:p w14:paraId="610E3D57" w14:textId="77777777" w:rsidR="00140531" w:rsidRPr="00DE18B0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DE18B0">
              <w:rPr>
                <w:rFonts w:ascii="Arial" w:eastAsia="Times New Roman" w:hAnsi="Arial" w:cs="Arial"/>
                <w:b/>
                <w:bCs/>
                <w:lang w:val="en-US"/>
              </w:rPr>
              <w:t>Certificación</w:t>
            </w:r>
            <w:proofErr w:type="spellEnd"/>
            <w:r w:rsidRPr="00DE18B0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0A6D698A" w14:textId="3D87A4AB" w:rsidR="00140531" w:rsidRDefault="00140531" w:rsidP="00140531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qa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/consult</w:t>
            </w:r>
            <w:r w:rsidRPr="00283EB1">
              <w:rPr>
                <w:rFonts w:ascii="Arial" w:eastAsia="Times New Roman" w:hAnsi="Arial" w:cs="Arial"/>
                <w:lang w:val="en-US"/>
              </w:rPr>
              <w:t>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qr</w:t>
            </w:r>
            <w:proofErr w:type="spellEnd"/>
            <w:r w:rsidRPr="00140531">
              <w:rPr>
                <w:rFonts w:ascii="Arial" w:eastAsia="Times New Roman" w:hAnsi="Arial" w:cs="Arial"/>
                <w:lang w:val="en-US"/>
              </w:rPr>
              <w:t>/updat</w:t>
            </w:r>
            <w:r>
              <w:rPr>
                <w:rFonts w:ascii="Arial" w:eastAsia="Times New Roman" w:hAnsi="Arial" w:cs="Arial"/>
                <w:lang w:val="en-US"/>
              </w:rPr>
              <w:t>e-delegate</w:t>
            </w:r>
          </w:p>
          <w:p w14:paraId="22768DCE" w14:textId="77777777" w:rsidR="00140531" w:rsidRPr="00445396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Producción</w:t>
            </w:r>
            <w:proofErr w:type="spellEnd"/>
            <w:r w:rsidRPr="00445396">
              <w:rPr>
                <w:rFonts w:ascii="Arial" w:eastAsia="Times New Roman" w:hAnsi="Arial" w:cs="Arial"/>
                <w:b/>
                <w:bCs/>
                <w:lang w:val="en-US"/>
              </w:rPr>
              <w:t>:</w:t>
            </w:r>
          </w:p>
          <w:p w14:paraId="392AD3EE" w14:textId="6413331A" w:rsidR="00140531" w:rsidRPr="00002F9E" w:rsidRDefault="00140531" w:rsidP="00140531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  <w:r w:rsidRPr="007645CC">
              <w:rPr>
                <w:rFonts w:ascii="Arial" w:eastAsia="Times New Roman" w:hAnsi="Arial" w:cs="Arial"/>
                <w:lang w:val="en-US"/>
              </w:rPr>
              <w:t>https://mp.</w:t>
            </w:r>
            <w:r>
              <w:rPr>
                <w:rFonts w:ascii="Arial" w:eastAsia="Times New Roman" w:hAnsi="Arial" w:cs="Arial"/>
                <w:lang w:val="en-US"/>
              </w:rPr>
              <w:t>apps</w:t>
            </w:r>
            <w:r w:rsidRPr="007645CC">
              <w:rPr>
                <w:rFonts w:ascii="Arial" w:eastAsia="Times New Roman" w:hAnsi="Arial" w:cs="Arial"/>
                <w:lang w:val="en-US"/>
              </w:rPr>
              <w:t xml:space="preserve">.bancolombia.com </w:t>
            </w:r>
            <w:r w:rsidRPr="00283EB1">
              <w:rPr>
                <w:rFonts w:ascii="Arial" w:eastAsia="Times New Roman" w:hAnsi="Arial" w:cs="Arial"/>
                <w:lang w:val="en-US"/>
              </w:rPr>
              <w:t>bancolombia.com/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skynet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/consult</w:t>
            </w:r>
            <w:r w:rsidRPr="00283EB1">
              <w:rPr>
                <w:rFonts w:ascii="Arial" w:eastAsia="Times New Roman" w:hAnsi="Arial" w:cs="Arial"/>
                <w:lang w:val="en-US"/>
              </w:rPr>
              <w:t>-sys/</w:t>
            </w:r>
            <w:proofErr w:type="spellStart"/>
            <w:r w:rsidRPr="00283EB1">
              <w:rPr>
                <w:rFonts w:ascii="Arial" w:eastAsia="Times New Roman" w:hAnsi="Arial" w:cs="Arial"/>
                <w:lang w:val="en-US"/>
              </w:rPr>
              <w:t>api</w:t>
            </w:r>
            <w:proofErr w:type="spellEnd"/>
            <w:r>
              <w:rPr>
                <w:rFonts w:ascii="Arial" w:eastAsia="Times New Roman" w:hAnsi="Arial" w:cs="Arial"/>
                <w:lang w:val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lang w:val="en-US"/>
              </w:rPr>
              <w:t>qr</w:t>
            </w:r>
            <w:proofErr w:type="spellEnd"/>
            <w:r w:rsidRPr="00140531">
              <w:rPr>
                <w:rFonts w:ascii="Arial" w:eastAsia="Times New Roman" w:hAnsi="Arial" w:cs="Arial"/>
                <w:lang w:val="en-US"/>
              </w:rPr>
              <w:t>/updat</w:t>
            </w:r>
            <w:r>
              <w:rPr>
                <w:rFonts w:ascii="Arial" w:eastAsia="Times New Roman" w:hAnsi="Arial" w:cs="Arial"/>
                <w:lang w:val="en-US"/>
              </w:rPr>
              <w:t>e-delegate</w:t>
            </w:r>
          </w:p>
          <w:p w14:paraId="3B111EDD" w14:textId="17C50E90" w:rsidR="00140531" w:rsidRPr="00002F9E" w:rsidRDefault="00140531" w:rsidP="00D03107">
            <w:pPr>
              <w:spacing w:after="0" w:line="360" w:lineRule="auto"/>
              <w:rPr>
                <w:rFonts w:ascii="Arial" w:eastAsia="Times New Roman" w:hAnsi="Arial" w:cs="Arial"/>
                <w:lang w:val="en-US"/>
              </w:rPr>
            </w:pPr>
          </w:p>
        </w:tc>
      </w:tr>
    </w:tbl>
    <w:p w14:paraId="18E75DFB" w14:textId="7E97CA0D" w:rsidR="006B64CF" w:rsidRPr="006B64CF" w:rsidRDefault="006B64CF" w:rsidP="006B64CF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283EB1">
        <w:rPr>
          <w:rFonts w:ascii="Arial" w:hAnsi="Arial" w:cs="Arial"/>
          <w:b/>
          <w:bCs/>
          <w:i/>
          <w:iCs/>
          <w:color w:val="000000" w:themeColor="text1"/>
          <w:bdr w:val="none" w:sz="0" w:space="0" w:color="auto" w:frame="1"/>
        </w:rPr>
        <w:t xml:space="preserve">Tabla </w:t>
      </w:r>
      <w:r>
        <w:rPr>
          <w:rFonts w:ascii="Arial" w:hAnsi="Arial" w:cs="Arial"/>
          <w:b/>
          <w:bCs/>
          <w:i/>
          <w:iCs/>
          <w:color w:val="000000" w:themeColor="text1"/>
          <w:bdr w:val="none" w:sz="0" w:space="0" w:color="auto" w:frame="1"/>
        </w:rPr>
        <w:t>6</w:t>
      </w:r>
      <w:r w:rsidRPr="00AD5CDA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bookmarkStart w:id="11" w:name="_Hlk51923525"/>
      <w:proofErr w:type="spellStart"/>
      <w:r w:rsidRPr="006B64C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Code-</w:t>
      </w:r>
      <w:proofErr w:type="gramStart"/>
      <w:r w:rsidRPr="006B64C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qr.service</w:t>
      </w:r>
      <w:proofErr w:type="gramEnd"/>
      <w:r w:rsidRPr="006B64C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.ts</w:t>
      </w:r>
      <w:proofErr w:type="spellEnd"/>
      <w:r w:rsidRPr="006B64CF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,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Editar delegado.</w:t>
      </w:r>
      <w:bookmarkEnd w:id="11"/>
    </w:p>
    <w:p w14:paraId="411FF44A" w14:textId="6BA271FF" w:rsidR="00877664" w:rsidRPr="00C71E34" w:rsidRDefault="00462415" w:rsidP="00C71E34">
      <w:pPr>
        <w:pStyle w:val="Ttulo1"/>
        <w:numPr>
          <w:ilvl w:val="0"/>
          <w:numId w:val="4"/>
        </w:numPr>
        <w:spacing w:line="360" w:lineRule="auto"/>
        <w:jc w:val="left"/>
        <w:rPr>
          <w:rFonts w:ascii="Arial" w:hAnsi="Arial" w:cs="Arial"/>
          <w:sz w:val="22"/>
          <w:szCs w:val="22"/>
          <w:lang w:val="es-CO"/>
        </w:rPr>
      </w:pPr>
      <w:bookmarkStart w:id="12" w:name="_Toc44064027"/>
      <w:r w:rsidRPr="00C71E34">
        <w:rPr>
          <w:rFonts w:ascii="Arial" w:hAnsi="Arial" w:cs="Arial"/>
          <w:sz w:val="22"/>
          <w:szCs w:val="22"/>
          <w:lang w:val="es-CO"/>
        </w:rPr>
        <w:t>Implementación</w:t>
      </w:r>
      <w:r w:rsidR="000811FF" w:rsidRPr="00C71E34">
        <w:rPr>
          <w:rFonts w:ascii="Arial" w:hAnsi="Arial" w:cs="Arial"/>
          <w:sz w:val="22"/>
          <w:szCs w:val="22"/>
          <w:lang w:val="es-CO"/>
        </w:rPr>
        <w:t xml:space="preserve"> pruebas unitarias</w:t>
      </w:r>
      <w:bookmarkEnd w:id="12"/>
    </w:p>
    <w:p w14:paraId="63A97143" w14:textId="4C2F2F85" w:rsidR="0043371D" w:rsidRDefault="001C69E8" w:rsidP="0043371D">
      <w:pPr>
        <w:spacing w:line="360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Para l</w:t>
      </w:r>
      <w:r w:rsidR="008122F8" w:rsidRPr="00C71E34">
        <w:rPr>
          <w:rFonts w:ascii="Arial" w:hAnsi="Arial" w:cs="Arial"/>
          <w:lang w:eastAsia="es-ES"/>
        </w:rPr>
        <w:t>as pruebas unitarias</w:t>
      </w:r>
      <w:r>
        <w:rPr>
          <w:rFonts w:ascii="Arial" w:hAnsi="Arial" w:cs="Arial"/>
          <w:lang w:eastAsia="es-ES"/>
        </w:rPr>
        <w:t xml:space="preserve"> se hace</w:t>
      </w:r>
      <w:r w:rsidR="008122F8" w:rsidRPr="00C71E34">
        <w:rPr>
          <w:rFonts w:ascii="Arial" w:hAnsi="Arial" w:cs="Arial"/>
          <w:lang w:eastAsia="es-ES"/>
        </w:rPr>
        <w:t xml:space="preserve"> uso de </w:t>
      </w:r>
      <w:proofErr w:type="spellStart"/>
      <w:r w:rsidR="008122F8" w:rsidRPr="001C69E8">
        <w:rPr>
          <w:rFonts w:ascii="Arial" w:hAnsi="Arial" w:cs="Arial"/>
          <w:i/>
          <w:iCs/>
          <w:lang w:eastAsia="es-ES"/>
        </w:rPr>
        <w:t>Jasmin</w:t>
      </w:r>
      <w:r w:rsidR="00CC4898" w:rsidRPr="001C69E8">
        <w:rPr>
          <w:rFonts w:ascii="Arial" w:hAnsi="Arial" w:cs="Arial"/>
          <w:i/>
          <w:iCs/>
          <w:lang w:eastAsia="es-ES"/>
        </w:rPr>
        <w:t>e</w:t>
      </w:r>
      <w:r w:rsidR="008122F8" w:rsidRPr="001C69E8">
        <w:rPr>
          <w:rFonts w:ascii="Arial" w:hAnsi="Arial" w:cs="Arial"/>
          <w:i/>
          <w:iCs/>
          <w:lang w:eastAsia="es-ES"/>
        </w:rPr>
        <w:t>Js</w:t>
      </w:r>
      <w:proofErr w:type="spellEnd"/>
      <w:r>
        <w:rPr>
          <w:rFonts w:ascii="Arial" w:hAnsi="Arial" w:cs="Arial"/>
          <w:lang w:eastAsia="es-ES"/>
        </w:rPr>
        <w:t xml:space="preserve">; </w:t>
      </w:r>
      <w:r w:rsidR="008122F8" w:rsidRPr="00C71E34">
        <w:rPr>
          <w:rFonts w:ascii="Arial" w:hAnsi="Arial" w:cs="Arial"/>
          <w:lang w:eastAsia="es-ES"/>
        </w:rPr>
        <w:t xml:space="preserve">lenguaje con el cual </w:t>
      </w:r>
      <w:r w:rsidR="003148B7" w:rsidRPr="00C71E34">
        <w:rPr>
          <w:rFonts w:ascii="Arial" w:hAnsi="Arial" w:cs="Arial"/>
          <w:lang w:eastAsia="es-ES"/>
        </w:rPr>
        <w:t>se realizan la</w:t>
      </w:r>
      <w:r>
        <w:rPr>
          <w:rFonts w:ascii="Arial" w:hAnsi="Arial" w:cs="Arial"/>
          <w:lang w:eastAsia="es-ES"/>
        </w:rPr>
        <w:t>s</w:t>
      </w:r>
      <w:r w:rsidR="006B64CF">
        <w:rPr>
          <w:rFonts w:ascii="Arial" w:hAnsi="Arial" w:cs="Arial"/>
          <w:lang w:eastAsia="es-ES"/>
        </w:rPr>
        <w:t xml:space="preserve"> </w:t>
      </w:r>
      <w:r w:rsidR="003148B7" w:rsidRPr="00C71E34">
        <w:rPr>
          <w:rFonts w:ascii="Arial" w:hAnsi="Arial" w:cs="Arial"/>
          <w:lang w:eastAsia="es-ES"/>
        </w:rPr>
        <w:t>prueba</w:t>
      </w:r>
      <w:r>
        <w:rPr>
          <w:rFonts w:ascii="Arial" w:hAnsi="Arial" w:cs="Arial"/>
          <w:lang w:eastAsia="es-ES"/>
        </w:rPr>
        <w:t>s</w:t>
      </w:r>
      <w:r w:rsidR="003148B7" w:rsidRPr="00C71E34">
        <w:rPr>
          <w:rFonts w:ascii="Arial" w:hAnsi="Arial" w:cs="Arial"/>
          <w:lang w:eastAsia="es-ES"/>
        </w:rPr>
        <w:t xml:space="preserve"> de </w:t>
      </w:r>
      <w:r>
        <w:rPr>
          <w:rFonts w:ascii="Arial" w:hAnsi="Arial" w:cs="Arial"/>
          <w:lang w:eastAsia="es-ES"/>
        </w:rPr>
        <w:t>l</w:t>
      </w:r>
      <w:r w:rsidR="003148B7" w:rsidRPr="00C71E34">
        <w:rPr>
          <w:rFonts w:ascii="Arial" w:hAnsi="Arial" w:cs="Arial"/>
          <w:lang w:eastAsia="es-ES"/>
        </w:rPr>
        <w:t xml:space="preserve">os componentes y servicios desarrollados para el </w:t>
      </w:r>
      <w:r>
        <w:rPr>
          <w:rFonts w:ascii="Arial" w:hAnsi="Arial" w:cs="Arial"/>
          <w:lang w:eastAsia="es-ES"/>
        </w:rPr>
        <w:t>módulo administrativo</w:t>
      </w:r>
      <w:r w:rsidR="003148B7" w:rsidRPr="00C71E34">
        <w:rPr>
          <w:rFonts w:ascii="Arial" w:hAnsi="Arial" w:cs="Arial"/>
          <w:lang w:eastAsia="es-ES"/>
        </w:rPr>
        <w:t>.</w:t>
      </w:r>
      <w:r>
        <w:rPr>
          <w:rFonts w:ascii="Arial" w:hAnsi="Arial" w:cs="Arial"/>
          <w:lang w:eastAsia="es-ES"/>
        </w:rPr>
        <w:t xml:space="preserve"> Además de </w:t>
      </w:r>
      <w:proofErr w:type="spellStart"/>
      <w:r w:rsidRPr="001C69E8">
        <w:rPr>
          <w:rFonts w:ascii="Arial" w:hAnsi="Arial" w:cs="Arial"/>
          <w:i/>
          <w:iCs/>
          <w:lang w:eastAsia="es-ES"/>
        </w:rPr>
        <w:t>JasmineJs</w:t>
      </w:r>
      <w:proofErr w:type="spellEnd"/>
      <w:r w:rsidRPr="00C71E34">
        <w:rPr>
          <w:rFonts w:ascii="Arial" w:hAnsi="Arial" w:cs="Arial"/>
          <w:lang w:eastAsia="es-ES"/>
        </w:rPr>
        <w:t xml:space="preserve"> </w:t>
      </w:r>
      <w:r w:rsidR="003148B7" w:rsidRPr="00C71E34">
        <w:rPr>
          <w:rFonts w:ascii="Arial" w:hAnsi="Arial" w:cs="Arial"/>
          <w:lang w:eastAsia="es-ES"/>
        </w:rPr>
        <w:t xml:space="preserve">se </w:t>
      </w:r>
      <w:r>
        <w:rPr>
          <w:rFonts w:ascii="Arial" w:hAnsi="Arial" w:cs="Arial"/>
          <w:lang w:eastAsia="es-ES"/>
        </w:rPr>
        <w:t xml:space="preserve">utiliza </w:t>
      </w:r>
      <w:r w:rsidR="003148B7" w:rsidRPr="001C69E8">
        <w:rPr>
          <w:rFonts w:ascii="Arial" w:hAnsi="Arial" w:cs="Arial"/>
          <w:i/>
          <w:iCs/>
          <w:lang w:eastAsia="es-ES"/>
        </w:rPr>
        <w:t>Karma</w:t>
      </w:r>
      <w:r w:rsidR="003148B7" w:rsidRPr="00C71E34">
        <w:rPr>
          <w:rFonts w:ascii="Arial" w:hAnsi="Arial" w:cs="Arial"/>
          <w:lang w:eastAsia="es-ES"/>
        </w:rPr>
        <w:t xml:space="preserve"> que es una </w:t>
      </w:r>
      <w:r w:rsidR="0005632E" w:rsidRPr="00C71E34">
        <w:rPr>
          <w:rFonts w:ascii="Arial" w:hAnsi="Arial" w:cs="Arial"/>
          <w:lang w:eastAsia="es-ES"/>
        </w:rPr>
        <w:t>herramienta</w:t>
      </w:r>
      <w:r w:rsidR="003148B7" w:rsidRPr="00C71E34">
        <w:rPr>
          <w:rFonts w:ascii="Arial" w:hAnsi="Arial" w:cs="Arial"/>
          <w:lang w:eastAsia="es-ES"/>
        </w:rPr>
        <w:t xml:space="preserve"> encargada de ejecutar las pruebas unitarias en el navegador y simular las peticiones desde </w:t>
      </w:r>
      <w:r w:rsidR="00D95F7E">
        <w:rPr>
          <w:rFonts w:ascii="Arial" w:hAnsi="Arial" w:cs="Arial"/>
          <w:lang w:eastAsia="es-ES"/>
        </w:rPr>
        <w:t>la</w:t>
      </w:r>
      <w:r w:rsidR="003148B7" w:rsidRPr="00C71E34">
        <w:rPr>
          <w:rFonts w:ascii="Arial" w:hAnsi="Arial" w:cs="Arial"/>
          <w:lang w:eastAsia="es-ES"/>
        </w:rPr>
        <w:t xml:space="preserve"> aplicación hacia los distintos servicios expuestos en nube.</w:t>
      </w:r>
    </w:p>
    <w:p w14:paraId="05A24C92" w14:textId="0A8491FF" w:rsidR="0043371D" w:rsidRDefault="0043371D" w:rsidP="0043371D">
      <w:pPr>
        <w:spacing w:line="360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En la siguiente imagen se visualiza </w:t>
      </w:r>
      <w:r w:rsidRPr="00C71E34">
        <w:rPr>
          <w:rFonts w:ascii="Arial" w:hAnsi="Arial" w:cs="Arial"/>
          <w:lang w:eastAsia="es-ES"/>
        </w:rPr>
        <w:t xml:space="preserve">un ejemplo de </w:t>
      </w:r>
      <w:r>
        <w:rPr>
          <w:rFonts w:ascii="Arial" w:hAnsi="Arial" w:cs="Arial"/>
          <w:lang w:eastAsia="es-ES"/>
        </w:rPr>
        <w:t xml:space="preserve">una </w:t>
      </w:r>
      <w:r w:rsidRPr="00C71E34">
        <w:rPr>
          <w:rFonts w:ascii="Arial" w:hAnsi="Arial" w:cs="Arial"/>
          <w:lang w:eastAsia="es-ES"/>
        </w:rPr>
        <w:t>prueba unitaria</w:t>
      </w:r>
      <w:r>
        <w:rPr>
          <w:rFonts w:ascii="Arial" w:hAnsi="Arial" w:cs="Arial"/>
          <w:lang w:eastAsia="es-ES"/>
        </w:rPr>
        <w:t xml:space="preserve">, aplicada al componente </w:t>
      </w:r>
      <w:proofErr w:type="spellStart"/>
      <w:proofErr w:type="gramStart"/>
      <w:r w:rsidRPr="0043371D">
        <w:rPr>
          <w:rFonts w:ascii="Arial" w:hAnsi="Arial" w:cs="Arial"/>
          <w:i/>
          <w:iCs/>
          <w:lang w:eastAsia="es-ES"/>
        </w:rPr>
        <w:t>login.component</w:t>
      </w:r>
      <w:proofErr w:type="spellEnd"/>
      <w:proofErr w:type="gramEnd"/>
      <w:r>
        <w:rPr>
          <w:rFonts w:ascii="Arial" w:hAnsi="Arial" w:cs="Arial"/>
          <w:lang w:eastAsia="es-ES"/>
        </w:rPr>
        <w:t xml:space="preserve">. </w:t>
      </w:r>
    </w:p>
    <w:p w14:paraId="67002BB2" w14:textId="397BF66C" w:rsidR="008B06E8" w:rsidRDefault="0043371D" w:rsidP="0043371D">
      <w:pPr>
        <w:spacing w:line="360" w:lineRule="auto"/>
        <w:jc w:val="center"/>
        <w:rPr>
          <w:rFonts w:ascii="Arial" w:hAnsi="Arial" w:cs="Arial"/>
          <w:lang w:eastAsia="es-ES"/>
        </w:rPr>
      </w:pPr>
      <w:r>
        <w:rPr>
          <w:noProof/>
        </w:rPr>
        <w:drawing>
          <wp:inline distT="0" distB="0" distL="0" distR="0" wp14:anchorId="74F97AB9" wp14:editId="02F83F14">
            <wp:extent cx="4083442" cy="44831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7065" cy="44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88F7" w14:textId="727AAAAA" w:rsidR="0043371D" w:rsidRPr="0043371D" w:rsidRDefault="0043371D" w:rsidP="0043371D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43371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C224AB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28</w:t>
      </w:r>
      <w:r w:rsidRPr="0043371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Prueba unitaria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login</w:t>
      </w:r>
      <w:proofErr w:type="spellEnd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component</w:t>
      </w:r>
      <w:proofErr w:type="spellEnd"/>
      <w:r w:rsidRPr="0043371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0D1FB710" w14:textId="77777777" w:rsidR="0043371D" w:rsidRDefault="0043371D" w:rsidP="00C71E34">
      <w:pPr>
        <w:spacing w:line="360" w:lineRule="auto"/>
        <w:jc w:val="both"/>
        <w:rPr>
          <w:rFonts w:ascii="Arial" w:hAnsi="Arial" w:cs="Arial"/>
          <w:lang w:eastAsia="es-ES"/>
        </w:rPr>
      </w:pPr>
    </w:p>
    <w:p w14:paraId="51E6518F" w14:textId="39162F3B" w:rsidR="00E53DC9" w:rsidRPr="00111B6E" w:rsidRDefault="00C9248A" w:rsidP="00C71E34">
      <w:pPr>
        <w:spacing w:line="360" w:lineRule="auto"/>
        <w:jc w:val="both"/>
        <w:rPr>
          <w:rFonts w:ascii="Arial" w:hAnsi="Arial" w:cs="Arial"/>
          <w:lang w:eastAsia="es-ES"/>
        </w:rPr>
      </w:pPr>
      <w:r w:rsidRPr="00C71E34">
        <w:rPr>
          <w:rFonts w:ascii="Arial" w:hAnsi="Arial" w:cs="Arial"/>
          <w:lang w:eastAsia="es-ES"/>
        </w:rPr>
        <w:t>Para la configuración de</w:t>
      </w:r>
      <w:r w:rsidR="0043371D">
        <w:rPr>
          <w:rFonts w:ascii="Arial" w:hAnsi="Arial" w:cs="Arial"/>
          <w:lang w:eastAsia="es-ES"/>
        </w:rPr>
        <w:t xml:space="preserve">l </w:t>
      </w:r>
      <w:r w:rsidRPr="00C71E34">
        <w:rPr>
          <w:rFonts w:ascii="Arial" w:hAnsi="Arial" w:cs="Arial"/>
          <w:lang w:eastAsia="es-ES"/>
        </w:rPr>
        <w:t xml:space="preserve">entorno de pruebas </w:t>
      </w:r>
      <w:r w:rsidR="0043371D">
        <w:rPr>
          <w:rFonts w:ascii="Arial" w:hAnsi="Arial" w:cs="Arial"/>
          <w:lang w:eastAsia="es-ES"/>
        </w:rPr>
        <w:t>se debe</w:t>
      </w:r>
      <w:r w:rsidRPr="00C71E34">
        <w:rPr>
          <w:rFonts w:ascii="Arial" w:hAnsi="Arial" w:cs="Arial"/>
          <w:lang w:eastAsia="es-ES"/>
        </w:rPr>
        <w:t xml:space="preserve"> tener en cuent</w:t>
      </w:r>
      <w:r w:rsidR="0043371D">
        <w:rPr>
          <w:rFonts w:ascii="Arial" w:hAnsi="Arial" w:cs="Arial"/>
          <w:lang w:eastAsia="es-ES"/>
        </w:rPr>
        <w:t xml:space="preserve">a </w:t>
      </w:r>
      <w:r w:rsidRPr="00C71E34">
        <w:rPr>
          <w:rFonts w:ascii="Arial" w:hAnsi="Arial" w:cs="Arial"/>
          <w:lang w:eastAsia="es-ES"/>
        </w:rPr>
        <w:t xml:space="preserve">el archivo </w:t>
      </w:r>
      <w:r w:rsidR="00E53DC9" w:rsidRPr="0043371D">
        <w:rPr>
          <w:rFonts w:ascii="Arial" w:hAnsi="Arial" w:cs="Arial"/>
          <w:i/>
          <w:iCs/>
          <w:lang w:eastAsia="es-ES"/>
        </w:rPr>
        <w:t>karma.conf.js</w:t>
      </w:r>
      <w:r w:rsidR="0043371D">
        <w:rPr>
          <w:rFonts w:ascii="Arial" w:hAnsi="Arial" w:cs="Arial"/>
          <w:i/>
          <w:iCs/>
          <w:lang w:eastAsia="es-ES"/>
        </w:rPr>
        <w:t xml:space="preserve">, </w:t>
      </w:r>
      <w:r w:rsidR="0043371D">
        <w:rPr>
          <w:rFonts w:ascii="Arial" w:hAnsi="Arial" w:cs="Arial"/>
          <w:lang w:eastAsia="es-ES"/>
        </w:rPr>
        <w:t xml:space="preserve">donde se puede definir </w:t>
      </w:r>
      <w:r w:rsidR="00111B6E">
        <w:rPr>
          <w:rFonts w:ascii="Arial" w:hAnsi="Arial" w:cs="Arial"/>
          <w:lang w:eastAsia="es-ES"/>
        </w:rPr>
        <w:t>variables</w:t>
      </w:r>
      <w:r w:rsidR="0043371D">
        <w:rPr>
          <w:rFonts w:ascii="Arial" w:hAnsi="Arial" w:cs="Arial"/>
          <w:lang w:eastAsia="es-ES"/>
        </w:rPr>
        <w:t xml:space="preserve"> como el navegador, el </w:t>
      </w:r>
      <w:r w:rsidR="00E53DC9" w:rsidRPr="00C71E34">
        <w:rPr>
          <w:rFonts w:ascii="Arial" w:hAnsi="Arial" w:cs="Arial"/>
          <w:lang w:eastAsia="es-ES"/>
        </w:rPr>
        <w:t>n</w:t>
      </w:r>
      <w:r w:rsidR="0043371D">
        <w:rPr>
          <w:rFonts w:ascii="Arial" w:hAnsi="Arial" w:cs="Arial"/>
          <w:lang w:eastAsia="es-ES"/>
        </w:rPr>
        <w:t>ú</w:t>
      </w:r>
      <w:r w:rsidR="00E53DC9" w:rsidRPr="00C71E34">
        <w:rPr>
          <w:rFonts w:ascii="Arial" w:hAnsi="Arial" w:cs="Arial"/>
          <w:lang w:eastAsia="es-ES"/>
        </w:rPr>
        <w:t>mero de ejecutores</w:t>
      </w:r>
      <w:r w:rsidR="00111B6E">
        <w:rPr>
          <w:rFonts w:ascii="Arial" w:hAnsi="Arial" w:cs="Arial"/>
          <w:lang w:eastAsia="es-ES"/>
        </w:rPr>
        <w:t xml:space="preserve">, entre otros. En la siguiente imagen se puede visualizar gran parte de configuración del archivo </w:t>
      </w:r>
      <w:r w:rsidR="00111B6E">
        <w:rPr>
          <w:rFonts w:ascii="Arial" w:hAnsi="Arial" w:cs="Arial"/>
          <w:i/>
          <w:iCs/>
          <w:lang w:eastAsia="es-ES"/>
        </w:rPr>
        <w:t xml:space="preserve">karma.config.js </w:t>
      </w:r>
      <w:r w:rsidR="00111B6E">
        <w:rPr>
          <w:rFonts w:ascii="Arial" w:hAnsi="Arial" w:cs="Arial"/>
          <w:lang w:eastAsia="es-ES"/>
        </w:rPr>
        <w:t>del módulo administrativo.</w:t>
      </w:r>
    </w:p>
    <w:p w14:paraId="1ADE9FF3" w14:textId="6033A4B6" w:rsidR="00111B6E" w:rsidRDefault="00111B6E" w:rsidP="00111B6E">
      <w:pPr>
        <w:spacing w:line="360" w:lineRule="auto"/>
        <w:jc w:val="center"/>
        <w:rPr>
          <w:rFonts w:ascii="Arial" w:hAnsi="Arial" w:cs="Arial"/>
          <w:lang w:eastAsia="es-ES"/>
        </w:rPr>
      </w:pPr>
      <w:r>
        <w:rPr>
          <w:noProof/>
        </w:rPr>
        <w:drawing>
          <wp:inline distT="0" distB="0" distL="0" distR="0" wp14:anchorId="0D0E3A98" wp14:editId="7CC30214">
            <wp:extent cx="4159250" cy="3439688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5512" cy="34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F2A0" w14:textId="136B9802" w:rsidR="00111B6E" w:rsidRPr="0043371D" w:rsidRDefault="00111B6E" w:rsidP="00111B6E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 w:rsidRPr="0043371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C224AB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29</w:t>
      </w:r>
      <w:r w:rsidRPr="0043371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Configuración </w:t>
      </w:r>
      <w:r>
        <w:rPr>
          <w:rFonts w:ascii="Arial" w:hAnsi="Arial" w:cs="Arial"/>
          <w:i/>
          <w:iCs/>
          <w:lang w:eastAsia="es-ES"/>
        </w:rPr>
        <w:t>karma.config.js</w:t>
      </w:r>
      <w:r w:rsidRPr="0043371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318BC951" w14:textId="77777777" w:rsidR="00111B6E" w:rsidRDefault="00111B6E">
      <w:pPr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br w:type="page"/>
      </w:r>
    </w:p>
    <w:p w14:paraId="2B74F77E" w14:textId="688E1F2C" w:rsidR="0024569B" w:rsidRDefault="0024569B" w:rsidP="00C71E34">
      <w:pPr>
        <w:spacing w:line="360" w:lineRule="auto"/>
        <w:jc w:val="both"/>
        <w:rPr>
          <w:rFonts w:ascii="Arial" w:hAnsi="Arial" w:cs="Arial"/>
          <w:lang w:eastAsia="es-ES"/>
        </w:rPr>
      </w:pPr>
      <w:r w:rsidRPr="00C71E34">
        <w:rPr>
          <w:rFonts w:ascii="Arial" w:hAnsi="Arial" w:cs="Arial"/>
          <w:lang w:eastAsia="es-ES"/>
        </w:rPr>
        <w:t xml:space="preserve">Para </w:t>
      </w:r>
      <w:r w:rsidR="00111B6E">
        <w:rPr>
          <w:rFonts w:ascii="Arial" w:hAnsi="Arial" w:cs="Arial"/>
          <w:lang w:eastAsia="es-ES"/>
        </w:rPr>
        <w:t xml:space="preserve">la ejecución de las pruebas unitarias dentro del módulo administrativo se recomienda utilizar el siguiente comando: </w:t>
      </w:r>
      <w:proofErr w:type="spellStart"/>
      <w:r w:rsidR="00111B6E" w:rsidRPr="00111B6E">
        <w:rPr>
          <w:rFonts w:ascii="Arial" w:hAnsi="Arial" w:cs="Arial"/>
          <w:b/>
          <w:bCs/>
          <w:i/>
          <w:iCs/>
          <w:lang w:eastAsia="es-ES"/>
        </w:rPr>
        <w:t>npm</w:t>
      </w:r>
      <w:proofErr w:type="spellEnd"/>
      <w:r w:rsidR="00111B6E" w:rsidRPr="00111B6E">
        <w:rPr>
          <w:rFonts w:ascii="Arial" w:hAnsi="Arial" w:cs="Arial"/>
          <w:b/>
          <w:bCs/>
          <w:i/>
          <w:iCs/>
          <w:lang w:eastAsia="es-ES"/>
        </w:rPr>
        <w:t xml:space="preserve"> run </w:t>
      </w:r>
      <w:proofErr w:type="spellStart"/>
      <w:r w:rsidR="00111B6E" w:rsidRPr="00111B6E">
        <w:rPr>
          <w:rFonts w:ascii="Arial" w:hAnsi="Arial" w:cs="Arial"/>
          <w:b/>
          <w:bCs/>
          <w:i/>
          <w:iCs/>
          <w:lang w:eastAsia="es-ES"/>
        </w:rPr>
        <w:t>local_test</w:t>
      </w:r>
      <w:proofErr w:type="spellEnd"/>
      <w:r w:rsidR="00111B6E">
        <w:rPr>
          <w:rFonts w:ascii="Arial" w:hAnsi="Arial" w:cs="Arial"/>
          <w:b/>
          <w:bCs/>
          <w:lang w:eastAsia="es-ES"/>
        </w:rPr>
        <w:t xml:space="preserve">: </w:t>
      </w:r>
      <w:r w:rsidR="00111B6E" w:rsidRPr="00111B6E">
        <w:rPr>
          <w:rFonts w:ascii="Arial" w:hAnsi="Arial" w:cs="Arial"/>
          <w:lang w:eastAsia="es-ES"/>
        </w:rPr>
        <w:t>e</w:t>
      </w:r>
      <w:r w:rsidRPr="00C71E34">
        <w:rPr>
          <w:rFonts w:ascii="Arial" w:hAnsi="Arial" w:cs="Arial"/>
          <w:lang w:eastAsia="es-ES"/>
        </w:rPr>
        <w:t xml:space="preserve">ste servirá para probar cada uno de </w:t>
      </w:r>
      <w:r w:rsidR="00111B6E">
        <w:rPr>
          <w:rFonts w:ascii="Arial" w:hAnsi="Arial" w:cs="Arial"/>
          <w:lang w:eastAsia="es-ES"/>
        </w:rPr>
        <w:t>los</w:t>
      </w:r>
      <w:r w:rsidRPr="00C71E34">
        <w:rPr>
          <w:rFonts w:ascii="Arial" w:hAnsi="Arial" w:cs="Arial"/>
          <w:lang w:eastAsia="es-ES"/>
        </w:rPr>
        <w:t xml:space="preserve"> métodos y servicios implementados </w:t>
      </w:r>
      <w:r w:rsidR="00111B6E">
        <w:rPr>
          <w:rFonts w:ascii="Arial" w:hAnsi="Arial" w:cs="Arial"/>
          <w:lang w:eastAsia="es-ES"/>
        </w:rPr>
        <w:t xml:space="preserve">que tengan una prueba unitaria y además </w:t>
      </w:r>
      <w:r w:rsidRPr="00C71E34">
        <w:rPr>
          <w:rFonts w:ascii="Arial" w:hAnsi="Arial" w:cs="Arial"/>
          <w:lang w:eastAsia="es-ES"/>
        </w:rPr>
        <w:t>indicará la cobertura y funcionamiento de</w:t>
      </w:r>
      <w:r w:rsidR="00111B6E">
        <w:rPr>
          <w:rFonts w:ascii="Arial" w:hAnsi="Arial" w:cs="Arial"/>
          <w:lang w:eastAsia="es-ES"/>
        </w:rPr>
        <w:t>l</w:t>
      </w:r>
      <w:r w:rsidRPr="00C71E34">
        <w:rPr>
          <w:rFonts w:ascii="Arial" w:hAnsi="Arial" w:cs="Arial"/>
          <w:lang w:eastAsia="es-ES"/>
        </w:rPr>
        <w:t xml:space="preserve"> código. Al ejecutar </w:t>
      </w:r>
      <w:r w:rsidR="00111B6E">
        <w:rPr>
          <w:rFonts w:ascii="Arial" w:hAnsi="Arial" w:cs="Arial"/>
          <w:lang w:eastAsia="es-ES"/>
        </w:rPr>
        <w:t>este</w:t>
      </w:r>
      <w:r w:rsidRPr="00C71E34">
        <w:rPr>
          <w:rFonts w:ascii="Arial" w:hAnsi="Arial" w:cs="Arial"/>
          <w:lang w:eastAsia="es-ES"/>
        </w:rPr>
        <w:t xml:space="preserve"> comando </w:t>
      </w:r>
      <w:r w:rsidR="00111B6E">
        <w:rPr>
          <w:rFonts w:ascii="Arial" w:hAnsi="Arial" w:cs="Arial"/>
          <w:lang w:eastAsia="es-ES"/>
        </w:rPr>
        <w:t>se</w:t>
      </w:r>
      <w:r w:rsidRPr="00C71E34">
        <w:rPr>
          <w:rFonts w:ascii="Arial" w:hAnsi="Arial" w:cs="Arial"/>
          <w:lang w:eastAsia="es-ES"/>
        </w:rPr>
        <w:t xml:space="preserve"> mostrará el resumen de cuantas pruebas se ejecutaron y cuantas se llevaron a cabo satisfactoriamente, como </w:t>
      </w:r>
      <w:r w:rsidR="00111B6E">
        <w:rPr>
          <w:rFonts w:ascii="Arial" w:hAnsi="Arial" w:cs="Arial"/>
          <w:lang w:eastAsia="es-ES"/>
        </w:rPr>
        <w:t>se</w:t>
      </w:r>
      <w:r w:rsidRPr="00C71E34">
        <w:rPr>
          <w:rFonts w:ascii="Arial" w:hAnsi="Arial" w:cs="Arial"/>
          <w:lang w:eastAsia="es-ES"/>
        </w:rPr>
        <w:t xml:space="preserve"> indica la siguiente imagen.</w:t>
      </w:r>
    </w:p>
    <w:p w14:paraId="3D978F71" w14:textId="333122C8" w:rsidR="00111B6E" w:rsidRPr="0043371D" w:rsidRDefault="00111B6E" w:rsidP="00111B6E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A9A60A3" wp14:editId="2091D8EF">
            <wp:extent cx="5612130" cy="839470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B6E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 </w:t>
      </w:r>
      <w:r w:rsidRPr="0043371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Imagen </w:t>
      </w:r>
      <w:r w:rsidR="00C224AB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30</w:t>
      </w:r>
      <w:r w:rsidRPr="0043371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 xml:space="preserve">. </w:t>
      </w:r>
      <w:r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Resultado pruebas unitarias</w:t>
      </w:r>
      <w:r w:rsidRPr="0043371D">
        <w:rPr>
          <w:rFonts w:ascii="Arial" w:hAnsi="Arial" w:cs="Arial"/>
          <w:i/>
          <w:iCs/>
          <w:color w:val="000000" w:themeColor="text1"/>
          <w:bdr w:val="none" w:sz="0" w:space="0" w:color="auto" w:frame="1"/>
        </w:rPr>
        <w:t>.</w:t>
      </w:r>
    </w:p>
    <w:p w14:paraId="133DD55C" w14:textId="783C550B" w:rsidR="00111B6E" w:rsidRDefault="00111B6E" w:rsidP="00C71E34">
      <w:pPr>
        <w:spacing w:line="360" w:lineRule="auto"/>
        <w:jc w:val="both"/>
        <w:rPr>
          <w:rFonts w:ascii="Arial" w:hAnsi="Arial" w:cs="Arial"/>
          <w:lang w:eastAsia="es-ES"/>
        </w:rPr>
      </w:pPr>
    </w:p>
    <w:p w14:paraId="1A7DF747" w14:textId="77777777" w:rsidR="00111B6E" w:rsidRPr="00C71E34" w:rsidRDefault="00111B6E" w:rsidP="00C71E34">
      <w:pPr>
        <w:spacing w:line="360" w:lineRule="auto"/>
        <w:jc w:val="both"/>
        <w:rPr>
          <w:rFonts w:ascii="Arial" w:hAnsi="Arial" w:cs="Arial"/>
          <w:lang w:eastAsia="es-ES"/>
        </w:rPr>
      </w:pPr>
    </w:p>
    <w:p w14:paraId="0D8F5E66" w14:textId="30F6DCE0" w:rsidR="00844B98" w:rsidRPr="0043371D" w:rsidRDefault="00844B98" w:rsidP="0043371D">
      <w:pPr>
        <w:spacing w:line="360" w:lineRule="auto"/>
        <w:jc w:val="both"/>
        <w:rPr>
          <w:rFonts w:ascii="Arial" w:hAnsi="Arial" w:cs="Arial"/>
          <w:lang w:eastAsia="es-ES"/>
        </w:rPr>
      </w:pPr>
    </w:p>
    <w:sectPr w:rsidR="00844B98" w:rsidRPr="0043371D" w:rsidSect="00CE44BA">
      <w:headerReference w:type="default" r:id="rId41"/>
      <w:footerReference w:type="default" r:id="rId42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106D" w14:textId="77777777" w:rsidR="00683840" w:rsidRDefault="00683840" w:rsidP="00C4563B">
      <w:pPr>
        <w:spacing w:after="0" w:line="240" w:lineRule="auto"/>
      </w:pPr>
      <w:r>
        <w:separator/>
      </w:r>
    </w:p>
  </w:endnote>
  <w:endnote w:type="continuationSeparator" w:id="0">
    <w:p w14:paraId="3672237F" w14:textId="77777777" w:rsidR="00683840" w:rsidRDefault="00683840" w:rsidP="00C4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1D93" w14:textId="77777777" w:rsidR="0099588F" w:rsidRDefault="0099588F">
    <w:pPr>
      <w:pStyle w:val="Piedepgina"/>
    </w:pPr>
    <w:r>
      <w:t>Formato VR 2.0 [07/05/2015]</w:t>
    </w: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E12B2" wp14:editId="1ABFFD1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7043C6" w14:textId="77777777" w:rsidR="0099588F" w:rsidRDefault="0099588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Pr="00107DAF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161E12B2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0;margin-top:0;width:30.6pt;height:24.65pt;z-index:25166336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" fillcolor="white [3201]" stroked="f" strokeweight=".5pt">
              <v:textbox style="mso-fit-shape-to-text:t" inset="0,,0">
                <w:txbxContent>
                  <w:p w14:paraId="497043C6" w14:textId="77777777" w:rsidR="0099588F" w:rsidRDefault="0099588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Pr="00107DAF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es-ES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5FB1" w14:textId="77777777" w:rsidR="00683840" w:rsidRDefault="00683840" w:rsidP="00C4563B">
      <w:pPr>
        <w:spacing w:after="0" w:line="240" w:lineRule="auto"/>
      </w:pPr>
      <w:r>
        <w:separator/>
      </w:r>
    </w:p>
  </w:footnote>
  <w:footnote w:type="continuationSeparator" w:id="0">
    <w:p w14:paraId="37CB549B" w14:textId="77777777" w:rsidR="00683840" w:rsidRDefault="00683840" w:rsidP="00C4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0A26" w14:textId="77777777" w:rsidR="0099588F" w:rsidRDefault="0099588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8B9730" wp14:editId="5033F1F7">
              <wp:simplePos x="0" y="0"/>
              <wp:positionH relativeFrom="column">
                <wp:posOffset>1139190</wp:posOffset>
              </wp:positionH>
              <wp:positionV relativeFrom="paragraph">
                <wp:posOffset>123825</wp:posOffset>
              </wp:positionV>
              <wp:extent cx="3554095" cy="26733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4095" cy="267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8247A9" w14:textId="3DB63F0B" w:rsidR="0099588F" w:rsidRDefault="0099588F">
                          <w:pPr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MANUAL TÉCNICO DE FRONTEND</w:t>
                          </w:r>
                        </w:p>
                        <w:p w14:paraId="139D4CF6" w14:textId="77777777" w:rsidR="0099588F" w:rsidRPr="00C4563B" w:rsidRDefault="0099588F">
                          <w:pPr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8B973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89.7pt;margin-top:9.75pt;width:279.85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" filled="f" stroked="f">
              <v:textbox>
                <w:txbxContent>
                  <w:p w14:paraId="668247A9" w14:textId="3DB63F0B" w:rsidR="0099588F" w:rsidRDefault="0099588F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MANUAL TÉCNICO DE FRONTEND</w:t>
                    </w:r>
                  </w:p>
                  <w:p w14:paraId="139D4CF6" w14:textId="77777777" w:rsidR="0099588F" w:rsidRPr="00C4563B" w:rsidRDefault="0099588F">
                    <w:pPr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D66F4A" wp14:editId="04784C91">
              <wp:simplePos x="0" y="0"/>
              <wp:positionH relativeFrom="column">
                <wp:posOffset>-1080135</wp:posOffset>
              </wp:positionH>
              <wp:positionV relativeFrom="paragraph">
                <wp:posOffset>-647700</wp:posOffset>
              </wp:positionV>
              <wp:extent cx="8091805" cy="1095375"/>
              <wp:effectExtent l="0" t="0" r="0" b="9525"/>
              <wp:wrapNone/>
              <wp:docPr id="5" name="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091805" cy="1095375"/>
                        <a:chOff x="0" y="0"/>
                        <a:chExt cx="8091577" cy="1095555"/>
                      </a:xfrm>
                    </wpg:grpSpPr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5129"/>
                        <a:stretch/>
                      </pic:blipFill>
                      <pic:spPr bwMode="auto">
                        <a:xfrm>
                          <a:off x="0" y="198408"/>
                          <a:ext cx="7763774" cy="862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463" t="81189" r="-3588" b="2862"/>
                        <a:stretch/>
                      </pic:blipFill>
                      <pic:spPr bwMode="auto">
                        <a:xfrm>
                          <a:off x="5520906" y="0"/>
                          <a:ext cx="2570671" cy="1095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7DA902" id="1 Grupo" o:spid="_x0000_s1026" style="position:absolute;margin-left:-85.05pt;margin-top:-51pt;width:637.15pt;height:86.25pt;z-index:-251657216" coordsize="80915,109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top:1984;width:77637;height:8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">
                <v:imagedata r:id="rId2" o:title="" cropbottom="55790f"/>
              </v:shape>
              <v:shape id="Picture 3" o:spid="_x0000_s1028" type="#_x0000_t75" style="position:absolute;left:55209;width:25706;height:10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">
                <v:imagedata r:id="rId2" o:title="" croptop="53208f" cropbottom="1876f" cropleft="49455f" cropright="-2351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668"/>
    <w:multiLevelType w:val="hybridMultilevel"/>
    <w:tmpl w:val="62224A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0A9D"/>
    <w:multiLevelType w:val="hybridMultilevel"/>
    <w:tmpl w:val="308491BC"/>
    <w:lvl w:ilvl="0" w:tplc="A5844F42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5A10"/>
    <w:multiLevelType w:val="hybridMultilevel"/>
    <w:tmpl w:val="B16602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C77C76"/>
    <w:multiLevelType w:val="hybridMultilevel"/>
    <w:tmpl w:val="2C3EBEF8"/>
    <w:lvl w:ilvl="0" w:tplc="AEA478F4">
      <w:start w:val="1"/>
      <w:numFmt w:val="decimal"/>
      <w:lvlText w:val="%1."/>
      <w:lvlJc w:val="left"/>
      <w:pPr>
        <w:tabs>
          <w:tab w:val="num" w:pos="360"/>
        </w:tabs>
        <w:ind w:left="398" w:hanging="398"/>
      </w:pPr>
      <w:rPr>
        <w:rFonts w:hint="default"/>
        <w:b/>
        <w:bCs/>
        <w:color w:val="auto"/>
        <w:sz w:val="22"/>
        <w:szCs w:val="22"/>
      </w:rPr>
    </w:lvl>
    <w:lvl w:ilvl="1" w:tplc="240A0005">
      <w:start w:val="1"/>
      <w:numFmt w:val="bullet"/>
      <w:lvlText w:val=""/>
      <w:lvlJc w:val="left"/>
      <w:pPr>
        <w:tabs>
          <w:tab w:val="num" w:pos="1531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11398"/>
    <w:multiLevelType w:val="multilevel"/>
    <w:tmpl w:val="CFE06DAE"/>
    <w:lvl w:ilvl="0">
      <w:start w:val="4"/>
      <w:numFmt w:val="decimal"/>
      <w:lvlText w:val="%1."/>
      <w:lvlJc w:val="left"/>
      <w:pPr>
        <w:ind w:left="810" w:hanging="81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810" w:hanging="81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810" w:hanging="81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5" w15:restartNumberingAfterBreak="0">
    <w:nsid w:val="1F2A3C9B"/>
    <w:multiLevelType w:val="multilevel"/>
    <w:tmpl w:val="A9907CB2"/>
    <w:lvl w:ilvl="0">
      <w:start w:val="3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31E6D78"/>
    <w:multiLevelType w:val="hybridMultilevel"/>
    <w:tmpl w:val="C4E8A53E"/>
    <w:lvl w:ilvl="0" w:tplc="D81C37B4">
      <w:start w:val="1"/>
      <w:numFmt w:val="decimal"/>
      <w:lvlText w:val="%1."/>
      <w:lvlJc w:val="left"/>
      <w:pPr>
        <w:tabs>
          <w:tab w:val="num" w:pos="360"/>
        </w:tabs>
        <w:ind w:left="398" w:hanging="398"/>
      </w:pPr>
      <w:rPr>
        <w:rFonts w:hint="default"/>
        <w:color w:val="auto"/>
        <w:sz w:val="28"/>
      </w:rPr>
    </w:lvl>
    <w:lvl w:ilvl="1" w:tplc="2B3859BE">
      <w:start w:val="1"/>
      <w:numFmt w:val="bullet"/>
      <w:lvlText w:val=""/>
      <w:lvlJc w:val="left"/>
      <w:pPr>
        <w:tabs>
          <w:tab w:val="num" w:pos="1531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5B5D05"/>
    <w:multiLevelType w:val="hybridMultilevel"/>
    <w:tmpl w:val="C6C6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6230A"/>
    <w:multiLevelType w:val="hybridMultilevel"/>
    <w:tmpl w:val="CCF8FE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31A8D"/>
    <w:multiLevelType w:val="multilevel"/>
    <w:tmpl w:val="99A0F8B6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C613F2D"/>
    <w:multiLevelType w:val="hybridMultilevel"/>
    <w:tmpl w:val="AF48C9D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623087B"/>
    <w:multiLevelType w:val="multilevel"/>
    <w:tmpl w:val="F6ACB4F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927551E"/>
    <w:multiLevelType w:val="hybridMultilevel"/>
    <w:tmpl w:val="B0F8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02C1E"/>
    <w:multiLevelType w:val="multilevel"/>
    <w:tmpl w:val="8230DE1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14" w15:restartNumberingAfterBreak="0">
    <w:nsid w:val="3A2B44A9"/>
    <w:multiLevelType w:val="multilevel"/>
    <w:tmpl w:val="9320DF8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5" w15:restartNumberingAfterBreak="0">
    <w:nsid w:val="44152280"/>
    <w:multiLevelType w:val="hybridMultilevel"/>
    <w:tmpl w:val="8ACADA7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35242B"/>
    <w:multiLevelType w:val="hybridMultilevel"/>
    <w:tmpl w:val="084CBA22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AE33873"/>
    <w:multiLevelType w:val="hybridMultilevel"/>
    <w:tmpl w:val="1F8234DC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207ACB"/>
    <w:multiLevelType w:val="hybridMultilevel"/>
    <w:tmpl w:val="8948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D6A55"/>
    <w:multiLevelType w:val="multilevel"/>
    <w:tmpl w:val="3C8A07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3430600"/>
    <w:multiLevelType w:val="hybridMultilevel"/>
    <w:tmpl w:val="BB52AEB0"/>
    <w:lvl w:ilvl="0" w:tplc="A5844F42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F1995"/>
    <w:multiLevelType w:val="hybridMultilevel"/>
    <w:tmpl w:val="421C897A"/>
    <w:lvl w:ilvl="0" w:tplc="3BA827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F44DE"/>
    <w:multiLevelType w:val="multilevel"/>
    <w:tmpl w:val="8C7A944C"/>
    <w:lvl w:ilvl="0">
      <w:start w:val="4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63A27C5E"/>
    <w:multiLevelType w:val="hybridMultilevel"/>
    <w:tmpl w:val="F16AFBD6"/>
    <w:lvl w:ilvl="0" w:tplc="A5844F42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E665F"/>
    <w:multiLevelType w:val="hybridMultilevel"/>
    <w:tmpl w:val="8BDE342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3597D69"/>
    <w:multiLevelType w:val="hybridMultilevel"/>
    <w:tmpl w:val="D15C4AC2"/>
    <w:lvl w:ilvl="0" w:tplc="A5844F42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34A50"/>
    <w:multiLevelType w:val="multilevel"/>
    <w:tmpl w:val="37807EB2"/>
    <w:lvl w:ilvl="0">
      <w:start w:val="2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1695616131">
    <w:abstractNumId w:val="8"/>
  </w:num>
  <w:num w:numId="2" w16cid:durableId="1623733214">
    <w:abstractNumId w:val="17"/>
  </w:num>
  <w:num w:numId="3" w16cid:durableId="9769719">
    <w:abstractNumId w:val="0"/>
  </w:num>
  <w:num w:numId="4" w16cid:durableId="1340813441">
    <w:abstractNumId w:val="3"/>
  </w:num>
  <w:num w:numId="5" w16cid:durableId="151261009">
    <w:abstractNumId w:val="14"/>
  </w:num>
  <w:num w:numId="6" w16cid:durableId="2038113927">
    <w:abstractNumId w:val="13"/>
  </w:num>
  <w:num w:numId="7" w16cid:durableId="1817381678">
    <w:abstractNumId w:val="22"/>
  </w:num>
  <w:num w:numId="8" w16cid:durableId="257643944">
    <w:abstractNumId w:val="4"/>
  </w:num>
  <w:num w:numId="9" w16cid:durableId="1565680788">
    <w:abstractNumId w:val="5"/>
  </w:num>
  <w:num w:numId="10" w16cid:durableId="17126236">
    <w:abstractNumId w:val="9"/>
  </w:num>
  <w:num w:numId="11" w16cid:durableId="2031562528">
    <w:abstractNumId w:val="26"/>
  </w:num>
  <w:num w:numId="12" w16cid:durableId="2088185862">
    <w:abstractNumId w:val="11"/>
  </w:num>
  <w:num w:numId="13" w16cid:durableId="597057520">
    <w:abstractNumId w:val="19"/>
  </w:num>
  <w:num w:numId="14" w16cid:durableId="675615718">
    <w:abstractNumId w:val="21"/>
  </w:num>
  <w:num w:numId="15" w16cid:durableId="107623089">
    <w:abstractNumId w:val="6"/>
  </w:num>
  <w:num w:numId="16" w16cid:durableId="1048141602">
    <w:abstractNumId w:val="7"/>
  </w:num>
  <w:num w:numId="17" w16cid:durableId="980379599">
    <w:abstractNumId w:val="12"/>
  </w:num>
  <w:num w:numId="18" w16cid:durableId="1124233104">
    <w:abstractNumId w:val="1"/>
  </w:num>
  <w:num w:numId="19" w16cid:durableId="1493596505">
    <w:abstractNumId w:val="20"/>
  </w:num>
  <w:num w:numId="20" w16cid:durableId="1788966903">
    <w:abstractNumId w:val="18"/>
  </w:num>
  <w:num w:numId="21" w16cid:durableId="546576223">
    <w:abstractNumId w:val="15"/>
  </w:num>
  <w:num w:numId="22" w16cid:durableId="1260141319">
    <w:abstractNumId w:val="16"/>
  </w:num>
  <w:num w:numId="23" w16cid:durableId="845555688">
    <w:abstractNumId w:val="25"/>
  </w:num>
  <w:num w:numId="24" w16cid:durableId="513030936">
    <w:abstractNumId w:val="23"/>
  </w:num>
  <w:num w:numId="25" w16cid:durableId="1852063363">
    <w:abstractNumId w:val="10"/>
  </w:num>
  <w:num w:numId="26" w16cid:durableId="1922643046">
    <w:abstractNumId w:val="24"/>
  </w:num>
  <w:num w:numId="27" w16cid:durableId="491876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3A"/>
    <w:rsid w:val="00002F9E"/>
    <w:rsid w:val="00016341"/>
    <w:rsid w:val="000171A1"/>
    <w:rsid w:val="00020F02"/>
    <w:rsid w:val="00021DC9"/>
    <w:rsid w:val="00022828"/>
    <w:rsid w:val="00030663"/>
    <w:rsid w:val="00036694"/>
    <w:rsid w:val="00043CFF"/>
    <w:rsid w:val="0005474F"/>
    <w:rsid w:val="00056245"/>
    <w:rsid w:val="0005632E"/>
    <w:rsid w:val="000665B6"/>
    <w:rsid w:val="000672DB"/>
    <w:rsid w:val="000811FF"/>
    <w:rsid w:val="00082FBD"/>
    <w:rsid w:val="00083366"/>
    <w:rsid w:val="00086F9F"/>
    <w:rsid w:val="000909C7"/>
    <w:rsid w:val="00093781"/>
    <w:rsid w:val="000A2DD5"/>
    <w:rsid w:val="000A4260"/>
    <w:rsid w:val="000B0630"/>
    <w:rsid w:val="000B5C46"/>
    <w:rsid w:val="000C1D30"/>
    <w:rsid w:val="000D177C"/>
    <w:rsid w:val="000E535C"/>
    <w:rsid w:val="000E6CD8"/>
    <w:rsid w:val="000F1444"/>
    <w:rsid w:val="00103913"/>
    <w:rsid w:val="00107DAF"/>
    <w:rsid w:val="00111B6E"/>
    <w:rsid w:val="00114F7B"/>
    <w:rsid w:val="00117F49"/>
    <w:rsid w:val="00120239"/>
    <w:rsid w:val="0012448E"/>
    <w:rsid w:val="00133C9C"/>
    <w:rsid w:val="00137775"/>
    <w:rsid w:val="00137B02"/>
    <w:rsid w:val="00140531"/>
    <w:rsid w:val="00172984"/>
    <w:rsid w:val="00173C04"/>
    <w:rsid w:val="0018339C"/>
    <w:rsid w:val="0019139B"/>
    <w:rsid w:val="00191FE4"/>
    <w:rsid w:val="00195AAF"/>
    <w:rsid w:val="001A03CE"/>
    <w:rsid w:val="001A065F"/>
    <w:rsid w:val="001A7762"/>
    <w:rsid w:val="001B07DD"/>
    <w:rsid w:val="001C1545"/>
    <w:rsid w:val="001C5FCE"/>
    <w:rsid w:val="001C69E8"/>
    <w:rsid w:val="001C72A4"/>
    <w:rsid w:val="001E0155"/>
    <w:rsid w:val="001E274F"/>
    <w:rsid w:val="001E4164"/>
    <w:rsid w:val="001E5C86"/>
    <w:rsid w:val="002043A8"/>
    <w:rsid w:val="00224FD0"/>
    <w:rsid w:val="00225041"/>
    <w:rsid w:val="0024569B"/>
    <w:rsid w:val="00247E77"/>
    <w:rsid w:val="00283EB1"/>
    <w:rsid w:val="00283F8C"/>
    <w:rsid w:val="0028699B"/>
    <w:rsid w:val="00290AD5"/>
    <w:rsid w:val="00296852"/>
    <w:rsid w:val="002A6F1E"/>
    <w:rsid w:val="002C54D8"/>
    <w:rsid w:val="002E4065"/>
    <w:rsid w:val="002E459E"/>
    <w:rsid w:val="002F4DF7"/>
    <w:rsid w:val="002F5AFE"/>
    <w:rsid w:val="00305F69"/>
    <w:rsid w:val="003067CA"/>
    <w:rsid w:val="00313B8C"/>
    <w:rsid w:val="003148B7"/>
    <w:rsid w:val="003323C7"/>
    <w:rsid w:val="00333C63"/>
    <w:rsid w:val="00341EAA"/>
    <w:rsid w:val="00342FE7"/>
    <w:rsid w:val="00346EFD"/>
    <w:rsid w:val="0035010F"/>
    <w:rsid w:val="00352702"/>
    <w:rsid w:val="003577CD"/>
    <w:rsid w:val="0036421B"/>
    <w:rsid w:val="003662F2"/>
    <w:rsid w:val="00366C5C"/>
    <w:rsid w:val="00372F95"/>
    <w:rsid w:val="003737CD"/>
    <w:rsid w:val="00383D36"/>
    <w:rsid w:val="003867F1"/>
    <w:rsid w:val="003A2AEF"/>
    <w:rsid w:val="003A572A"/>
    <w:rsid w:val="003B4FAF"/>
    <w:rsid w:val="003C0B5D"/>
    <w:rsid w:val="003C0FE0"/>
    <w:rsid w:val="003C2CB0"/>
    <w:rsid w:val="003D2D87"/>
    <w:rsid w:val="003D473D"/>
    <w:rsid w:val="003E569E"/>
    <w:rsid w:val="003F457B"/>
    <w:rsid w:val="00403B0C"/>
    <w:rsid w:val="00407C7C"/>
    <w:rsid w:val="00411604"/>
    <w:rsid w:val="004175FF"/>
    <w:rsid w:val="004230B5"/>
    <w:rsid w:val="00423BE5"/>
    <w:rsid w:val="00432277"/>
    <w:rsid w:val="0043371D"/>
    <w:rsid w:val="004405CB"/>
    <w:rsid w:val="00445396"/>
    <w:rsid w:val="004472D1"/>
    <w:rsid w:val="00452567"/>
    <w:rsid w:val="00452BB9"/>
    <w:rsid w:val="00462415"/>
    <w:rsid w:val="004733FA"/>
    <w:rsid w:val="004850BB"/>
    <w:rsid w:val="004859D0"/>
    <w:rsid w:val="00487131"/>
    <w:rsid w:val="00490B3C"/>
    <w:rsid w:val="00492F3F"/>
    <w:rsid w:val="004974AE"/>
    <w:rsid w:val="00497C94"/>
    <w:rsid w:val="004C1E9D"/>
    <w:rsid w:val="004D162B"/>
    <w:rsid w:val="004E21EA"/>
    <w:rsid w:val="004E4E77"/>
    <w:rsid w:val="004F6CE2"/>
    <w:rsid w:val="00513095"/>
    <w:rsid w:val="00541B02"/>
    <w:rsid w:val="00546765"/>
    <w:rsid w:val="005545F3"/>
    <w:rsid w:val="00557241"/>
    <w:rsid w:val="00562C76"/>
    <w:rsid w:val="00565F7C"/>
    <w:rsid w:val="00566C47"/>
    <w:rsid w:val="005759C8"/>
    <w:rsid w:val="005801E8"/>
    <w:rsid w:val="00581A88"/>
    <w:rsid w:val="00584576"/>
    <w:rsid w:val="00587E98"/>
    <w:rsid w:val="005A6563"/>
    <w:rsid w:val="005C069F"/>
    <w:rsid w:val="005C2D65"/>
    <w:rsid w:val="005C3344"/>
    <w:rsid w:val="005C7E3F"/>
    <w:rsid w:val="005D5C28"/>
    <w:rsid w:val="005D5C9F"/>
    <w:rsid w:val="005F7D7D"/>
    <w:rsid w:val="00612256"/>
    <w:rsid w:val="00614282"/>
    <w:rsid w:val="00615F25"/>
    <w:rsid w:val="00621DC6"/>
    <w:rsid w:val="00633FD5"/>
    <w:rsid w:val="00635E4B"/>
    <w:rsid w:val="00643418"/>
    <w:rsid w:val="006462AC"/>
    <w:rsid w:val="00654D20"/>
    <w:rsid w:val="00665697"/>
    <w:rsid w:val="006730EE"/>
    <w:rsid w:val="00681673"/>
    <w:rsid w:val="00683840"/>
    <w:rsid w:val="00696634"/>
    <w:rsid w:val="006B64CF"/>
    <w:rsid w:val="006C12E6"/>
    <w:rsid w:val="006C1936"/>
    <w:rsid w:val="006C713A"/>
    <w:rsid w:val="006D2E4B"/>
    <w:rsid w:val="006E0FFF"/>
    <w:rsid w:val="006E1698"/>
    <w:rsid w:val="006F413A"/>
    <w:rsid w:val="00706512"/>
    <w:rsid w:val="00707C4B"/>
    <w:rsid w:val="00712FFB"/>
    <w:rsid w:val="007301F8"/>
    <w:rsid w:val="00734FCC"/>
    <w:rsid w:val="007434F0"/>
    <w:rsid w:val="007441B3"/>
    <w:rsid w:val="00747CE8"/>
    <w:rsid w:val="00753488"/>
    <w:rsid w:val="00755F3C"/>
    <w:rsid w:val="00762354"/>
    <w:rsid w:val="00763C14"/>
    <w:rsid w:val="007645CC"/>
    <w:rsid w:val="007708A8"/>
    <w:rsid w:val="00791DAC"/>
    <w:rsid w:val="00794C67"/>
    <w:rsid w:val="00796253"/>
    <w:rsid w:val="007A29B3"/>
    <w:rsid w:val="007A33B8"/>
    <w:rsid w:val="007A77F2"/>
    <w:rsid w:val="007B0999"/>
    <w:rsid w:val="007B0D0C"/>
    <w:rsid w:val="007C22F2"/>
    <w:rsid w:val="007C40D2"/>
    <w:rsid w:val="007D58CD"/>
    <w:rsid w:val="007E1046"/>
    <w:rsid w:val="007E2A01"/>
    <w:rsid w:val="007E6C15"/>
    <w:rsid w:val="00800F51"/>
    <w:rsid w:val="00802F7F"/>
    <w:rsid w:val="008122F8"/>
    <w:rsid w:val="00815A1B"/>
    <w:rsid w:val="008175FD"/>
    <w:rsid w:val="00817EA3"/>
    <w:rsid w:val="00825DFE"/>
    <w:rsid w:val="008371AB"/>
    <w:rsid w:val="00840C93"/>
    <w:rsid w:val="00844B98"/>
    <w:rsid w:val="00847477"/>
    <w:rsid w:val="00857255"/>
    <w:rsid w:val="00861457"/>
    <w:rsid w:val="0086177D"/>
    <w:rsid w:val="00864BA6"/>
    <w:rsid w:val="0087417D"/>
    <w:rsid w:val="00874A2A"/>
    <w:rsid w:val="00877664"/>
    <w:rsid w:val="008825F3"/>
    <w:rsid w:val="00887156"/>
    <w:rsid w:val="008A7FC6"/>
    <w:rsid w:val="008B06E8"/>
    <w:rsid w:val="008B2DE8"/>
    <w:rsid w:val="008D0486"/>
    <w:rsid w:val="008D1EDA"/>
    <w:rsid w:val="008D23DF"/>
    <w:rsid w:val="008E5DD7"/>
    <w:rsid w:val="009011A5"/>
    <w:rsid w:val="00923168"/>
    <w:rsid w:val="00926CBD"/>
    <w:rsid w:val="009310E5"/>
    <w:rsid w:val="00932531"/>
    <w:rsid w:val="00947DAA"/>
    <w:rsid w:val="00961CE4"/>
    <w:rsid w:val="009626CB"/>
    <w:rsid w:val="0096393D"/>
    <w:rsid w:val="00963AF0"/>
    <w:rsid w:val="00970497"/>
    <w:rsid w:val="00976001"/>
    <w:rsid w:val="00977A94"/>
    <w:rsid w:val="00987F11"/>
    <w:rsid w:val="00993CB3"/>
    <w:rsid w:val="00994587"/>
    <w:rsid w:val="0099588F"/>
    <w:rsid w:val="009A2522"/>
    <w:rsid w:val="009A6FF0"/>
    <w:rsid w:val="009B01F0"/>
    <w:rsid w:val="009B079A"/>
    <w:rsid w:val="009B5FCC"/>
    <w:rsid w:val="009C3B45"/>
    <w:rsid w:val="009C672B"/>
    <w:rsid w:val="009D1AD0"/>
    <w:rsid w:val="009E7646"/>
    <w:rsid w:val="009E7A95"/>
    <w:rsid w:val="009E7D2E"/>
    <w:rsid w:val="009F4050"/>
    <w:rsid w:val="00A25FA9"/>
    <w:rsid w:val="00A26F6E"/>
    <w:rsid w:val="00A3664E"/>
    <w:rsid w:val="00A42F85"/>
    <w:rsid w:val="00A517DA"/>
    <w:rsid w:val="00A52F6C"/>
    <w:rsid w:val="00A56CC0"/>
    <w:rsid w:val="00A635B8"/>
    <w:rsid w:val="00A71424"/>
    <w:rsid w:val="00A72BA3"/>
    <w:rsid w:val="00A804A6"/>
    <w:rsid w:val="00A80B8F"/>
    <w:rsid w:val="00A81504"/>
    <w:rsid w:val="00AA59B5"/>
    <w:rsid w:val="00AA7E7F"/>
    <w:rsid w:val="00AB136A"/>
    <w:rsid w:val="00AB77BD"/>
    <w:rsid w:val="00AD5CDA"/>
    <w:rsid w:val="00AD7160"/>
    <w:rsid w:val="00AF7B31"/>
    <w:rsid w:val="00AF7E2C"/>
    <w:rsid w:val="00B0485D"/>
    <w:rsid w:val="00B06D6A"/>
    <w:rsid w:val="00B11627"/>
    <w:rsid w:val="00B132BB"/>
    <w:rsid w:val="00B14923"/>
    <w:rsid w:val="00B21527"/>
    <w:rsid w:val="00B25343"/>
    <w:rsid w:val="00B30CAC"/>
    <w:rsid w:val="00B34E2B"/>
    <w:rsid w:val="00B35249"/>
    <w:rsid w:val="00B36F6F"/>
    <w:rsid w:val="00B41A6A"/>
    <w:rsid w:val="00B474FE"/>
    <w:rsid w:val="00B5103F"/>
    <w:rsid w:val="00B54F02"/>
    <w:rsid w:val="00B723CE"/>
    <w:rsid w:val="00B753F7"/>
    <w:rsid w:val="00B87A65"/>
    <w:rsid w:val="00B92F14"/>
    <w:rsid w:val="00BA264F"/>
    <w:rsid w:val="00BC1049"/>
    <w:rsid w:val="00BD6B5E"/>
    <w:rsid w:val="00BE0FF1"/>
    <w:rsid w:val="00BF6F88"/>
    <w:rsid w:val="00C00858"/>
    <w:rsid w:val="00C020FF"/>
    <w:rsid w:val="00C03D32"/>
    <w:rsid w:val="00C04FC1"/>
    <w:rsid w:val="00C0512C"/>
    <w:rsid w:val="00C074B9"/>
    <w:rsid w:val="00C1119F"/>
    <w:rsid w:val="00C116C9"/>
    <w:rsid w:val="00C224AB"/>
    <w:rsid w:val="00C224F7"/>
    <w:rsid w:val="00C227B1"/>
    <w:rsid w:val="00C327E3"/>
    <w:rsid w:val="00C37274"/>
    <w:rsid w:val="00C4142A"/>
    <w:rsid w:val="00C42B16"/>
    <w:rsid w:val="00C4563B"/>
    <w:rsid w:val="00C61A6F"/>
    <w:rsid w:val="00C621B2"/>
    <w:rsid w:val="00C71E34"/>
    <w:rsid w:val="00C826BE"/>
    <w:rsid w:val="00C83E76"/>
    <w:rsid w:val="00C874FF"/>
    <w:rsid w:val="00C9248A"/>
    <w:rsid w:val="00CA3622"/>
    <w:rsid w:val="00CA67D3"/>
    <w:rsid w:val="00CA73AF"/>
    <w:rsid w:val="00CC2EC3"/>
    <w:rsid w:val="00CC3BE6"/>
    <w:rsid w:val="00CC4898"/>
    <w:rsid w:val="00CD2E45"/>
    <w:rsid w:val="00CD647E"/>
    <w:rsid w:val="00CD75F8"/>
    <w:rsid w:val="00CE3AE4"/>
    <w:rsid w:val="00CE44BA"/>
    <w:rsid w:val="00CE7741"/>
    <w:rsid w:val="00CF0DDB"/>
    <w:rsid w:val="00CF320B"/>
    <w:rsid w:val="00CF474F"/>
    <w:rsid w:val="00D037A8"/>
    <w:rsid w:val="00D0535F"/>
    <w:rsid w:val="00D100FD"/>
    <w:rsid w:val="00D14EBB"/>
    <w:rsid w:val="00D1700D"/>
    <w:rsid w:val="00D24CDB"/>
    <w:rsid w:val="00D262C0"/>
    <w:rsid w:val="00D33600"/>
    <w:rsid w:val="00D42100"/>
    <w:rsid w:val="00D44141"/>
    <w:rsid w:val="00D442E1"/>
    <w:rsid w:val="00D47465"/>
    <w:rsid w:val="00D50BFC"/>
    <w:rsid w:val="00D5520C"/>
    <w:rsid w:val="00D6201C"/>
    <w:rsid w:val="00D7720A"/>
    <w:rsid w:val="00D80443"/>
    <w:rsid w:val="00D84356"/>
    <w:rsid w:val="00D852B8"/>
    <w:rsid w:val="00D95F7E"/>
    <w:rsid w:val="00DA0988"/>
    <w:rsid w:val="00DA17C0"/>
    <w:rsid w:val="00DA2E20"/>
    <w:rsid w:val="00DB2E19"/>
    <w:rsid w:val="00DB361A"/>
    <w:rsid w:val="00DB4395"/>
    <w:rsid w:val="00DD6CAD"/>
    <w:rsid w:val="00DE18B0"/>
    <w:rsid w:val="00DE5048"/>
    <w:rsid w:val="00DF08F2"/>
    <w:rsid w:val="00E03705"/>
    <w:rsid w:val="00E11278"/>
    <w:rsid w:val="00E164BD"/>
    <w:rsid w:val="00E2195A"/>
    <w:rsid w:val="00E30273"/>
    <w:rsid w:val="00E3186E"/>
    <w:rsid w:val="00E32E26"/>
    <w:rsid w:val="00E510E2"/>
    <w:rsid w:val="00E53DC9"/>
    <w:rsid w:val="00E63324"/>
    <w:rsid w:val="00E7154E"/>
    <w:rsid w:val="00E93C48"/>
    <w:rsid w:val="00E95D31"/>
    <w:rsid w:val="00EB0F8C"/>
    <w:rsid w:val="00ED519D"/>
    <w:rsid w:val="00EE448E"/>
    <w:rsid w:val="00EF0039"/>
    <w:rsid w:val="00EF4A52"/>
    <w:rsid w:val="00F01F24"/>
    <w:rsid w:val="00F0392F"/>
    <w:rsid w:val="00F20341"/>
    <w:rsid w:val="00F228D5"/>
    <w:rsid w:val="00F23273"/>
    <w:rsid w:val="00F47E80"/>
    <w:rsid w:val="00F6471C"/>
    <w:rsid w:val="00F70AB2"/>
    <w:rsid w:val="00F77793"/>
    <w:rsid w:val="00F83222"/>
    <w:rsid w:val="00F83EB5"/>
    <w:rsid w:val="00F9173E"/>
    <w:rsid w:val="00FA09E1"/>
    <w:rsid w:val="00FB4FB9"/>
    <w:rsid w:val="00FC5E1C"/>
    <w:rsid w:val="00FD3E27"/>
    <w:rsid w:val="00FE7153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5CF6BA"/>
  <w15:docId w15:val="{5B234D6C-1D58-41B6-BB60-25462420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44B9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5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63B"/>
  </w:style>
  <w:style w:type="paragraph" w:styleId="Piedepgina">
    <w:name w:val="footer"/>
    <w:basedOn w:val="Normal"/>
    <w:link w:val="PiedepginaCar"/>
    <w:uiPriority w:val="99"/>
    <w:unhideWhenUsed/>
    <w:rsid w:val="00C45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63B"/>
  </w:style>
  <w:style w:type="paragraph" w:styleId="Textodeglobo">
    <w:name w:val="Balloon Text"/>
    <w:basedOn w:val="Normal"/>
    <w:link w:val="TextodegloboCar"/>
    <w:uiPriority w:val="99"/>
    <w:semiHidden/>
    <w:unhideWhenUsed/>
    <w:rsid w:val="00C4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63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4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44B9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844B98"/>
    <w:pPr>
      <w:spacing w:after="0" w:line="240" w:lineRule="auto"/>
      <w:ind w:left="57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44B98"/>
    <w:rPr>
      <w:rFonts w:ascii="Arial" w:eastAsia="Times New Roman" w:hAnsi="Arial" w:cs="Arial"/>
      <w:sz w:val="20"/>
      <w:szCs w:val="24"/>
      <w:lang w:val="es-ES" w:eastAsia="es-ES"/>
    </w:rPr>
  </w:style>
  <w:style w:type="character" w:styleId="Hipervnculo">
    <w:name w:val="Hyperlink"/>
    <w:uiPriority w:val="99"/>
    <w:rsid w:val="00844B9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844B98"/>
    <w:pPr>
      <w:spacing w:before="120" w:after="0" w:line="240" w:lineRule="auto"/>
    </w:pPr>
    <w:rPr>
      <w:rFonts w:ascii="Arial" w:eastAsia="Times New Roman" w:hAnsi="Arial" w:cs="Times New Roman"/>
      <w:b/>
      <w:bCs/>
      <w:i/>
      <w:iCs/>
      <w:szCs w:val="28"/>
      <w:lang w:val="es-ES" w:eastAsia="es-ES"/>
    </w:rPr>
  </w:style>
  <w:style w:type="paragraph" w:customStyle="1" w:styleId="TextodeTabla">
    <w:name w:val="Texto de Tabla"/>
    <w:basedOn w:val="Normal"/>
    <w:uiPriority w:val="99"/>
    <w:rsid w:val="00844B98"/>
    <w:pPr>
      <w:keepLines/>
      <w:tabs>
        <w:tab w:val="left" w:pos="-1560"/>
        <w:tab w:val="left" w:pos="-720"/>
        <w:tab w:val="left" w:pos="0"/>
      </w:tabs>
      <w:suppressAutoHyphens/>
      <w:spacing w:before="60" w:after="60" w:line="240" w:lineRule="atLeast"/>
      <w:ind w:left="57" w:right="57"/>
      <w:jc w:val="both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E448E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D6B5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D6B5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D6B5E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E535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D58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04FC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C04F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VID\EXPERTO\Plantilla_Documentacion_Desarrollo_F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AF911B4190654EBCED78108FDC399B" ma:contentTypeVersion="8" ma:contentTypeDescription="Create a new document." ma:contentTypeScope="" ma:versionID="1fe7c37492977e4b9f8a13eaa1070757">
  <xsd:schema xmlns:xsd="http://www.w3.org/2001/XMLSchema" xmlns:xs="http://www.w3.org/2001/XMLSchema" xmlns:p="http://schemas.microsoft.com/office/2006/metadata/properties" xmlns:ns1="http://schemas.microsoft.com/sharepoint/v3" xmlns:ns2="06f0dfa6-9f95-44a3-948c-876a9648480d" targetNamespace="http://schemas.microsoft.com/office/2006/metadata/properties" ma:root="true" ma:fieldsID="c015d71d25fc6d8d311fddbc2293db63" ns1:_="" ns2:_="">
    <xsd:import namespace="http://schemas.microsoft.com/sharepoint/v3"/>
    <xsd:import namespace="06f0dfa6-9f95-44a3-948c-876a96484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0dfa6-9f95-44a3-948c-876a96484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362C9F-054C-4597-BB8E-6C723904B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f0dfa6-9f95-44a3-948c-876a96484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4A083-0184-434B-985B-EAAFE93E8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9AA36-C9B8-4DFD-965C-513D3680E4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3F501D-3690-4CE8-AC29-4FD5E072EF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Plantilla_Documentacion_Desarrollo_FE</Template>
  <TotalTime>1</TotalTime>
  <Pages>9</Pages>
  <Words>3311</Words>
  <Characters>18213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BANCOLOMBIA S.A.</Company>
  <LinksUpToDate>false</LinksUpToDate>
  <CharactersWithSpaces>21482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bcmanager</dc:creator>
  <cp:lastModifiedBy>Luis Guillermo salinas</cp:lastModifiedBy>
  <cp:revision>2</cp:revision>
  <dcterms:created xsi:type="dcterms:W3CDTF">2023-04-24T01:40:00Z</dcterms:created>
  <dcterms:modified xsi:type="dcterms:W3CDTF">2023-04-24T01:40:00Z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0x010100F6AF911B4190654EBCED78108FDC399B</vt:lpwstr>
  </property>
  <property fmtid="{D5CDD505-2E9C-101B-9397-08002B2CF9AE}" pid="3" name="MSIP_Label_1bc0f418-96a4-4caf-9d7c-ccc5ec7f9d91_Enabled">
    <vt:lpwstr>true</vt:lpwstr>
  </property>
  <property fmtid="{D5CDD505-2E9C-101B-9397-08002B2CF9AE}" pid="4" name="MSIP_Label_1bc0f418-96a4-4caf-9d7c-ccc5ec7f9d91_SetDate">
    <vt:lpwstr>2020-06-25T20:51:11Z</vt:lpwstr>
  </property>
  <property fmtid="{D5CDD505-2E9C-101B-9397-08002B2CF9AE}" pid="5" name="MSIP_Label_1bc0f418-96a4-4caf-9d7c-ccc5ec7f9d91_Method">
    <vt:lpwstr>Privileged</vt:lpwstr>
  </property>
  <property fmtid="{D5CDD505-2E9C-101B-9397-08002B2CF9AE}" pid="6" name="MSIP_Label_1bc0f418-96a4-4caf-9d7c-ccc5ec7f9d91_Name">
    <vt:lpwstr>1bc0f418-96a4-4caf-9d7c-ccc5ec7f9d91</vt:lpwstr>
  </property>
  <property fmtid="{D5CDD505-2E9C-101B-9397-08002B2CF9AE}" pid="7" name="MSIP_Label_1bc0f418-96a4-4caf-9d7c-ccc5ec7f9d91_SiteId">
    <vt:lpwstr>e0793d39-0939-496d-b129-198edd916feb</vt:lpwstr>
  </property>
  <property fmtid="{D5CDD505-2E9C-101B-9397-08002B2CF9AE}" pid="8" name="MSIP_Label_1bc0f418-96a4-4caf-9d7c-ccc5ec7f9d91_ActionId">
    <vt:lpwstr>640a917a-8061-423a-9a48-883c4ddea1e6</vt:lpwstr>
  </property>
  <property fmtid="{D5CDD505-2E9C-101B-9397-08002B2CF9AE}" pid="9" name="MSIP_Label_1bc0f418-96a4-4caf-9d7c-ccc5ec7f9d91_ContentBits">
    <vt:lpwstr>0</vt:lpwstr>
  </property>
</Properties>
</file>